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D0710" w14:textId="77777777" w:rsidR="00937E65" w:rsidRPr="005C5002" w:rsidRDefault="00124A17" w:rsidP="005D520C">
      <w:pPr>
        <w:suppressAutoHyphens/>
        <w:autoSpaceDE w:val="0"/>
        <w:autoSpaceDN w:val="0"/>
        <w:adjustRightInd w:val="0"/>
        <w:jc w:val="center"/>
        <w:rPr>
          <w:szCs w:val="26"/>
          <w:lang w:val="en"/>
        </w:rPr>
      </w:pPr>
      <w:r w:rsidRPr="005C5002">
        <w:rPr>
          <w:bCs/>
          <w:szCs w:val="26"/>
          <w:lang w:val="en"/>
        </w:rPr>
        <w:t>TỔNG LIÊN ĐOÀN LAO ĐỘNG VIỆT NAM</w:t>
      </w:r>
      <w:r w:rsidRPr="005C5002">
        <w:rPr>
          <w:b/>
          <w:bCs/>
          <w:szCs w:val="26"/>
          <w:lang w:val="en"/>
        </w:rPr>
        <w:t xml:space="preserve"> </w:t>
      </w:r>
    </w:p>
    <w:p w14:paraId="54B4CB8D" w14:textId="77777777" w:rsidR="00937E65" w:rsidRPr="005C5002" w:rsidRDefault="00124A17" w:rsidP="005D520C">
      <w:pPr>
        <w:suppressAutoHyphens/>
        <w:autoSpaceDE w:val="0"/>
        <w:autoSpaceDN w:val="0"/>
        <w:adjustRightInd w:val="0"/>
        <w:jc w:val="center"/>
        <w:rPr>
          <w:szCs w:val="26"/>
        </w:rPr>
      </w:pPr>
      <w:r w:rsidRPr="005C5002">
        <w:rPr>
          <w:b/>
          <w:bCs/>
          <w:szCs w:val="26"/>
          <w:lang w:val="en"/>
        </w:rPr>
        <w:t>TR</w:t>
      </w:r>
      <w:r w:rsidRPr="005C5002">
        <w:rPr>
          <w:b/>
          <w:bCs/>
          <w:szCs w:val="26"/>
          <w:lang w:val="vi-VN"/>
        </w:rPr>
        <w:t>ƯỜNG ĐẠI HỌC TÔN ĐỨC THẮNG</w:t>
      </w:r>
      <w:r w:rsidRPr="005C5002">
        <w:rPr>
          <w:szCs w:val="26"/>
          <w:lang w:val="vi-VN"/>
        </w:rPr>
        <w:t xml:space="preserve"> </w:t>
      </w:r>
    </w:p>
    <w:p w14:paraId="36F1B8CA" w14:textId="77777777" w:rsidR="00937E65" w:rsidRPr="005C5002" w:rsidRDefault="00124A17" w:rsidP="005D520C">
      <w:pPr>
        <w:suppressAutoHyphens/>
        <w:autoSpaceDE w:val="0"/>
        <w:autoSpaceDN w:val="0"/>
        <w:adjustRightInd w:val="0"/>
        <w:jc w:val="center"/>
        <w:rPr>
          <w:szCs w:val="26"/>
          <w:lang w:val="en"/>
        </w:rPr>
      </w:pPr>
      <w:r w:rsidRPr="005C5002">
        <w:rPr>
          <w:b/>
          <w:bCs/>
          <w:szCs w:val="26"/>
          <w:lang w:val="en"/>
        </w:rPr>
        <w:t xml:space="preserve">KHOA CÔNG NGHỆ THÔNG TIN </w:t>
      </w:r>
    </w:p>
    <w:p w14:paraId="724AEBAE" w14:textId="77777777" w:rsidR="00937E65" w:rsidRPr="005C5002" w:rsidRDefault="00937E65" w:rsidP="005D520C">
      <w:pPr>
        <w:suppressAutoHyphens/>
        <w:autoSpaceDE w:val="0"/>
        <w:autoSpaceDN w:val="0"/>
        <w:adjustRightInd w:val="0"/>
        <w:ind w:firstLine="720"/>
        <w:jc w:val="center"/>
        <w:rPr>
          <w:szCs w:val="26"/>
          <w:lang w:val="en"/>
        </w:rPr>
      </w:pPr>
    </w:p>
    <w:p w14:paraId="3F406B4C" w14:textId="77777777" w:rsidR="00937E65" w:rsidRPr="005C5002" w:rsidRDefault="00124A17" w:rsidP="005D520C">
      <w:pPr>
        <w:suppressAutoHyphens/>
        <w:autoSpaceDE w:val="0"/>
        <w:autoSpaceDN w:val="0"/>
        <w:adjustRightInd w:val="0"/>
        <w:ind w:firstLine="720"/>
        <w:jc w:val="center"/>
        <w:rPr>
          <w:b/>
          <w:bCs/>
          <w:szCs w:val="26"/>
          <w:lang w:val="en"/>
        </w:rPr>
      </w:pPr>
      <w:r w:rsidRPr="005C5002">
        <w:rPr>
          <w:noProof/>
          <w:szCs w:val="26"/>
        </w:rPr>
        <w:drawing>
          <wp:inline distT="0" distB="0" distL="0" distR="0" wp14:anchorId="3EF4B258" wp14:editId="4C6A9E27">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25610A78" w14:textId="77777777" w:rsidR="00937E65" w:rsidRPr="005C5002" w:rsidRDefault="00937E65" w:rsidP="005D520C">
      <w:pPr>
        <w:suppressAutoHyphens/>
        <w:autoSpaceDE w:val="0"/>
        <w:autoSpaceDN w:val="0"/>
        <w:adjustRightInd w:val="0"/>
        <w:ind w:firstLine="720"/>
        <w:rPr>
          <w:b/>
          <w:bCs/>
          <w:szCs w:val="26"/>
          <w:lang w:val="en"/>
        </w:rPr>
      </w:pPr>
    </w:p>
    <w:p w14:paraId="77DE8468" w14:textId="07610DE8" w:rsidR="00937E65" w:rsidRPr="009E1CA4" w:rsidRDefault="00124A17" w:rsidP="009E1CA4">
      <w:pPr>
        <w:tabs>
          <w:tab w:val="center" w:pos="4920"/>
          <w:tab w:val="right" w:pos="9121"/>
        </w:tabs>
        <w:suppressAutoHyphens/>
        <w:autoSpaceDE w:val="0"/>
        <w:autoSpaceDN w:val="0"/>
        <w:adjustRightInd w:val="0"/>
        <w:ind w:firstLine="720"/>
        <w:rPr>
          <w:b/>
          <w:bCs/>
          <w:sz w:val="42"/>
          <w:szCs w:val="42"/>
          <w:lang w:val="en"/>
        </w:rPr>
      </w:pPr>
      <w:r w:rsidRPr="005C5002">
        <w:rPr>
          <w:b/>
          <w:bCs/>
          <w:szCs w:val="26"/>
          <w:lang w:val="en"/>
        </w:rPr>
        <w:tab/>
      </w:r>
      <w:r w:rsidR="00553580">
        <w:rPr>
          <w:b/>
          <w:bCs/>
          <w:sz w:val="42"/>
          <w:szCs w:val="42"/>
        </w:rPr>
        <w:t>FINAL</w:t>
      </w:r>
      <w:r w:rsidR="00E35109" w:rsidRPr="009E1CA4">
        <w:rPr>
          <w:b/>
          <w:bCs/>
          <w:sz w:val="42"/>
          <w:szCs w:val="42"/>
        </w:rPr>
        <w:t xml:space="preserve"> FROJECT</w:t>
      </w:r>
      <w:r w:rsidRPr="009E1CA4">
        <w:rPr>
          <w:b/>
          <w:bCs/>
          <w:sz w:val="42"/>
          <w:szCs w:val="42"/>
          <w:lang w:val="en"/>
        </w:rPr>
        <w:tab/>
      </w:r>
    </w:p>
    <w:p w14:paraId="2E8A712F" w14:textId="556F26F3" w:rsidR="00937E65" w:rsidRPr="009E1CA4" w:rsidRDefault="00E35109" w:rsidP="005D520C">
      <w:pPr>
        <w:suppressAutoHyphens/>
        <w:autoSpaceDE w:val="0"/>
        <w:autoSpaceDN w:val="0"/>
        <w:adjustRightInd w:val="0"/>
        <w:jc w:val="center"/>
        <w:rPr>
          <w:b/>
          <w:bCs/>
          <w:sz w:val="42"/>
          <w:szCs w:val="42"/>
        </w:rPr>
      </w:pPr>
      <w:r w:rsidRPr="009E1CA4">
        <w:rPr>
          <w:b/>
          <w:bCs/>
          <w:sz w:val="42"/>
          <w:szCs w:val="42"/>
        </w:rPr>
        <w:t xml:space="preserve">DỰ ÁN </w:t>
      </w:r>
      <w:r w:rsidR="00553580">
        <w:rPr>
          <w:b/>
          <w:bCs/>
          <w:sz w:val="42"/>
          <w:szCs w:val="42"/>
        </w:rPr>
        <w:t>CUỐI</w:t>
      </w:r>
      <w:r w:rsidRPr="009E1CA4">
        <w:rPr>
          <w:b/>
          <w:bCs/>
          <w:sz w:val="42"/>
          <w:szCs w:val="42"/>
        </w:rPr>
        <w:t xml:space="preserve"> KỲ MÔN NHẬP MÔN HỌC MÁY</w:t>
      </w:r>
    </w:p>
    <w:p w14:paraId="40B38337" w14:textId="2208A112" w:rsidR="00553580" w:rsidRPr="005C5002" w:rsidRDefault="00553580" w:rsidP="00553580">
      <w:pPr>
        <w:suppressAutoHyphens/>
        <w:autoSpaceDE w:val="0"/>
        <w:autoSpaceDN w:val="0"/>
        <w:adjustRightInd w:val="0"/>
        <w:spacing w:line="1680" w:lineRule="auto"/>
        <w:ind w:firstLine="720"/>
        <w:jc w:val="center"/>
        <w:rPr>
          <w:b/>
          <w:bCs/>
          <w:szCs w:val="26"/>
          <w:lang w:val="en"/>
        </w:rPr>
      </w:pPr>
    </w:p>
    <w:p w14:paraId="41B71A68" w14:textId="3E8C8392" w:rsidR="00937E65" w:rsidRPr="005C5002" w:rsidRDefault="00124A17" w:rsidP="005D520C">
      <w:pPr>
        <w:suppressAutoHyphens/>
        <w:wordWrap w:val="0"/>
        <w:autoSpaceDE w:val="0"/>
        <w:autoSpaceDN w:val="0"/>
        <w:adjustRightInd w:val="0"/>
        <w:jc w:val="right"/>
        <w:rPr>
          <w:szCs w:val="26"/>
        </w:rPr>
      </w:pPr>
      <w:r w:rsidRPr="005C5002">
        <w:rPr>
          <w:i/>
          <w:szCs w:val="26"/>
          <w:lang w:val="en"/>
        </w:rPr>
        <w:t>Người h</w:t>
      </w:r>
      <w:r w:rsidRPr="005C5002">
        <w:rPr>
          <w:i/>
          <w:szCs w:val="26"/>
          <w:lang w:val="vi-VN"/>
        </w:rPr>
        <w:t>ướng dẫn</w:t>
      </w:r>
      <w:r w:rsidRPr="005C5002">
        <w:rPr>
          <w:szCs w:val="26"/>
          <w:lang w:val="vi-VN"/>
        </w:rPr>
        <w:t xml:space="preserve">: </w:t>
      </w:r>
      <w:r w:rsidRPr="005C5002">
        <w:rPr>
          <w:b/>
          <w:bCs/>
          <w:szCs w:val="26"/>
        </w:rPr>
        <w:t xml:space="preserve">GV </w:t>
      </w:r>
      <w:r w:rsidR="00E35109" w:rsidRPr="005C5002">
        <w:rPr>
          <w:b/>
          <w:bCs/>
          <w:szCs w:val="26"/>
        </w:rPr>
        <w:t>LÊ ANH CƯỜNG</w:t>
      </w:r>
    </w:p>
    <w:p w14:paraId="287CE25F" w14:textId="0B55EF23" w:rsidR="00937E65" w:rsidRPr="005C5002" w:rsidRDefault="00124A17" w:rsidP="005D520C">
      <w:pPr>
        <w:suppressAutoHyphens/>
        <w:autoSpaceDE w:val="0"/>
        <w:autoSpaceDN w:val="0"/>
        <w:adjustRightInd w:val="0"/>
        <w:jc w:val="right"/>
        <w:rPr>
          <w:b/>
          <w:bCs/>
          <w:szCs w:val="26"/>
        </w:rPr>
      </w:pPr>
      <w:r w:rsidRPr="005C5002">
        <w:rPr>
          <w:i/>
          <w:szCs w:val="26"/>
          <w:lang w:val="vi-VN"/>
        </w:rPr>
        <w:t>Người thực hiện</w:t>
      </w:r>
      <w:r w:rsidRPr="005C5002">
        <w:rPr>
          <w:szCs w:val="26"/>
          <w:lang w:val="vi-VN"/>
        </w:rPr>
        <w:t>:</w:t>
      </w:r>
      <w:r w:rsidRPr="005C5002">
        <w:rPr>
          <w:b/>
          <w:bCs/>
          <w:szCs w:val="26"/>
          <w:lang w:val="vi-VN"/>
        </w:rPr>
        <w:t xml:space="preserve">   </w:t>
      </w:r>
      <w:r w:rsidR="00E35109" w:rsidRPr="005C5002">
        <w:rPr>
          <w:b/>
          <w:bCs/>
          <w:szCs w:val="26"/>
        </w:rPr>
        <w:t>LƯƠNG PHAN HOÀN NHÂN</w:t>
      </w:r>
      <w:r w:rsidRPr="005C5002">
        <w:rPr>
          <w:b/>
          <w:bCs/>
          <w:szCs w:val="26"/>
        </w:rPr>
        <w:t xml:space="preserve"> - 52000</w:t>
      </w:r>
      <w:r w:rsidR="00E35109" w:rsidRPr="005C5002">
        <w:rPr>
          <w:b/>
          <w:bCs/>
          <w:szCs w:val="26"/>
        </w:rPr>
        <w:t>899</w:t>
      </w:r>
    </w:p>
    <w:p w14:paraId="51C0C251" w14:textId="054A31C5" w:rsidR="00937E65" w:rsidRPr="005C5002" w:rsidRDefault="00124A17" w:rsidP="005D520C">
      <w:pPr>
        <w:suppressAutoHyphens/>
        <w:autoSpaceDE w:val="0"/>
        <w:autoSpaceDN w:val="0"/>
        <w:adjustRightInd w:val="0"/>
        <w:jc w:val="right"/>
        <w:rPr>
          <w:szCs w:val="26"/>
        </w:rPr>
      </w:pPr>
      <w:r w:rsidRPr="005C5002">
        <w:rPr>
          <w:szCs w:val="26"/>
          <w:lang w:val="vi-VN"/>
        </w:rPr>
        <w:t xml:space="preserve">Lớp       </w:t>
      </w:r>
      <w:r w:rsidRPr="005C5002">
        <w:rPr>
          <w:b/>
          <w:bCs/>
          <w:szCs w:val="26"/>
          <w:lang w:val="vi-VN"/>
        </w:rPr>
        <w:t xml:space="preserve">:    </w:t>
      </w:r>
      <w:r w:rsidR="00E35109" w:rsidRPr="005C5002">
        <w:rPr>
          <w:szCs w:val="26"/>
        </w:rPr>
        <w:t>503044</w:t>
      </w:r>
    </w:p>
    <w:p w14:paraId="6AEB81AD" w14:textId="77777777" w:rsidR="00937E65" w:rsidRPr="005C5002" w:rsidRDefault="00937E65" w:rsidP="00553580">
      <w:pPr>
        <w:suppressAutoHyphens/>
        <w:autoSpaceDE w:val="0"/>
        <w:autoSpaceDN w:val="0"/>
        <w:adjustRightInd w:val="0"/>
        <w:spacing w:line="2400" w:lineRule="auto"/>
        <w:jc w:val="both"/>
        <w:rPr>
          <w:b/>
          <w:bCs/>
          <w:iCs/>
          <w:szCs w:val="26"/>
          <w:lang w:val="vi-VN"/>
        </w:rPr>
      </w:pPr>
    </w:p>
    <w:p w14:paraId="67DACB66" w14:textId="77777777" w:rsidR="00937E65" w:rsidRPr="005C5002" w:rsidRDefault="00124A17" w:rsidP="005D520C">
      <w:pPr>
        <w:suppressAutoHyphens/>
        <w:autoSpaceDE w:val="0"/>
        <w:autoSpaceDN w:val="0"/>
        <w:adjustRightInd w:val="0"/>
        <w:jc w:val="center"/>
        <w:rPr>
          <w:b/>
          <w:bCs/>
          <w:iCs/>
          <w:szCs w:val="26"/>
        </w:rPr>
        <w:sectPr w:rsidR="00937E65" w:rsidRPr="005C5002">
          <w:headerReference w:type="default" r:id="rId9"/>
          <w:pgSz w:w="12240" w:h="15840"/>
          <w:pgMar w:top="1985" w:right="1134" w:bottom="1701" w:left="1985" w:header="720" w:footer="720" w:gutter="0"/>
          <w:cols w:space="720"/>
          <w:docGrid w:linePitch="360"/>
        </w:sectPr>
      </w:pPr>
      <w:r w:rsidRPr="005C5002">
        <w:rPr>
          <w:b/>
          <w:bCs/>
          <w:iCs/>
          <w:szCs w:val="26"/>
          <w:lang w:val="vi-VN"/>
        </w:rPr>
        <w:t>THÀNH PHỐ HỒ CHÍ MINH, NĂM 20</w:t>
      </w:r>
      <w:r w:rsidRPr="005C5002">
        <w:rPr>
          <w:b/>
          <w:bCs/>
          <w:iCs/>
          <w:szCs w:val="26"/>
        </w:rPr>
        <w:t>23</w:t>
      </w:r>
    </w:p>
    <w:p w14:paraId="4FB9E424" w14:textId="77777777" w:rsidR="00937E65" w:rsidRPr="005C5002" w:rsidRDefault="00124A17" w:rsidP="005D520C">
      <w:pPr>
        <w:suppressAutoHyphens/>
        <w:autoSpaceDE w:val="0"/>
        <w:autoSpaceDN w:val="0"/>
        <w:adjustRightInd w:val="0"/>
        <w:jc w:val="center"/>
        <w:rPr>
          <w:szCs w:val="26"/>
          <w:lang w:val="vi-VN"/>
        </w:rPr>
      </w:pPr>
      <w:r w:rsidRPr="005C5002">
        <w:rPr>
          <w:bCs/>
          <w:szCs w:val="26"/>
          <w:lang w:val="vi-VN"/>
        </w:rPr>
        <w:lastRenderedPageBreak/>
        <w:t>TỔNG LIÊN ĐOÀN LAO ĐỘNG VIỆT NAM</w:t>
      </w:r>
    </w:p>
    <w:p w14:paraId="29721BFC" w14:textId="77777777" w:rsidR="00937E65" w:rsidRPr="005C5002" w:rsidRDefault="00124A17" w:rsidP="005D520C">
      <w:pPr>
        <w:suppressAutoHyphens/>
        <w:autoSpaceDE w:val="0"/>
        <w:autoSpaceDN w:val="0"/>
        <w:adjustRightInd w:val="0"/>
        <w:jc w:val="center"/>
        <w:rPr>
          <w:szCs w:val="26"/>
          <w:lang w:val="vi-VN"/>
        </w:rPr>
      </w:pPr>
      <w:r w:rsidRPr="005C5002">
        <w:rPr>
          <w:b/>
          <w:bCs/>
          <w:szCs w:val="26"/>
          <w:lang w:val="vi-VN"/>
        </w:rPr>
        <w:t>TRƯỜNG ĐẠI HỌC TÔN ĐỨC THẮNG</w:t>
      </w:r>
    </w:p>
    <w:p w14:paraId="19A86366" w14:textId="77777777" w:rsidR="00937E65" w:rsidRPr="005C5002" w:rsidRDefault="00124A17" w:rsidP="005D520C">
      <w:pPr>
        <w:suppressAutoHyphens/>
        <w:autoSpaceDE w:val="0"/>
        <w:autoSpaceDN w:val="0"/>
        <w:adjustRightInd w:val="0"/>
        <w:jc w:val="center"/>
        <w:rPr>
          <w:szCs w:val="26"/>
          <w:lang w:val="en"/>
        </w:rPr>
      </w:pPr>
      <w:r w:rsidRPr="005C5002">
        <w:rPr>
          <w:b/>
          <w:bCs/>
          <w:szCs w:val="26"/>
          <w:lang w:val="en"/>
        </w:rPr>
        <w:t>KHOA CÔNG NGHỆ THÔNG TIN</w:t>
      </w:r>
    </w:p>
    <w:p w14:paraId="6BF9F327" w14:textId="77777777" w:rsidR="00937E65" w:rsidRPr="005C5002" w:rsidRDefault="00937E65" w:rsidP="005D520C">
      <w:pPr>
        <w:suppressAutoHyphens/>
        <w:autoSpaceDE w:val="0"/>
        <w:autoSpaceDN w:val="0"/>
        <w:adjustRightInd w:val="0"/>
        <w:ind w:firstLine="720"/>
        <w:jc w:val="center"/>
        <w:rPr>
          <w:szCs w:val="26"/>
          <w:lang w:val="en"/>
        </w:rPr>
      </w:pPr>
    </w:p>
    <w:p w14:paraId="6EF21AB9" w14:textId="77777777" w:rsidR="00937E65" w:rsidRPr="005C5002" w:rsidRDefault="00124A17" w:rsidP="005D520C">
      <w:pPr>
        <w:suppressAutoHyphens/>
        <w:autoSpaceDE w:val="0"/>
        <w:autoSpaceDN w:val="0"/>
        <w:adjustRightInd w:val="0"/>
        <w:ind w:firstLine="720"/>
        <w:jc w:val="center"/>
        <w:rPr>
          <w:b/>
          <w:bCs/>
          <w:szCs w:val="26"/>
          <w:lang w:val="en"/>
        </w:rPr>
      </w:pPr>
      <w:r w:rsidRPr="005C5002">
        <w:rPr>
          <w:noProof/>
          <w:szCs w:val="26"/>
        </w:rPr>
        <w:drawing>
          <wp:inline distT="0" distB="0" distL="0" distR="0" wp14:anchorId="3142233F" wp14:editId="514F0300">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923925" cy="866775"/>
                    </a:xfrm>
                    <a:prstGeom prst="rect">
                      <a:avLst/>
                    </a:prstGeom>
                    <a:noFill/>
                    <a:ln>
                      <a:noFill/>
                    </a:ln>
                  </pic:spPr>
                </pic:pic>
              </a:graphicData>
            </a:graphic>
          </wp:inline>
        </w:drawing>
      </w:r>
    </w:p>
    <w:p w14:paraId="58F81947" w14:textId="77777777" w:rsidR="00937E65" w:rsidRPr="005C5002" w:rsidRDefault="00937E65" w:rsidP="005D520C">
      <w:pPr>
        <w:suppressAutoHyphens/>
        <w:autoSpaceDE w:val="0"/>
        <w:autoSpaceDN w:val="0"/>
        <w:adjustRightInd w:val="0"/>
        <w:rPr>
          <w:b/>
          <w:bCs/>
          <w:szCs w:val="26"/>
          <w:lang w:val="en"/>
        </w:rPr>
      </w:pPr>
    </w:p>
    <w:p w14:paraId="1A84EDA6" w14:textId="4D35E989" w:rsidR="00937E65" w:rsidRPr="009E1CA4" w:rsidRDefault="00553580" w:rsidP="009E1CA4">
      <w:pPr>
        <w:suppressAutoHyphens/>
        <w:autoSpaceDE w:val="0"/>
        <w:autoSpaceDN w:val="0"/>
        <w:adjustRightInd w:val="0"/>
        <w:ind w:firstLine="720"/>
        <w:jc w:val="center"/>
        <w:rPr>
          <w:b/>
          <w:bCs/>
          <w:sz w:val="42"/>
          <w:szCs w:val="42"/>
          <w:lang w:val="en"/>
        </w:rPr>
      </w:pPr>
      <w:r>
        <w:rPr>
          <w:b/>
          <w:bCs/>
          <w:sz w:val="42"/>
          <w:szCs w:val="42"/>
        </w:rPr>
        <w:t>FINAL</w:t>
      </w:r>
      <w:r w:rsidR="00AB0369" w:rsidRPr="009E1CA4">
        <w:rPr>
          <w:b/>
          <w:bCs/>
          <w:sz w:val="42"/>
          <w:szCs w:val="42"/>
        </w:rPr>
        <w:t xml:space="preserve"> PROJECT</w:t>
      </w:r>
      <w:r w:rsidR="00AB0369" w:rsidRPr="009E1CA4">
        <w:rPr>
          <w:b/>
          <w:bCs/>
          <w:sz w:val="42"/>
          <w:szCs w:val="42"/>
          <w:lang w:val="en"/>
        </w:rPr>
        <w:t xml:space="preserve"> </w:t>
      </w:r>
    </w:p>
    <w:p w14:paraId="789DB578" w14:textId="1EA9930B" w:rsidR="00937E65" w:rsidRPr="009E1CA4" w:rsidRDefault="00AB0369" w:rsidP="005D520C">
      <w:pPr>
        <w:suppressAutoHyphens/>
        <w:autoSpaceDE w:val="0"/>
        <w:autoSpaceDN w:val="0"/>
        <w:adjustRightInd w:val="0"/>
        <w:jc w:val="center"/>
        <w:rPr>
          <w:b/>
          <w:bCs/>
          <w:sz w:val="42"/>
          <w:szCs w:val="42"/>
        </w:rPr>
      </w:pPr>
      <w:r w:rsidRPr="009E1CA4">
        <w:rPr>
          <w:b/>
          <w:bCs/>
          <w:sz w:val="42"/>
          <w:szCs w:val="42"/>
        </w:rPr>
        <w:t xml:space="preserve">DỰ ÁN </w:t>
      </w:r>
      <w:r w:rsidR="00553580">
        <w:rPr>
          <w:b/>
          <w:bCs/>
          <w:sz w:val="42"/>
          <w:szCs w:val="42"/>
        </w:rPr>
        <w:t>CUỐI</w:t>
      </w:r>
      <w:r w:rsidRPr="009E1CA4">
        <w:rPr>
          <w:b/>
          <w:bCs/>
          <w:sz w:val="42"/>
          <w:szCs w:val="42"/>
        </w:rPr>
        <w:t xml:space="preserve"> KỲ MÔN NHẬP MÔN HỌC MÁY</w:t>
      </w:r>
    </w:p>
    <w:p w14:paraId="5547B753" w14:textId="77777777" w:rsidR="00937E65" w:rsidRPr="005C5002" w:rsidRDefault="00124A17" w:rsidP="00553580">
      <w:pPr>
        <w:suppressAutoHyphens/>
        <w:autoSpaceDE w:val="0"/>
        <w:autoSpaceDN w:val="0"/>
        <w:adjustRightInd w:val="0"/>
        <w:spacing w:line="1680" w:lineRule="auto"/>
        <w:jc w:val="center"/>
        <w:rPr>
          <w:b/>
          <w:bCs/>
          <w:szCs w:val="26"/>
          <w:lang w:val="en"/>
        </w:rPr>
      </w:pPr>
      <w:r w:rsidRPr="005C5002">
        <w:rPr>
          <w:szCs w:val="26"/>
          <w:lang w:val="en"/>
        </w:rPr>
        <w:t xml:space="preserve"> </w:t>
      </w:r>
    </w:p>
    <w:p w14:paraId="3B50D95F" w14:textId="0A8EDE20" w:rsidR="00937E65" w:rsidRPr="005C5002" w:rsidRDefault="00124A17" w:rsidP="005D520C">
      <w:pPr>
        <w:suppressAutoHyphens/>
        <w:wordWrap w:val="0"/>
        <w:autoSpaceDE w:val="0"/>
        <w:autoSpaceDN w:val="0"/>
        <w:adjustRightInd w:val="0"/>
        <w:jc w:val="right"/>
        <w:rPr>
          <w:szCs w:val="26"/>
        </w:rPr>
      </w:pPr>
      <w:r w:rsidRPr="005C5002">
        <w:rPr>
          <w:i/>
          <w:szCs w:val="26"/>
          <w:lang w:val="en"/>
        </w:rPr>
        <w:t>Người h</w:t>
      </w:r>
      <w:r w:rsidRPr="005C5002">
        <w:rPr>
          <w:i/>
          <w:szCs w:val="26"/>
          <w:lang w:val="vi-VN"/>
        </w:rPr>
        <w:t>ướng dẫn</w:t>
      </w:r>
      <w:r w:rsidRPr="005C5002">
        <w:rPr>
          <w:szCs w:val="26"/>
          <w:lang w:val="vi-VN"/>
        </w:rPr>
        <w:t xml:space="preserve">: </w:t>
      </w:r>
      <w:r w:rsidRPr="005C5002">
        <w:rPr>
          <w:b/>
          <w:bCs/>
          <w:szCs w:val="26"/>
        </w:rPr>
        <w:t xml:space="preserve">GV </w:t>
      </w:r>
      <w:r w:rsidR="00AB0369" w:rsidRPr="005C5002">
        <w:rPr>
          <w:b/>
          <w:bCs/>
          <w:szCs w:val="26"/>
        </w:rPr>
        <w:t>LÊ ANH CƯỜNG</w:t>
      </w:r>
    </w:p>
    <w:p w14:paraId="27AFF2C5" w14:textId="462931FC" w:rsidR="00937E65" w:rsidRPr="005C5002" w:rsidRDefault="00124A17" w:rsidP="005D520C">
      <w:pPr>
        <w:suppressAutoHyphens/>
        <w:autoSpaceDE w:val="0"/>
        <w:autoSpaceDN w:val="0"/>
        <w:adjustRightInd w:val="0"/>
        <w:jc w:val="right"/>
        <w:rPr>
          <w:b/>
          <w:bCs/>
          <w:szCs w:val="26"/>
        </w:rPr>
      </w:pPr>
      <w:r w:rsidRPr="005C5002">
        <w:rPr>
          <w:i/>
          <w:szCs w:val="26"/>
          <w:lang w:val="vi-VN"/>
        </w:rPr>
        <w:t>Người thực hiện</w:t>
      </w:r>
      <w:r w:rsidRPr="005C5002">
        <w:rPr>
          <w:szCs w:val="26"/>
          <w:lang w:val="vi-VN"/>
        </w:rPr>
        <w:t>:</w:t>
      </w:r>
      <w:r w:rsidRPr="005C5002">
        <w:rPr>
          <w:b/>
          <w:bCs/>
          <w:szCs w:val="26"/>
          <w:lang w:val="vi-VN"/>
        </w:rPr>
        <w:t xml:space="preserve">   </w:t>
      </w:r>
      <w:r w:rsidR="00AB0369" w:rsidRPr="005C5002">
        <w:rPr>
          <w:b/>
          <w:bCs/>
          <w:szCs w:val="26"/>
        </w:rPr>
        <w:t>LƯƠNG PHAN HOÀN NHÂN - 52000899</w:t>
      </w:r>
    </w:p>
    <w:p w14:paraId="0CA48290" w14:textId="77777777" w:rsidR="00AB0369" w:rsidRPr="005C5002" w:rsidRDefault="00AB0369" w:rsidP="005D520C">
      <w:pPr>
        <w:suppressAutoHyphens/>
        <w:autoSpaceDE w:val="0"/>
        <w:autoSpaceDN w:val="0"/>
        <w:adjustRightInd w:val="0"/>
        <w:jc w:val="right"/>
        <w:rPr>
          <w:szCs w:val="26"/>
        </w:rPr>
      </w:pPr>
      <w:r w:rsidRPr="005C5002">
        <w:rPr>
          <w:szCs w:val="26"/>
          <w:lang w:val="vi-VN"/>
        </w:rPr>
        <w:t xml:space="preserve">Lớp       </w:t>
      </w:r>
      <w:r w:rsidRPr="005C5002">
        <w:rPr>
          <w:b/>
          <w:bCs/>
          <w:szCs w:val="26"/>
          <w:lang w:val="vi-VN"/>
        </w:rPr>
        <w:t xml:space="preserve">:    </w:t>
      </w:r>
      <w:r w:rsidRPr="005C5002">
        <w:rPr>
          <w:szCs w:val="26"/>
        </w:rPr>
        <w:t>503044</w:t>
      </w:r>
    </w:p>
    <w:p w14:paraId="030F212E" w14:textId="77777777" w:rsidR="00937E65" w:rsidRPr="005C5002" w:rsidRDefault="00937E65" w:rsidP="009E1CA4">
      <w:pPr>
        <w:suppressAutoHyphens/>
        <w:autoSpaceDE w:val="0"/>
        <w:autoSpaceDN w:val="0"/>
        <w:adjustRightInd w:val="0"/>
        <w:spacing w:line="2400" w:lineRule="auto"/>
        <w:jc w:val="center"/>
        <w:rPr>
          <w:b/>
          <w:bCs/>
          <w:iCs/>
          <w:szCs w:val="26"/>
          <w:lang w:val="vi-VN"/>
        </w:rPr>
      </w:pPr>
    </w:p>
    <w:p w14:paraId="76789602" w14:textId="77777777" w:rsidR="00937E65" w:rsidRPr="005C5002" w:rsidRDefault="00124A17" w:rsidP="005D520C">
      <w:pPr>
        <w:suppressAutoHyphens/>
        <w:autoSpaceDE w:val="0"/>
        <w:autoSpaceDN w:val="0"/>
        <w:adjustRightInd w:val="0"/>
        <w:jc w:val="center"/>
        <w:rPr>
          <w:b/>
          <w:bCs/>
          <w:iCs/>
          <w:szCs w:val="26"/>
        </w:rPr>
        <w:sectPr w:rsidR="00937E65" w:rsidRPr="005C5002">
          <w:pgSz w:w="12240" w:h="15840"/>
          <w:pgMar w:top="1985" w:right="1134" w:bottom="1701" w:left="1985" w:header="720" w:footer="720" w:gutter="0"/>
          <w:cols w:space="720"/>
          <w:docGrid w:linePitch="360"/>
        </w:sectPr>
      </w:pPr>
      <w:r w:rsidRPr="005C5002">
        <w:rPr>
          <w:b/>
          <w:bCs/>
          <w:iCs/>
          <w:szCs w:val="26"/>
          <w:lang w:val="vi-VN"/>
        </w:rPr>
        <w:t>THÀNH PHỐ HỒ CHÍ MINH, NĂM 20</w:t>
      </w:r>
      <w:r w:rsidRPr="005C5002">
        <w:rPr>
          <w:b/>
          <w:bCs/>
          <w:iCs/>
          <w:szCs w:val="26"/>
        </w:rPr>
        <w:t>23</w:t>
      </w:r>
    </w:p>
    <w:p w14:paraId="0B1FC2B1" w14:textId="77777777" w:rsidR="00937E65" w:rsidRPr="00924FFA" w:rsidRDefault="00124A17" w:rsidP="00376297">
      <w:pPr>
        <w:pStyle w:val="Heading0"/>
      </w:pPr>
      <w:bookmarkStart w:id="0" w:name="_Toc133029501"/>
      <w:bookmarkStart w:id="1" w:name="_Toc26809"/>
      <w:bookmarkStart w:id="2" w:name="_Toc133085796"/>
      <w:bookmarkStart w:id="3" w:name="_Toc148908612"/>
      <w:bookmarkStart w:id="4" w:name="_Toc154072483"/>
      <w:r w:rsidRPr="00924FFA">
        <w:lastRenderedPageBreak/>
        <w:t>LỜI CẢM ƠN</w:t>
      </w:r>
      <w:bookmarkEnd w:id="0"/>
      <w:bookmarkEnd w:id="1"/>
      <w:bookmarkEnd w:id="2"/>
      <w:bookmarkEnd w:id="3"/>
      <w:bookmarkEnd w:id="4"/>
    </w:p>
    <w:p w14:paraId="5C7CC35C" w14:textId="468D9088" w:rsidR="00937E65" w:rsidRPr="005C5002" w:rsidRDefault="00124A17" w:rsidP="005D520C">
      <w:pPr>
        <w:ind w:firstLine="720"/>
        <w:rPr>
          <w:color w:val="000000"/>
          <w:szCs w:val="26"/>
        </w:rPr>
      </w:pPr>
      <w:r w:rsidRPr="005C5002">
        <w:rPr>
          <w:color w:val="000000"/>
          <w:szCs w:val="26"/>
        </w:rPr>
        <w:t xml:space="preserve">“Lời đầu tiên, xin trân trọng gửi lời cảm ơn đến Thầy </w:t>
      </w:r>
      <w:r w:rsidR="00AB0369" w:rsidRPr="005C5002">
        <w:rPr>
          <w:color w:val="000000"/>
          <w:szCs w:val="26"/>
        </w:rPr>
        <w:t>Lê Anh Cường</w:t>
      </w:r>
      <w:r w:rsidRPr="005C5002">
        <w:rPr>
          <w:color w:val="000000"/>
          <w:szCs w:val="26"/>
        </w:rPr>
        <w:t xml:space="preserve"> đã hướng dẫn nhóm, thầy đã tận tình hướng dẫn nhóm trong suốt quá trình học tập cũng như hoàn thành báo cáo một cách tốt nhất.</w:t>
      </w:r>
    </w:p>
    <w:p w14:paraId="395F9011" w14:textId="77777777" w:rsidR="00937E65" w:rsidRPr="005C5002" w:rsidRDefault="00124A17" w:rsidP="005D520C">
      <w:pPr>
        <w:ind w:firstLine="720"/>
        <w:rPr>
          <w:color w:val="000000"/>
          <w:szCs w:val="26"/>
        </w:rPr>
      </w:pPr>
      <w:r w:rsidRPr="005C5002">
        <w:rPr>
          <w:color w:val="000000"/>
          <w:szCs w:val="26"/>
        </w:rPr>
        <w:t>Xin chân thành cảm ơn các thầy, cô thuộc khoa công nghệ thông tin trường đại học Tôn Đức Thắng đã tận tình giảng dạy cho chúng tôi trong thời gian học tập.</w:t>
      </w:r>
    </w:p>
    <w:p w14:paraId="2226A861" w14:textId="4EC77A9B" w:rsidR="00937E65" w:rsidRPr="005C5002" w:rsidRDefault="00124A17" w:rsidP="005D520C">
      <w:pPr>
        <w:ind w:firstLine="720"/>
        <w:rPr>
          <w:color w:val="000000"/>
          <w:szCs w:val="26"/>
        </w:rPr>
      </w:pPr>
      <w:r w:rsidRPr="005C5002">
        <w:rPr>
          <w:color w:val="000000"/>
          <w:szCs w:val="26"/>
        </w:rPr>
        <w:t xml:space="preserve">Xin cảm ơn thầy </w:t>
      </w:r>
      <w:r w:rsidR="00AB0369" w:rsidRPr="005C5002">
        <w:rPr>
          <w:color w:val="000000"/>
          <w:szCs w:val="26"/>
        </w:rPr>
        <w:t xml:space="preserve">Lê Anh Cường </w:t>
      </w:r>
      <w:r w:rsidRPr="005C5002">
        <w:rPr>
          <w:color w:val="000000"/>
          <w:szCs w:val="26"/>
        </w:rPr>
        <w:t>đã đọc bài báo cáo và cho nhóm những nhận xét ý nghĩa và quý báu, chỉnh sửa những thiếu sót của chúng tôi trong bài.</w:t>
      </w:r>
    </w:p>
    <w:p w14:paraId="401660AA" w14:textId="77777777" w:rsidR="00937E65" w:rsidRPr="005C5002" w:rsidRDefault="00124A17" w:rsidP="005D520C">
      <w:pPr>
        <w:ind w:firstLine="720"/>
        <w:rPr>
          <w:color w:val="000000"/>
          <w:szCs w:val="26"/>
        </w:rPr>
      </w:pPr>
      <w:r w:rsidRPr="005C5002">
        <w:rPr>
          <w:color w:val="000000"/>
          <w:szCs w:val="26"/>
        </w:rPr>
        <w:t>Do kiến thức và khả năng lý luận của chúng em còn giới hạn và có nhiều thiếu sót, kính mong sự chỉ dẫn và đóng góp của Thầy để bài báo cáo của chúng em được hoàn thiện hơn.”</w:t>
      </w:r>
    </w:p>
    <w:p w14:paraId="358721EA" w14:textId="77777777" w:rsidR="00937E65" w:rsidRPr="005C5002" w:rsidRDefault="00124A17" w:rsidP="005D520C">
      <w:pPr>
        <w:ind w:firstLine="720"/>
        <w:rPr>
          <w:color w:val="000000"/>
          <w:szCs w:val="26"/>
        </w:rPr>
      </w:pPr>
      <w:r w:rsidRPr="005C5002">
        <w:rPr>
          <w:i/>
          <w:iCs/>
          <w:color w:val="000000"/>
          <w:szCs w:val="26"/>
        </w:rPr>
        <w:t>Xin chân thành cảm ơn!</w:t>
      </w:r>
    </w:p>
    <w:p w14:paraId="1C2CE4C7" w14:textId="77777777" w:rsidR="00937E65" w:rsidRPr="005C5002" w:rsidRDefault="00124A17" w:rsidP="005D520C">
      <w:pPr>
        <w:pStyle w:val="Nidungvnbn"/>
        <w:rPr>
          <w:b/>
          <w:bCs/>
          <w:lang w:val="vi-VN"/>
        </w:rPr>
      </w:pPr>
      <w:r w:rsidRPr="005C5002">
        <w:rPr>
          <w:b/>
          <w:bCs/>
          <w:lang w:val="vi-VN"/>
        </w:rPr>
        <w:br w:type="page"/>
      </w:r>
    </w:p>
    <w:p w14:paraId="015166CF" w14:textId="77777777" w:rsidR="00937E65" w:rsidRPr="00924FFA" w:rsidRDefault="00124A17" w:rsidP="00377991">
      <w:pPr>
        <w:pStyle w:val="Heading0"/>
      </w:pPr>
      <w:bookmarkStart w:id="5" w:name="_Toc133029637"/>
      <w:bookmarkStart w:id="6" w:name="_Toc148908613"/>
      <w:bookmarkStart w:id="7" w:name="_Toc148908639"/>
      <w:bookmarkStart w:id="8" w:name="_Toc154072484"/>
      <w:r w:rsidRPr="00924FFA">
        <w:lastRenderedPageBreak/>
        <w:t>ĐỒ ÁN ĐƯỢC HOÀN THÀNH</w:t>
      </w:r>
      <w:bookmarkEnd w:id="5"/>
      <w:bookmarkEnd w:id="6"/>
      <w:bookmarkEnd w:id="7"/>
      <w:bookmarkEnd w:id="8"/>
    </w:p>
    <w:p w14:paraId="2AE1D5BD" w14:textId="77777777" w:rsidR="00937E65" w:rsidRPr="00924FFA" w:rsidRDefault="00124A17" w:rsidP="00377991">
      <w:pPr>
        <w:pStyle w:val="Heading0"/>
      </w:pPr>
      <w:bookmarkStart w:id="9" w:name="_Toc148908614"/>
      <w:bookmarkStart w:id="10" w:name="_Toc154072485"/>
      <w:r w:rsidRPr="00924FFA">
        <w:t>TẠI TRƯỜNG ĐẠI HỌC TÔN ĐỨC THẮNG</w:t>
      </w:r>
      <w:bookmarkEnd w:id="9"/>
      <w:bookmarkEnd w:id="10"/>
    </w:p>
    <w:p w14:paraId="34D17287" w14:textId="77777777" w:rsidR="00937E65" w:rsidRPr="005C5002" w:rsidRDefault="00937E65" w:rsidP="005D520C">
      <w:pPr>
        <w:autoSpaceDE w:val="0"/>
        <w:autoSpaceDN w:val="0"/>
        <w:adjustRightInd w:val="0"/>
        <w:ind w:firstLine="720"/>
        <w:jc w:val="both"/>
        <w:rPr>
          <w:szCs w:val="26"/>
          <w:lang w:val="vi-VN"/>
        </w:rPr>
      </w:pPr>
    </w:p>
    <w:p w14:paraId="6223733B" w14:textId="3E6BF7AA" w:rsidR="00937E65" w:rsidRPr="005C5002" w:rsidRDefault="00124A17" w:rsidP="005D520C">
      <w:pPr>
        <w:autoSpaceDE w:val="0"/>
        <w:autoSpaceDN w:val="0"/>
        <w:adjustRightInd w:val="0"/>
        <w:ind w:firstLine="720"/>
        <w:rPr>
          <w:szCs w:val="26"/>
          <w:lang w:val="vi-VN"/>
        </w:rPr>
      </w:pPr>
      <w:r w:rsidRPr="005C5002">
        <w:rPr>
          <w:szCs w:val="26"/>
          <w:lang w:val="vi-VN"/>
        </w:rPr>
        <w:t xml:space="preserve">Tôi xin cam đoan đây là sản phẩm đồ án của chúng </w:t>
      </w:r>
      <w:r w:rsidRPr="005C5002">
        <w:rPr>
          <w:szCs w:val="26"/>
        </w:rPr>
        <w:t>em</w:t>
      </w:r>
      <w:r w:rsidRPr="005C5002">
        <w:rPr>
          <w:szCs w:val="26"/>
          <w:lang w:val="vi-VN"/>
        </w:rPr>
        <w:t xml:space="preserve"> và được sự hướng dẫn của </w:t>
      </w:r>
      <w:r w:rsidRPr="005C5002">
        <w:rPr>
          <w:szCs w:val="26"/>
        </w:rPr>
        <w:t xml:space="preserve">GV </w:t>
      </w:r>
      <w:r w:rsidR="009E16A1">
        <w:rPr>
          <w:szCs w:val="26"/>
        </w:rPr>
        <w:t>Lê Anh Cường</w:t>
      </w:r>
      <w:r w:rsidRPr="005C5002">
        <w:rPr>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50879E3" w14:textId="77777777" w:rsidR="00937E65" w:rsidRPr="005C5002" w:rsidRDefault="00124A17" w:rsidP="005D520C">
      <w:pPr>
        <w:autoSpaceDE w:val="0"/>
        <w:autoSpaceDN w:val="0"/>
        <w:adjustRightInd w:val="0"/>
        <w:ind w:firstLine="720"/>
        <w:rPr>
          <w:szCs w:val="26"/>
          <w:lang w:val="vi-VN"/>
        </w:rPr>
      </w:pPr>
      <w:r w:rsidRPr="005C5002">
        <w:rPr>
          <w:szCs w:val="26"/>
          <w:lang w:val="vi-VN"/>
        </w:rPr>
        <w:t>Ngoài ra, trong đồ án còn sử dụng một số nhận xét, đánh giá cũng như số liệu của các tác giả khác, cơ quan tổ chức khác đều có trích dẫn và chú thích nguồn gốc.</w:t>
      </w:r>
    </w:p>
    <w:p w14:paraId="3138B45C" w14:textId="77777777" w:rsidR="00937E65" w:rsidRPr="005C5002" w:rsidRDefault="00124A17" w:rsidP="005D520C">
      <w:pPr>
        <w:autoSpaceDE w:val="0"/>
        <w:autoSpaceDN w:val="0"/>
        <w:adjustRightInd w:val="0"/>
        <w:ind w:firstLine="720"/>
        <w:rPr>
          <w:b/>
          <w:szCs w:val="26"/>
          <w:lang w:val="vi-VN"/>
        </w:rPr>
      </w:pPr>
      <w:r w:rsidRPr="005C5002">
        <w:rPr>
          <w:b/>
          <w:szCs w:val="26"/>
          <w:lang w:val="vi-VN"/>
        </w:rPr>
        <w:t xml:space="preserve">Nếu phát hiện có bất kỳ sự gian lận nào </w:t>
      </w:r>
      <w:r w:rsidRPr="005C5002">
        <w:rPr>
          <w:b/>
          <w:szCs w:val="26"/>
        </w:rPr>
        <w:t>chúng em</w:t>
      </w:r>
      <w:r w:rsidRPr="005C5002">
        <w:rPr>
          <w:b/>
          <w:szCs w:val="26"/>
          <w:lang w:val="vi-VN"/>
        </w:rPr>
        <w:t xml:space="preserve"> xin hoàn toàn chịu trách nhiệm về nội dung đồ án của mình. </w:t>
      </w:r>
      <w:r w:rsidRPr="005C5002">
        <w:rPr>
          <w:szCs w:val="26"/>
          <w:lang w:val="vi-VN"/>
        </w:rPr>
        <w:t xml:space="preserve">Trường đại học Tôn Đức Thắng không liên quan đến những vi phạm tác quyền, bản quyền do </w:t>
      </w:r>
      <w:r w:rsidRPr="005C5002">
        <w:rPr>
          <w:szCs w:val="26"/>
        </w:rPr>
        <w:t>chúng</w:t>
      </w:r>
      <w:r w:rsidRPr="005C5002">
        <w:rPr>
          <w:szCs w:val="26"/>
          <w:lang w:val="vi-VN"/>
        </w:rPr>
        <w:t xml:space="preserve"> gây ra trong quá trình thực hiện (nếu có).</w:t>
      </w:r>
    </w:p>
    <w:p w14:paraId="676BFE6B" w14:textId="77777777" w:rsidR="00937E65" w:rsidRPr="005C5002" w:rsidRDefault="00124A17" w:rsidP="005D520C">
      <w:pPr>
        <w:autoSpaceDE w:val="0"/>
        <w:autoSpaceDN w:val="0"/>
        <w:adjustRightInd w:val="0"/>
        <w:ind w:left="3600"/>
        <w:jc w:val="center"/>
        <w:rPr>
          <w:i/>
          <w:szCs w:val="26"/>
          <w:lang w:val="vi-VN"/>
        </w:rPr>
      </w:pPr>
      <w:r w:rsidRPr="005C5002">
        <w:rPr>
          <w:i/>
          <w:szCs w:val="26"/>
          <w:lang w:val="vi-VN"/>
        </w:rPr>
        <w:t xml:space="preserve">TP. Hồ Chí Minh, ngày   tháng   năm      </w:t>
      </w:r>
    </w:p>
    <w:p w14:paraId="350C3646" w14:textId="77777777" w:rsidR="00937E65" w:rsidRPr="005C5002" w:rsidRDefault="00124A17" w:rsidP="005D520C">
      <w:pPr>
        <w:tabs>
          <w:tab w:val="center" w:pos="6521"/>
        </w:tabs>
        <w:autoSpaceDE w:val="0"/>
        <w:autoSpaceDN w:val="0"/>
        <w:adjustRightInd w:val="0"/>
        <w:ind w:left="3600"/>
        <w:jc w:val="center"/>
        <w:rPr>
          <w:i/>
          <w:szCs w:val="26"/>
          <w:lang w:val="vi-VN"/>
        </w:rPr>
      </w:pPr>
      <w:r w:rsidRPr="005C5002">
        <w:rPr>
          <w:i/>
          <w:szCs w:val="26"/>
          <w:lang w:val="vi-VN"/>
        </w:rPr>
        <w:t>Tác giả</w:t>
      </w:r>
    </w:p>
    <w:p w14:paraId="308AE862" w14:textId="77777777" w:rsidR="00937E65" w:rsidRPr="005C5002" w:rsidRDefault="00124A17" w:rsidP="005D520C">
      <w:pPr>
        <w:tabs>
          <w:tab w:val="center" w:pos="6379"/>
        </w:tabs>
        <w:spacing w:after="200"/>
        <w:rPr>
          <w:i/>
          <w:szCs w:val="26"/>
          <w:lang w:val="vi-VN"/>
        </w:rPr>
      </w:pPr>
      <w:r w:rsidRPr="005C5002">
        <w:rPr>
          <w:i/>
          <w:szCs w:val="26"/>
          <w:lang w:val="vi-VN"/>
        </w:rPr>
        <w:tab/>
        <w:t>(ký tên và ghi rõ họ tên)</w:t>
      </w:r>
    </w:p>
    <w:p w14:paraId="5C01BFFB" w14:textId="77777777" w:rsidR="00937E65" w:rsidRPr="005C5002" w:rsidRDefault="00124A17" w:rsidP="005D520C">
      <w:pPr>
        <w:tabs>
          <w:tab w:val="center" w:pos="6379"/>
        </w:tabs>
        <w:spacing w:after="200"/>
        <w:rPr>
          <w:i/>
          <w:szCs w:val="26"/>
        </w:rPr>
      </w:pPr>
      <w:r w:rsidRPr="005C5002">
        <w:rPr>
          <w:i/>
          <w:szCs w:val="26"/>
        </w:rPr>
        <w:tab/>
      </w:r>
    </w:p>
    <w:p w14:paraId="79849B8F" w14:textId="77777777" w:rsidR="00937E65" w:rsidRPr="005C5002" w:rsidRDefault="00124A17" w:rsidP="005D520C">
      <w:pPr>
        <w:tabs>
          <w:tab w:val="center" w:pos="6379"/>
        </w:tabs>
        <w:spacing w:after="200"/>
        <w:ind w:left="2880" w:firstLine="720"/>
        <w:jc w:val="center"/>
        <w:rPr>
          <w:i/>
          <w:szCs w:val="26"/>
        </w:rPr>
      </w:pPr>
      <w:r w:rsidRPr="005C5002">
        <w:rPr>
          <w:i/>
          <w:szCs w:val="26"/>
        </w:rPr>
        <w:t>Lương Phan Hoàn Nhân</w:t>
      </w:r>
    </w:p>
    <w:p w14:paraId="0794F192" w14:textId="77777777" w:rsidR="00937E65" w:rsidRPr="005C5002" w:rsidRDefault="00124A17" w:rsidP="005D520C">
      <w:pPr>
        <w:spacing w:after="200"/>
        <w:rPr>
          <w:i/>
          <w:szCs w:val="26"/>
          <w:lang w:val="vi-VN"/>
        </w:rPr>
      </w:pPr>
      <w:r w:rsidRPr="005C5002">
        <w:rPr>
          <w:i/>
          <w:szCs w:val="26"/>
          <w:lang w:val="vi-VN"/>
        </w:rPr>
        <w:br w:type="page"/>
      </w:r>
    </w:p>
    <w:p w14:paraId="7804281B" w14:textId="77777777" w:rsidR="00937E65" w:rsidRPr="005C5002" w:rsidRDefault="00124A17" w:rsidP="00377991">
      <w:pPr>
        <w:pStyle w:val="Heading0"/>
      </w:pPr>
      <w:bookmarkStart w:id="11" w:name="_Toc133085797"/>
      <w:bookmarkStart w:id="12" w:name="_Toc133029502"/>
      <w:bookmarkStart w:id="13" w:name="_Toc31723"/>
      <w:bookmarkStart w:id="14" w:name="_Toc148908615"/>
      <w:bookmarkStart w:id="15" w:name="_Toc154072486"/>
      <w:r w:rsidRPr="005C5002">
        <w:lastRenderedPageBreak/>
        <w:t>PHẦN XÁC NHẬN VÀ ĐÁNH GIÁ CỦA GIẢNG VIÊN</w:t>
      </w:r>
      <w:bookmarkEnd w:id="11"/>
      <w:bookmarkEnd w:id="12"/>
      <w:bookmarkEnd w:id="13"/>
      <w:bookmarkEnd w:id="14"/>
      <w:bookmarkEnd w:id="15"/>
    </w:p>
    <w:p w14:paraId="52838B3E" w14:textId="77777777" w:rsidR="00937E65" w:rsidRPr="005C5002" w:rsidRDefault="00124A17" w:rsidP="005D520C">
      <w:pPr>
        <w:pStyle w:val="Nidungvnbn"/>
        <w:rPr>
          <w:b/>
          <w:lang w:val="vi-VN"/>
        </w:rPr>
      </w:pPr>
      <w:r w:rsidRPr="005C5002">
        <w:rPr>
          <w:b/>
          <w:lang w:val="vi-VN"/>
        </w:rPr>
        <w:t>Phần xác nhận của GV hướng dẫn</w:t>
      </w:r>
    </w:p>
    <w:p w14:paraId="1B81B80C" w14:textId="77777777" w:rsidR="00937E65" w:rsidRPr="005C5002" w:rsidRDefault="00124A17" w:rsidP="005D520C">
      <w:pPr>
        <w:spacing w:after="200"/>
        <w:rPr>
          <w:szCs w:val="26"/>
          <w:lang w:val="vi-VN"/>
        </w:rPr>
      </w:pPr>
      <w:r w:rsidRPr="005C5002">
        <w:rPr>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A7E54C3" w14:textId="77777777" w:rsidR="00937E65" w:rsidRPr="005C5002" w:rsidRDefault="00124A17" w:rsidP="005D520C">
      <w:pPr>
        <w:tabs>
          <w:tab w:val="center" w:pos="6237"/>
        </w:tabs>
        <w:rPr>
          <w:szCs w:val="26"/>
          <w:lang w:val="vi-VN"/>
        </w:rPr>
      </w:pPr>
      <w:r w:rsidRPr="005C5002">
        <w:rPr>
          <w:szCs w:val="26"/>
          <w:lang w:val="vi-VN"/>
        </w:rPr>
        <w:tab/>
        <w:t xml:space="preserve">Tp. Hồ Chí Minh, ngày     tháng   năm   </w:t>
      </w:r>
    </w:p>
    <w:p w14:paraId="3B86A3B8" w14:textId="77777777" w:rsidR="00937E65" w:rsidRPr="005C5002" w:rsidRDefault="00124A17" w:rsidP="005D520C">
      <w:pPr>
        <w:tabs>
          <w:tab w:val="center" w:pos="6237"/>
        </w:tabs>
        <w:rPr>
          <w:szCs w:val="26"/>
          <w:lang w:val="vi-VN"/>
        </w:rPr>
      </w:pPr>
      <w:r w:rsidRPr="005C5002">
        <w:rPr>
          <w:szCs w:val="26"/>
          <w:lang w:val="vi-VN"/>
        </w:rPr>
        <w:tab/>
        <w:t>(kí và ghi họ tên)</w:t>
      </w:r>
    </w:p>
    <w:p w14:paraId="37438C62" w14:textId="77777777" w:rsidR="00937E65" w:rsidRPr="005C5002" w:rsidRDefault="00937E65" w:rsidP="005D520C">
      <w:pPr>
        <w:spacing w:after="200"/>
        <w:rPr>
          <w:szCs w:val="26"/>
          <w:lang w:val="vi-VN"/>
        </w:rPr>
      </w:pPr>
    </w:p>
    <w:p w14:paraId="356D4A78" w14:textId="77777777" w:rsidR="00937E65" w:rsidRPr="005C5002" w:rsidRDefault="00937E65" w:rsidP="005D520C">
      <w:pPr>
        <w:spacing w:after="200"/>
        <w:rPr>
          <w:szCs w:val="26"/>
          <w:lang w:val="vi-VN"/>
        </w:rPr>
      </w:pPr>
    </w:p>
    <w:p w14:paraId="3CCEA048" w14:textId="77777777" w:rsidR="00937E65" w:rsidRPr="005C5002" w:rsidRDefault="00937E65" w:rsidP="005D520C">
      <w:pPr>
        <w:spacing w:after="200"/>
        <w:rPr>
          <w:szCs w:val="26"/>
          <w:lang w:val="vi-VN"/>
        </w:rPr>
      </w:pPr>
    </w:p>
    <w:p w14:paraId="5DE7B6F5" w14:textId="77777777" w:rsidR="00937E65" w:rsidRPr="005C5002" w:rsidRDefault="00124A17" w:rsidP="005D520C">
      <w:pPr>
        <w:pStyle w:val="Nidungvnbn"/>
        <w:rPr>
          <w:b/>
          <w:lang w:val="vi-VN"/>
        </w:rPr>
      </w:pPr>
      <w:r w:rsidRPr="005C5002">
        <w:rPr>
          <w:b/>
          <w:lang w:val="vi-VN"/>
        </w:rPr>
        <w:t>Phần đánh giá của GV chấm bài</w:t>
      </w:r>
    </w:p>
    <w:p w14:paraId="1D62B5D0" w14:textId="77777777" w:rsidR="00937E65" w:rsidRPr="005C5002" w:rsidRDefault="00124A17" w:rsidP="005D520C">
      <w:pPr>
        <w:spacing w:after="200"/>
        <w:rPr>
          <w:szCs w:val="26"/>
          <w:lang w:val="vi-VN"/>
        </w:rPr>
      </w:pPr>
      <w:r w:rsidRPr="005C5002">
        <w:rPr>
          <w:szCs w:val="26"/>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EE5BA1C" w14:textId="77777777" w:rsidR="00937E65" w:rsidRPr="005C5002" w:rsidRDefault="00124A17" w:rsidP="005D520C">
      <w:pPr>
        <w:tabs>
          <w:tab w:val="center" w:pos="6237"/>
        </w:tabs>
        <w:rPr>
          <w:szCs w:val="26"/>
          <w:lang w:val="vi-VN"/>
        </w:rPr>
      </w:pPr>
      <w:r w:rsidRPr="005C5002">
        <w:rPr>
          <w:szCs w:val="26"/>
          <w:lang w:val="vi-VN"/>
        </w:rPr>
        <w:tab/>
        <w:t xml:space="preserve">Tp. Hồ Chí Minh, ngày     tháng   năm   </w:t>
      </w:r>
    </w:p>
    <w:p w14:paraId="7E21C44C" w14:textId="77777777" w:rsidR="00937E65" w:rsidRPr="005C5002" w:rsidRDefault="00124A17" w:rsidP="005D520C">
      <w:pPr>
        <w:tabs>
          <w:tab w:val="center" w:pos="6237"/>
        </w:tabs>
        <w:rPr>
          <w:szCs w:val="26"/>
          <w:lang w:val="vi-VN"/>
        </w:rPr>
      </w:pPr>
      <w:r w:rsidRPr="005C5002">
        <w:rPr>
          <w:szCs w:val="26"/>
          <w:lang w:val="vi-VN"/>
        </w:rPr>
        <w:tab/>
        <w:t>(kí và ghi họ tên)</w:t>
      </w:r>
    </w:p>
    <w:p w14:paraId="707488D3" w14:textId="77777777" w:rsidR="00937E65" w:rsidRPr="005C5002" w:rsidRDefault="00937E65" w:rsidP="005D520C">
      <w:pPr>
        <w:spacing w:after="200"/>
        <w:rPr>
          <w:szCs w:val="26"/>
          <w:lang w:val="vi-VN"/>
        </w:rPr>
      </w:pPr>
    </w:p>
    <w:p w14:paraId="41B1F22D" w14:textId="77777777" w:rsidR="00937E65" w:rsidRPr="005C5002" w:rsidRDefault="00124A17" w:rsidP="005D520C">
      <w:pPr>
        <w:pStyle w:val="Tiumccp1"/>
        <w:rPr>
          <w:sz w:val="26"/>
          <w:szCs w:val="26"/>
          <w:lang w:val="vi-VN"/>
        </w:rPr>
        <w:sectPr w:rsidR="00937E65" w:rsidRPr="005C5002">
          <w:headerReference w:type="default" r:id="rId10"/>
          <w:pgSz w:w="12240" w:h="15840"/>
          <w:pgMar w:top="1985" w:right="1134" w:bottom="1701" w:left="1985" w:header="720" w:footer="720" w:gutter="0"/>
          <w:pgNumType w:fmt="lowerRoman" w:start="1"/>
          <w:cols w:space="720"/>
          <w:docGrid w:linePitch="360"/>
        </w:sectPr>
      </w:pPr>
      <w:r w:rsidRPr="005C5002">
        <w:rPr>
          <w:sz w:val="26"/>
          <w:szCs w:val="26"/>
          <w:lang w:val="vi-VN"/>
        </w:rPr>
        <w:br w:type="page"/>
      </w:r>
    </w:p>
    <w:p w14:paraId="62A474FF" w14:textId="77777777" w:rsidR="00937E65" w:rsidRPr="00DF08BC" w:rsidRDefault="00124A17" w:rsidP="00377991">
      <w:pPr>
        <w:pStyle w:val="Heading0"/>
      </w:pPr>
      <w:bookmarkStart w:id="16" w:name="_Toc133029503"/>
      <w:bookmarkStart w:id="17" w:name="_Toc133085798"/>
      <w:bookmarkStart w:id="18" w:name="_Toc3307"/>
      <w:bookmarkStart w:id="19" w:name="_Toc148908616"/>
      <w:bookmarkStart w:id="20" w:name="_Toc154072487"/>
      <w:r w:rsidRPr="00DF08BC">
        <w:lastRenderedPageBreak/>
        <w:t>MỤC LỤC</w:t>
      </w:r>
      <w:bookmarkEnd w:id="16"/>
      <w:bookmarkEnd w:id="17"/>
      <w:bookmarkEnd w:id="18"/>
      <w:bookmarkEnd w:id="19"/>
      <w:bookmarkEnd w:id="20"/>
    </w:p>
    <w:bookmarkStart w:id="21" w:name="_Toc148908617" w:displacedByCustomXml="next"/>
    <w:bookmarkStart w:id="22" w:name="_Toc133085799" w:displacedByCustomXml="next"/>
    <w:bookmarkStart w:id="23" w:name="_Toc21716" w:displacedByCustomXml="next"/>
    <w:bookmarkStart w:id="24" w:name="_Toc133029504" w:displacedByCustomXml="next"/>
    <w:sdt>
      <w:sdtPr>
        <w:rPr>
          <w:rFonts w:ascii="Times New Roman" w:eastAsia="Times New Roman" w:hAnsi="Times New Roman" w:cs="Times New Roman"/>
          <w:color w:val="auto"/>
          <w:sz w:val="26"/>
          <w:szCs w:val="24"/>
        </w:rPr>
        <w:id w:val="1237058249"/>
        <w:docPartObj>
          <w:docPartGallery w:val="Table of Contents"/>
          <w:docPartUnique/>
        </w:docPartObj>
      </w:sdtPr>
      <w:sdtEndPr>
        <w:rPr>
          <w:b/>
          <w:bCs/>
          <w:noProof/>
        </w:rPr>
      </w:sdtEndPr>
      <w:sdtContent>
        <w:p w14:paraId="2F52F5D7" w14:textId="10CEB482" w:rsidR="00D35ABE" w:rsidRDefault="00D35ABE">
          <w:pPr>
            <w:pStyle w:val="TOCHeading"/>
          </w:pPr>
          <w:r>
            <w:t>Mục lục</w:t>
          </w:r>
        </w:p>
        <w:p w14:paraId="3E82B7E6" w14:textId="0183A54D" w:rsidR="001B380E" w:rsidRDefault="00D35ABE">
          <w:pPr>
            <w:pStyle w:val="TOC1"/>
            <w:tabs>
              <w:tab w:val="right" w:leader="dot" w:pos="9111"/>
            </w:tabs>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54072483" w:history="1">
            <w:r w:rsidR="001B380E" w:rsidRPr="00507526">
              <w:rPr>
                <w:rStyle w:val="Hyperlink"/>
                <w:noProof/>
              </w:rPr>
              <w:t>LỜI CẢM ƠN</w:t>
            </w:r>
            <w:r w:rsidR="001B380E">
              <w:rPr>
                <w:noProof/>
                <w:webHidden/>
              </w:rPr>
              <w:tab/>
            </w:r>
            <w:r w:rsidR="001B380E">
              <w:rPr>
                <w:noProof/>
                <w:webHidden/>
              </w:rPr>
              <w:fldChar w:fldCharType="begin"/>
            </w:r>
            <w:r w:rsidR="001B380E">
              <w:rPr>
                <w:noProof/>
                <w:webHidden/>
              </w:rPr>
              <w:instrText xml:space="preserve"> PAGEREF _Toc154072483 \h </w:instrText>
            </w:r>
            <w:r w:rsidR="001B380E">
              <w:rPr>
                <w:noProof/>
                <w:webHidden/>
              </w:rPr>
            </w:r>
            <w:r w:rsidR="001B380E">
              <w:rPr>
                <w:noProof/>
                <w:webHidden/>
              </w:rPr>
              <w:fldChar w:fldCharType="separate"/>
            </w:r>
            <w:r w:rsidR="001B380E">
              <w:rPr>
                <w:noProof/>
                <w:webHidden/>
              </w:rPr>
              <w:t>i</w:t>
            </w:r>
            <w:r w:rsidR="001B380E">
              <w:rPr>
                <w:noProof/>
                <w:webHidden/>
              </w:rPr>
              <w:fldChar w:fldCharType="end"/>
            </w:r>
          </w:hyperlink>
        </w:p>
        <w:p w14:paraId="1E3A8572" w14:textId="24B4E61A" w:rsidR="001B380E"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072484" w:history="1">
            <w:r w:rsidR="001B380E" w:rsidRPr="00507526">
              <w:rPr>
                <w:rStyle w:val="Hyperlink"/>
                <w:noProof/>
              </w:rPr>
              <w:t>ĐỒ ÁN ĐƯỢC HOÀN THÀNH</w:t>
            </w:r>
          </w:hyperlink>
          <w:r w:rsidR="001B380E">
            <w:rPr>
              <w:rStyle w:val="Hyperlink"/>
              <w:noProof/>
            </w:rPr>
            <w:t xml:space="preserve"> </w:t>
          </w:r>
          <w:hyperlink w:anchor="_Toc154072485" w:history="1">
            <w:r w:rsidR="001B380E" w:rsidRPr="00507526">
              <w:rPr>
                <w:rStyle w:val="Hyperlink"/>
                <w:noProof/>
              </w:rPr>
              <w:t>TẠI TRƯỜNG ĐẠI HỌC TÔN ĐỨC THẮNG</w:t>
            </w:r>
            <w:r w:rsidR="001B380E">
              <w:rPr>
                <w:noProof/>
                <w:webHidden/>
              </w:rPr>
              <w:tab/>
            </w:r>
            <w:r w:rsidR="001B380E">
              <w:rPr>
                <w:noProof/>
                <w:webHidden/>
              </w:rPr>
              <w:fldChar w:fldCharType="begin"/>
            </w:r>
            <w:r w:rsidR="001B380E">
              <w:rPr>
                <w:noProof/>
                <w:webHidden/>
              </w:rPr>
              <w:instrText xml:space="preserve"> PAGEREF _Toc154072485 \h </w:instrText>
            </w:r>
            <w:r w:rsidR="001B380E">
              <w:rPr>
                <w:noProof/>
                <w:webHidden/>
              </w:rPr>
            </w:r>
            <w:r w:rsidR="001B380E">
              <w:rPr>
                <w:noProof/>
                <w:webHidden/>
              </w:rPr>
              <w:fldChar w:fldCharType="separate"/>
            </w:r>
            <w:r w:rsidR="001B380E">
              <w:rPr>
                <w:noProof/>
                <w:webHidden/>
              </w:rPr>
              <w:t>ii</w:t>
            </w:r>
            <w:r w:rsidR="001B380E">
              <w:rPr>
                <w:noProof/>
                <w:webHidden/>
              </w:rPr>
              <w:fldChar w:fldCharType="end"/>
            </w:r>
          </w:hyperlink>
        </w:p>
        <w:p w14:paraId="461E2CFF" w14:textId="22EE649C" w:rsidR="001B380E"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072486" w:history="1">
            <w:r w:rsidR="001B380E" w:rsidRPr="00507526">
              <w:rPr>
                <w:rStyle w:val="Hyperlink"/>
                <w:noProof/>
              </w:rPr>
              <w:t>PHẦN XÁC NHẬN VÀ ĐÁNH GIÁ CỦA GIẢNG VIÊN</w:t>
            </w:r>
            <w:r w:rsidR="001B380E">
              <w:rPr>
                <w:noProof/>
                <w:webHidden/>
              </w:rPr>
              <w:tab/>
            </w:r>
            <w:r w:rsidR="001B380E">
              <w:rPr>
                <w:noProof/>
                <w:webHidden/>
              </w:rPr>
              <w:fldChar w:fldCharType="begin"/>
            </w:r>
            <w:r w:rsidR="001B380E">
              <w:rPr>
                <w:noProof/>
                <w:webHidden/>
              </w:rPr>
              <w:instrText xml:space="preserve"> PAGEREF _Toc154072486 \h </w:instrText>
            </w:r>
            <w:r w:rsidR="001B380E">
              <w:rPr>
                <w:noProof/>
                <w:webHidden/>
              </w:rPr>
            </w:r>
            <w:r w:rsidR="001B380E">
              <w:rPr>
                <w:noProof/>
                <w:webHidden/>
              </w:rPr>
              <w:fldChar w:fldCharType="separate"/>
            </w:r>
            <w:r w:rsidR="001B380E">
              <w:rPr>
                <w:noProof/>
                <w:webHidden/>
              </w:rPr>
              <w:t>iii</w:t>
            </w:r>
            <w:r w:rsidR="001B380E">
              <w:rPr>
                <w:noProof/>
                <w:webHidden/>
              </w:rPr>
              <w:fldChar w:fldCharType="end"/>
            </w:r>
          </w:hyperlink>
        </w:p>
        <w:p w14:paraId="0EB11086" w14:textId="7499BA43" w:rsidR="001B380E"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072487" w:history="1">
            <w:r w:rsidR="001B380E" w:rsidRPr="00507526">
              <w:rPr>
                <w:rStyle w:val="Hyperlink"/>
                <w:noProof/>
              </w:rPr>
              <w:t>MỤC LỤC</w:t>
            </w:r>
            <w:r w:rsidR="001B380E">
              <w:rPr>
                <w:noProof/>
                <w:webHidden/>
              </w:rPr>
              <w:tab/>
            </w:r>
            <w:r w:rsidR="001B380E">
              <w:rPr>
                <w:noProof/>
                <w:webHidden/>
              </w:rPr>
              <w:fldChar w:fldCharType="begin"/>
            </w:r>
            <w:r w:rsidR="001B380E">
              <w:rPr>
                <w:noProof/>
                <w:webHidden/>
              </w:rPr>
              <w:instrText xml:space="preserve"> PAGEREF _Toc154072487 \h </w:instrText>
            </w:r>
            <w:r w:rsidR="001B380E">
              <w:rPr>
                <w:noProof/>
                <w:webHidden/>
              </w:rPr>
            </w:r>
            <w:r w:rsidR="001B380E">
              <w:rPr>
                <w:noProof/>
                <w:webHidden/>
              </w:rPr>
              <w:fldChar w:fldCharType="separate"/>
            </w:r>
            <w:r w:rsidR="001B380E">
              <w:rPr>
                <w:noProof/>
                <w:webHidden/>
              </w:rPr>
              <w:t>1</w:t>
            </w:r>
            <w:r w:rsidR="001B380E">
              <w:rPr>
                <w:noProof/>
                <w:webHidden/>
              </w:rPr>
              <w:fldChar w:fldCharType="end"/>
            </w:r>
          </w:hyperlink>
        </w:p>
        <w:p w14:paraId="39D3AF02" w14:textId="45A0078F" w:rsidR="001B380E"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072488" w:history="1">
            <w:r w:rsidR="001B380E" w:rsidRPr="00507526">
              <w:rPr>
                <w:rStyle w:val="Hyperlink"/>
                <w:noProof/>
              </w:rPr>
              <w:t>DANH MỤC CÁC BẢNG BIỂU, HÌNH VẼ, ĐỒ THỊ</w:t>
            </w:r>
            <w:r w:rsidR="001B380E">
              <w:rPr>
                <w:noProof/>
                <w:webHidden/>
              </w:rPr>
              <w:tab/>
            </w:r>
            <w:r w:rsidR="001B380E">
              <w:rPr>
                <w:noProof/>
                <w:webHidden/>
              </w:rPr>
              <w:fldChar w:fldCharType="begin"/>
            </w:r>
            <w:r w:rsidR="001B380E">
              <w:rPr>
                <w:noProof/>
                <w:webHidden/>
              </w:rPr>
              <w:instrText xml:space="preserve"> PAGEREF _Toc154072488 \h </w:instrText>
            </w:r>
            <w:r w:rsidR="001B380E">
              <w:rPr>
                <w:noProof/>
                <w:webHidden/>
              </w:rPr>
            </w:r>
            <w:r w:rsidR="001B380E">
              <w:rPr>
                <w:noProof/>
                <w:webHidden/>
              </w:rPr>
              <w:fldChar w:fldCharType="separate"/>
            </w:r>
            <w:r w:rsidR="001B380E">
              <w:rPr>
                <w:noProof/>
                <w:webHidden/>
              </w:rPr>
              <w:t>2</w:t>
            </w:r>
            <w:r w:rsidR="001B380E">
              <w:rPr>
                <w:noProof/>
                <w:webHidden/>
              </w:rPr>
              <w:fldChar w:fldCharType="end"/>
            </w:r>
          </w:hyperlink>
        </w:p>
        <w:p w14:paraId="08EDC0C3" w14:textId="443507E3" w:rsidR="001B380E"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072489" w:history="1">
            <w:r w:rsidR="001B380E" w:rsidRPr="00507526">
              <w:rPr>
                <w:rStyle w:val="Hyperlink"/>
                <w:noProof/>
              </w:rPr>
              <w:t>DANH MỤC HÌNH</w:t>
            </w:r>
            <w:r w:rsidR="001B380E">
              <w:rPr>
                <w:noProof/>
                <w:webHidden/>
              </w:rPr>
              <w:tab/>
            </w:r>
            <w:r w:rsidR="001B380E">
              <w:rPr>
                <w:noProof/>
                <w:webHidden/>
              </w:rPr>
              <w:fldChar w:fldCharType="begin"/>
            </w:r>
            <w:r w:rsidR="001B380E">
              <w:rPr>
                <w:noProof/>
                <w:webHidden/>
              </w:rPr>
              <w:instrText xml:space="preserve"> PAGEREF _Toc154072489 \h </w:instrText>
            </w:r>
            <w:r w:rsidR="001B380E">
              <w:rPr>
                <w:noProof/>
                <w:webHidden/>
              </w:rPr>
            </w:r>
            <w:r w:rsidR="001B380E">
              <w:rPr>
                <w:noProof/>
                <w:webHidden/>
              </w:rPr>
              <w:fldChar w:fldCharType="separate"/>
            </w:r>
            <w:r w:rsidR="001B380E">
              <w:rPr>
                <w:noProof/>
                <w:webHidden/>
              </w:rPr>
              <w:t>2</w:t>
            </w:r>
            <w:r w:rsidR="001B380E">
              <w:rPr>
                <w:noProof/>
                <w:webHidden/>
              </w:rPr>
              <w:fldChar w:fldCharType="end"/>
            </w:r>
          </w:hyperlink>
        </w:p>
        <w:p w14:paraId="2408B4EF" w14:textId="2DC52619" w:rsidR="001B380E"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072490" w:history="1">
            <w:r w:rsidR="001B380E" w:rsidRPr="00507526">
              <w:rPr>
                <w:rStyle w:val="Hyperlink"/>
                <w:noProof/>
              </w:rPr>
              <w:t>DANH MỤC BẢNG</w:t>
            </w:r>
            <w:r w:rsidR="001B380E">
              <w:rPr>
                <w:noProof/>
                <w:webHidden/>
              </w:rPr>
              <w:tab/>
            </w:r>
            <w:r w:rsidR="001B380E">
              <w:rPr>
                <w:noProof/>
                <w:webHidden/>
              </w:rPr>
              <w:fldChar w:fldCharType="begin"/>
            </w:r>
            <w:r w:rsidR="001B380E">
              <w:rPr>
                <w:noProof/>
                <w:webHidden/>
              </w:rPr>
              <w:instrText xml:space="preserve"> PAGEREF _Toc154072490 \h </w:instrText>
            </w:r>
            <w:r w:rsidR="001B380E">
              <w:rPr>
                <w:noProof/>
                <w:webHidden/>
              </w:rPr>
            </w:r>
            <w:r w:rsidR="001B380E">
              <w:rPr>
                <w:noProof/>
                <w:webHidden/>
              </w:rPr>
              <w:fldChar w:fldCharType="separate"/>
            </w:r>
            <w:r w:rsidR="001B380E">
              <w:rPr>
                <w:noProof/>
                <w:webHidden/>
              </w:rPr>
              <w:t>3</w:t>
            </w:r>
            <w:r w:rsidR="001B380E">
              <w:rPr>
                <w:noProof/>
                <w:webHidden/>
              </w:rPr>
              <w:fldChar w:fldCharType="end"/>
            </w:r>
          </w:hyperlink>
        </w:p>
        <w:p w14:paraId="7D120239" w14:textId="7D28EC2E" w:rsidR="001B380E" w:rsidRDefault="00000000">
          <w:pPr>
            <w:pStyle w:val="TOC1"/>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072491" w:history="1">
            <w:r w:rsidR="001B380E" w:rsidRPr="00507526">
              <w:rPr>
                <w:rStyle w:val="Hyperlink"/>
                <w:noProof/>
              </w:rPr>
              <w:t>CHƯƠNG 1 -</w:t>
            </w:r>
            <w:r w:rsidR="001B380E">
              <w:rPr>
                <w:rFonts w:asciiTheme="minorHAnsi" w:eastAsiaTheme="minorEastAsia" w:hAnsiTheme="minorHAnsi" w:cstheme="minorBidi"/>
                <w:noProof/>
                <w:kern w:val="2"/>
                <w:sz w:val="22"/>
                <w:szCs w:val="22"/>
                <w14:ligatures w14:val="standardContextual"/>
              </w:rPr>
              <w:tab/>
            </w:r>
            <w:r w:rsidR="001B380E" w:rsidRPr="00507526">
              <w:rPr>
                <w:rStyle w:val="Hyperlink"/>
                <w:noProof/>
              </w:rPr>
              <w:t>GIỚI THIỆU</w:t>
            </w:r>
            <w:r w:rsidR="001B380E">
              <w:rPr>
                <w:noProof/>
                <w:webHidden/>
              </w:rPr>
              <w:tab/>
            </w:r>
            <w:r w:rsidR="001B380E">
              <w:rPr>
                <w:noProof/>
                <w:webHidden/>
              </w:rPr>
              <w:fldChar w:fldCharType="begin"/>
            </w:r>
            <w:r w:rsidR="001B380E">
              <w:rPr>
                <w:noProof/>
                <w:webHidden/>
              </w:rPr>
              <w:instrText xml:space="preserve"> PAGEREF _Toc154072491 \h </w:instrText>
            </w:r>
            <w:r w:rsidR="001B380E">
              <w:rPr>
                <w:noProof/>
                <w:webHidden/>
              </w:rPr>
            </w:r>
            <w:r w:rsidR="001B380E">
              <w:rPr>
                <w:noProof/>
                <w:webHidden/>
              </w:rPr>
              <w:fldChar w:fldCharType="separate"/>
            </w:r>
            <w:r w:rsidR="001B380E">
              <w:rPr>
                <w:noProof/>
                <w:webHidden/>
              </w:rPr>
              <w:t>4</w:t>
            </w:r>
            <w:r w:rsidR="001B380E">
              <w:rPr>
                <w:noProof/>
                <w:webHidden/>
              </w:rPr>
              <w:fldChar w:fldCharType="end"/>
            </w:r>
          </w:hyperlink>
        </w:p>
        <w:p w14:paraId="36EC36E6" w14:textId="21283453" w:rsidR="001B380E"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072492" w:history="1">
            <w:r w:rsidR="001B380E" w:rsidRPr="00507526">
              <w:rPr>
                <w:rStyle w:val="Hyperlink"/>
                <w:noProof/>
              </w:rPr>
              <w:t>1.1</w:t>
            </w:r>
            <w:r w:rsidR="001B380E">
              <w:rPr>
                <w:rFonts w:asciiTheme="minorHAnsi" w:eastAsiaTheme="minorEastAsia" w:hAnsiTheme="minorHAnsi" w:cstheme="minorBidi"/>
                <w:noProof/>
                <w:kern w:val="2"/>
                <w:sz w:val="22"/>
                <w:szCs w:val="22"/>
                <w14:ligatures w14:val="standardContextual"/>
              </w:rPr>
              <w:tab/>
            </w:r>
            <w:r w:rsidR="001B380E" w:rsidRPr="00507526">
              <w:rPr>
                <w:rStyle w:val="Hyperlink"/>
                <w:noProof/>
              </w:rPr>
              <w:t>Đề bài.</w:t>
            </w:r>
            <w:r w:rsidR="001B380E">
              <w:rPr>
                <w:noProof/>
                <w:webHidden/>
              </w:rPr>
              <w:tab/>
            </w:r>
            <w:r w:rsidR="001B380E">
              <w:rPr>
                <w:noProof/>
                <w:webHidden/>
              </w:rPr>
              <w:fldChar w:fldCharType="begin"/>
            </w:r>
            <w:r w:rsidR="001B380E">
              <w:rPr>
                <w:noProof/>
                <w:webHidden/>
              </w:rPr>
              <w:instrText xml:space="preserve"> PAGEREF _Toc154072492 \h </w:instrText>
            </w:r>
            <w:r w:rsidR="001B380E">
              <w:rPr>
                <w:noProof/>
                <w:webHidden/>
              </w:rPr>
            </w:r>
            <w:r w:rsidR="001B380E">
              <w:rPr>
                <w:noProof/>
                <w:webHidden/>
              </w:rPr>
              <w:fldChar w:fldCharType="separate"/>
            </w:r>
            <w:r w:rsidR="001B380E">
              <w:rPr>
                <w:noProof/>
                <w:webHidden/>
              </w:rPr>
              <w:t>4</w:t>
            </w:r>
            <w:r w:rsidR="001B380E">
              <w:rPr>
                <w:noProof/>
                <w:webHidden/>
              </w:rPr>
              <w:fldChar w:fldCharType="end"/>
            </w:r>
          </w:hyperlink>
        </w:p>
        <w:p w14:paraId="1F02E881" w14:textId="655333FC" w:rsidR="001B380E"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072493" w:history="1">
            <w:r w:rsidR="001B380E" w:rsidRPr="00507526">
              <w:rPr>
                <w:rStyle w:val="Hyperlink"/>
                <w:noProof/>
              </w:rPr>
              <w:t>1.2</w:t>
            </w:r>
            <w:r w:rsidR="001B380E">
              <w:rPr>
                <w:rFonts w:asciiTheme="minorHAnsi" w:eastAsiaTheme="minorEastAsia" w:hAnsiTheme="minorHAnsi" w:cstheme="minorBidi"/>
                <w:noProof/>
                <w:kern w:val="2"/>
                <w:sz w:val="22"/>
                <w:szCs w:val="22"/>
                <w14:ligatures w14:val="standardContextual"/>
              </w:rPr>
              <w:tab/>
            </w:r>
            <w:r w:rsidR="001B380E" w:rsidRPr="00507526">
              <w:rPr>
                <w:rStyle w:val="Hyperlink"/>
                <w:noProof/>
              </w:rPr>
              <w:t>Mục tiêu.</w:t>
            </w:r>
            <w:r w:rsidR="001B380E">
              <w:rPr>
                <w:noProof/>
                <w:webHidden/>
              </w:rPr>
              <w:tab/>
            </w:r>
            <w:r w:rsidR="001B380E">
              <w:rPr>
                <w:noProof/>
                <w:webHidden/>
              </w:rPr>
              <w:fldChar w:fldCharType="begin"/>
            </w:r>
            <w:r w:rsidR="001B380E">
              <w:rPr>
                <w:noProof/>
                <w:webHidden/>
              </w:rPr>
              <w:instrText xml:space="preserve"> PAGEREF _Toc154072493 \h </w:instrText>
            </w:r>
            <w:r w:rsidR="001B380E">
              <w:rPr>
                <w:noProof/>
                <w:webHidden/>
              </w:rPr>
            </w:r>
            <w:r w:rsidR="001B380E">
              <w:rPr>
                <w:noProof/>
                <w:webHidden/>
              </w:rPr>
              <w:fldChar w:fldCharType="separate"/>
            </w:r>
            <w:r w:rsidR="001B380E">
              <w:rPr>
                <w:noProof/>
                <w:webHidden/>
              </w:rPr>
              <w:t>4</w:t>
            </w:r>
            <w:r w:rsidR="001B380E">
              <w:rPr>
                <w:noProof/>
                <w:webHidden/>
              </w:rPr>
              <w:fldChar w:fldCharType="end"/>
            </w:r>
          </w:hyperlink>
        </w:p>
        <w:p w14:paraId="4D9E5343" w14:textId="6B96C001" w:rsidR="001B380E" w:rsidRDefault="00000000">
          <w:pPr>
            <w:pStyle w:val="TOC1"/>
            <w:tabs>
              <w:tab w:val="left" w:pos="2160"/>
              <w:tab w:val="right" w:leader="dot" w:pos="9111"/>
            </w:tabs>
            <w:rPr>
              <w:rFonts w:asciiTheme="minorHAnsi" w:eastAsiaTheme="minorEastAsia" w:hAnsiTheme="minorHAnsi" w:cstheme="minorBidi"/>
              <w:noProof/>
              <w:kern w:val="2"/>
              <w:sz w:val="22"/>
              <w:szCs w:val="22"/>
              <w14:ligatures w14:val="standardContextual"/>
            </w:rPr>
          </w:pPr>
          <w:hyperlink w:anchor="_Toc154072494" w:history="1">
            <w:r w:rsidR="001B380E" w:rsidRPr="00507526">
              <w:rPr>
                <w:rStyle w:val="Hyperlink"/>
                <w:noProof/>
              </w:rPr>
              <w:t>CHƯƠNG 2 -</w:t>
            </w:r>
            <w:r w:rsidR="001B380E">
              <w:rPr>
                <w:rFonts w:asciiTheme="minorHAnsi" w:eastAsiaTheme="minorEastAsia" w:hAnsiTheme="minorHAnsi" w:cstheme="minorBidi"/>
                <w:noProof/>
                <w:kern w:val="2"/>
                <w:sz w:val="22"/>
                <w:szCs w:val="22"/>
                <w14:ligatures w14:val="standardContextual"/>
              </w:rPr>
              <w:tab/>
            </w:r>
            <w:r w:rsidR="001B380E" w:rsidRPr="00507526">
              <w:rPr>
                <w:rStyle w:val="Hyperlink"/>
                <w:noProof/>
              </w:rPr>
              <w:t>PHÂN TÍCH VẤN ĐỀ</w:t>
            </w:r>
            <w:r w:rsidR="001B380E">
              <w:rPr>
                <w:noProof/>
                <w:webHidden/>
              </w:rPr>
              <w:tab/>
            </w:r>
            <w:r w:rsidR="001B380E">
              <w:rPr>
                <w:noProof/>
                <w:webHidden/>
              </w:rPr>
              <w:fldChar w:fldCharType="begin"/>
            </w:r>
            <w:r w:rsidR="001B380E">
              <w:rPr>
                <w:noProof/>
                <w:webHidden/>
              </w:rPr>
              <w:instrText xml:space="preserve"> PAGEREF _Toc154072494 \h </w:instrText>
            </w:r>
            <w:r w:rsidR="001B380E">
              <w:rPr>
                <w:noProof/>
                <w:webHidden/>
              </w:rPr>
            </w:r>
            <w:r w:rsidR="001B380E">
              <w:rPr>
                <w:noProof/>
                <w:webHidden/>
              </w:rPr>
              <w:fldChar w:fldCharType="separate"/>
            </w:r>
            <w:r w:rsidR="001B380E">
              <w:rPr>
                <w:noProof/>
                <w:webHidden/>
              </w:rPr>
              <w:t>5</w:t>
            </w:r>
            <w:r w:rsidR="001B380E">
              <w:rPr>
                <w:noProof/>
                <w:webHidden/>
              </w:rPr>
              <w:fldChar w:fldCharType="end"/>
            </w:r>
          </w:hyperlink>
        </w:p>
        <w:p w14:paraId="4DED063C" w14:textId="0C1AC07E" w:rsidR="001B380E"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072495" w:history="1">
            <w:r w:rsidR="001B380E" w:rsidRPr="00507526">
              <w:rPr>
                <w:rStyle w:val="Hyperlink"/>
                <w:noProof/>
              </w:rPr>
              <w:t>2.1</w:t>
            </w:r>
            <w:r w:rsidR="001B380E">
              <w:rPr>
                <w:rFonts w:asciiTheme="minorHAnsi" w:eastAsiaTheme="minorEastAsia" w:hAnsiTheme="minorHAnsi" w:cstheme="minorBidi"/>
                <w:noProof/>
                <w:kern w:val="2"/>
                <w:sz w:val="22"/>
                <w:szCs w:val="22"/>
                <w14:ligatures w14:val="standardContextual"/>
              </w:rPr>
              <w:tab/>
            </w:r>
            <w:r w:rsidR="001B380E" w:rsidRPr="00507526">
              <w:rPr>
                <w:rStyle w:val="Hyperlink"/>
                <w:noProof/>
              </w:rPr>
              <w:t>Tìm hiểu, so sánh các phương pháp Optimizer trong huấn luyện mô hình học máy.</w:t>
            </w:r>
            <w:r w:rsidR="001B380E">
              <w:rPr>
                <w:noProof/>
                <w:webHidden/>
              </w:rPr>
              <w:tab/>
            </w:r>
            <w:r w:rsidR="001B380E">
              <w:rPr>
                <w:noProof/>
                <w:webHidden/>
              </w:rPr>
              <w:fldChar w:fldCharType="begin"/>
            </w:r>
            <w:r w:rsidR="001B380E">
              <w:rPr>
                <w:noProof/>
                <w:webHidden/>
              </w:rPr>
              <w:instrText xml:space="preserve"> PAGEREF _Toc154072495 \h </w:instrText>
            </w:r>
            <w:r w:rsidR="001B380E">
              <w:rPr>
                <w:noProof/>
                <w:webHidden/>
              </w:rPr>
            </w:r>
            <w:r w:rsidR="001B380E">
              <w:rPr>
                <w:noProof/>
                <w:webHidden/>
              </w:rPr>
              <w:fldChar w:fldCharType="separate"/>
            </w:r>
            <w:r w:rsidR="001B380E">
              <w:rPr>
                <w:noProof/>
                <w:webHidden/>
              </w:rPr>
              <w:t>5</w:t>
            </w:r>
            <w:r w:rsidR="001B380E">
              <w:rPr>
                <w:noProof/>
                <w:webHidden/>
              </w:rPr>
              <w:fldChar w:fldCharType="end"/>
            </w:r>
          </w:hyperlink>
        </w:p>
        <w:p w14:paraId="1914FDEC" w14:textId="4A7E71C7" w:rsidR="001B380E"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072496" w:history="1">
            <w:r w:rsidR="001B380E" w:rsidRPr="00507526">
              <w:rPr>
                <w:rStyle w:val="Hyperlink"/>
                <w:noProof/>
              </w:rPr>
              <w:t>2.1.1</w:t>
            </w:r>
            <w:r w:rsidR="001B380E">
              <w:rPr>
                <w:rFonts w:asciiTheme="minorHAnsi" w:eastAsiaTheme="minorEastAsia" w:hAnsiTheme="minorHAnsi" w:cstheme="minorBidi"/>
                <w:noProof/>
                <w:kern w:val="2"/>
                <w:sz w:val="22"/>
                <w:szCs w:val="22"/>
                <w14:ligatures w14:val="standardContextual"/>
              </w:rPr>
              <w:tab/>
            </w:r>
            <w:r w:rsidR="001B380E" w:rsidRPr="00507526">
              <w:rPr>
                <w:rStyle w:val="Hyperlink"/>
                <w:noProof/>
              </w:rPr>
              <w:t>Optimizer là gì ?</w:t>
            </w:r>
            <w:r w:rsidR="001B380E">
              <w:rPr>
                <w:noProof/>
                <w:webHidden/>
              </w:rPr>
              <w:tab/>
            </w:r>
            <w:r w:rsidR="001B380E">
              <w:rPr>
                <w:noProof/>
                <w:webHidden/>
              </w:rPr>
              <w:fldChar w:fldCharType="begin"/>
            </w:r>
            <w:r w:rsidR="001B380E">
              <w:rPr>
                <w:noProof/>
                <w:webHidden/>
              </w:rPr>
              <w:instrText xml:space="preserve"> PAGEREF _Toc154072496 \h </w:instrText>
            </w:r>
            <w:r w:rsidR="001B380E">
              <w:rPr>
                <w:noProof/>
                <w:webHidden/>
              </w:rPr>
            </w:r>
            <w:r w:rsidR="001B380E">
              <w:rPr>
                <w:noProof/>
                <w:webHidden/>
              </w:rPr>
              <w:fldChar w:fldCharType="separate"/>
            </w:r>
            <w:r w:rsidR="001B380E">
              <w:rPr>
                <w:noProof/>
                <w:webHidden/>
              </w:rPr>
              <w:t>5</w:t>
            </w:r>
            <w:r w:rsidR="001B380E">
              <w:rPr>
                <w:noProof/>
                <w:webHidden/>
              </w:rPr>
              <w:fldChar w:fldCharType="end"/>
            </w:r>
          </w:hyperlink>
        </w:p>
        <w:p w14:paraId="555DFD35" w14:textId="344298C1" w:rsidR="001B380E"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072497" w:history="1">
            <w:r w:rsidR="001B380E" w:rsidRPr="00507526">
              <w:rPr>
                <w:rStyle w:val="Hyperlink"/>
                <w:noProof/>
              </w:rPr>
              <w:t>2.1.2</w:t>
            </w:r>
            <w:r w:rsidR="001B380E">
              <w:rPr>
                <w:rFonts w:asciiTheme="minorHAnsi" w:eastAsiaTheme="minorEastAsia" w:hAnsiTheme="minorHAnsi" w:cstheme="minorBidi"/>
                <w:noProof/>
                <w:kern w:val="2"/>
                <w:sz w:val="22"/>
                <w:szCs w:val="22"/>
                <w14:ligatures w14:val="standardContextual"/>
              </w:rPr>
              <w:tab/>
            </w:r>
            <w:r w:rsidR="001B380E" w:rsidRPr="00507526">
              <w:rPr>
                <w:rStyle w:val="Hyperlink"/>
                <w:noProof/>
              </w:rPr>
              <w:t>Các phương pháp Optimizer.</w:t>
            </w:r>
            <w:r w:rsidR="001B380E">
              <w:rPr>
                <w:noProof/>
                <w:webHidden/>
              </w:rPr>
              <w:tab/>
            </w:r>
            <w:r w:rsidR="001B380E">
              <w:rPr>
                <w:noProof/>
                <w:webHidden/>
              </w:rPr>
              <w:fldChar w:fldCharType="begin"/>
            </w:r>
            <w:r w:rsidR="001B380E">
              <w:rPr>
                <w:noProof/>
                <w:webHidden/>
              </w:rPr>
              <w:instrText xml:space="preserve"> PAGEREF _Toc154072497 \h </w:instrText>
            </w:r>
            <w:r w:rsidR="001B380E">
              <w:rPr>
                <w:noProof/>
                <w:webHidden/>
              </w:rPr>
            </w:r>
            <w:r w:rsidR="001B380E">
              <w:rPr>
                <w:noProof/>
                <w:webHidden/>
              </w:rPr>
              <w:fldChar w:fldCharType="separate"/>
            </w:r>
            <w:r w:rsidR="001B380E">
              <w:rPr>
                <w:noProof/>
                <w:webHidden/>
              </w:rPr>
              <w:t>6</w:t>
            </w:r>
            <w:r w:rsidR="001B380E">
              <w:rPr>
                <w:noProof/>
                <w:webHidden/>
              </w:rPr>
              <w:fldChar w:fldCharType="end"/>
            </w:r>
          </w:hyperlink>
        </w:p>
        <w:p w14:paraId="11C7B61E" w14:textId="5BB7C8AB" w:rsidR="001B380E"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072498" w:history="1">
            <w:r w:rsidR="001B380E" w:rsidRPr="00507526">
              <w:rPr>
                <w:rStyle w:val="Hyperlink"/>
                <w:noProof/>
              </w:rPr>
              <w:t>2.1.3</w:t>
            </w:r>
            <w:r w:rsidR="001B380E">
              <w:rPr>
                <w:rFonts w:asciiTheme="minorHAnsi" w:eastAsiaTheme="minorEastAsia" w:hAnsiTheme="minorHAnsi" w:cstheme="minorBidi"/>
                <w:noProof/>
                <w:kern w:val="2"/>
                <w:sz w:val="22"/>
                <w:szCs w:val="22"/>
                <w14:ligatures w14:val="standardContextual"/>
              </w:rPr>
              <w:tab/>
            </w:r>
            <w:r w:rsidR="001B380E" w:rsidRPr="00507526">
              <w:rPr>
                <w:rStyle w:val="Hyperlink"/>
                <w:noProof/>
              </w:rPr>
              <w:t>So sánh các phương pháp Optimizer.</w:t>
            </w:r>
            <w:r w:rsidR="001B380E">
              <w:rPr>
                <w:noProof/>
                <w:webHidden/>
              </w:rPr>
              <w:tab/>
            </w:r>
            <w:r w:rsidR="001B380E">
              <w:rPr>
                <w:noProof/>
                <w:webHidden/>
              </w:rPr>
              <w:fldChar w:fldCharType="begin"/>
            </w:r>
            <w:r w:rsidR="001B380E">
              <w:rPr>
                <w:noProof/>
                <w:webHidden/>
              </w:rPr>
              <w:instrText xml:space="preserve"> PAGEREF _Toc154072498 \h </w:instrText>
            </w:r>
            <w:r w:rsidR="001B380E">
              <w:rPr>
                <w:noProof/>
                <w:webHidden/>
              </w:rPr>
            </w:r>
            <w:r w:rsidR="001B380E">
              <w:rPr>
                <w:noProof/>
                <w:webHidden/>
              </w:rPr>
              <w:fldChar w:fldCharType="separate"/>
            </w:r>
            <w:r w:rsidR="001B380E">
              <w:rPr>
                <w:noProof/>
                <w:webHidden/>
              </w:rPr>
              <w:t>41</w:t>
            </w:r>
            <w:r w:rsidR="001B380E">
              <w:rPr>
                <w:noProof/>
                <w:webHidden/>
              </w:rPr>
              <w:fldChar w:fldCharType="end"/>
            </w:r>
          </w:hyperlink>
        </w:p>
        <w:p w14:paraId="35A26AE6" w14:textId="33E30012" w:rsidR="001B380E" w:rsidRDefault="00000000">
          <w:pPr>
            <w:pStyle w:val="TOC2"/>
            <w:tabs>
              <w:tab w:val="left" w:pos="1440"/>
              <w:tab w:val="right" w:leader="dot" w:pos="9111"/>
            </w:tabs>
            <w:rPr>
              <w:rFonts w:asciiTheme="minorHAnsi" w:eastAsiaTheme="minorEastAsia" w:hAnsiTheme="minorHAnsi" w:cstheme="minorBidi"/>
              <w:noProof/>
              <w:kern w:val="2"/>
              <w:sz w:val="22"/>
              <w:szCs w:val="22"/>
              <w14:ligatures w14:val="standardContextual"/>
            </w:rPr>
          </w:pPr>
          <w:hyperlink w:anchor="_Toc154072499" w:history="1">
            <w:r w:rsidR="001B380E" w:rsidRPr="00507526">
              <w:rPr>
                <w:rStyle w:val="Hyperlink"/>
                <w:noProof/>
              </w:rPr>
              <w:t>2.2</w:t>
            </w:r>
            <w:r w:rsidR="001B380E">
              <w:rPr>
                <w:rFonts w:asciiTheme="minorHAnsi" w:eastAsiaTheme="minorEastAsia" w:hAnsiTheme="minorHAnsi" w:cstheme="minorBidi"/>
                <w:noProof/>
                <w:kern w:val="2"/>
                <w:sz w:val="22"/>
                <w:szCs w:val="22"/>
                <w14:ligatures w14:val="standardContextual"/>
              </w:rPr>
              <w:tab/>
            </w:r>
            <w:r w:rsidR="001B380E" w:rsidRPr="00507526">
              <w:rPr>
                <w:rStyle w:val="Hyperlink"/>
                <w:noProof/>
              </w:rPr>
              <w:t>Tìm hiểu về Continual Learning và Test Production khi xây dựng một giải pháp học máy để giải quyết một bài toán nào đó.</w:t>
            </w:r>
            <w:r w:rsidR="001B380E">
              <w:rPr>
                <w:noProof/>
                <w:webHidden/>
              </w:rPr>
              <w:tab/>
            </w:r>
            <w:r w:rsidR="001B380E">
              <w:rPr>
                <w:noProof/>
                <w:webHidden/>
              </w:rPr>
              <w:fldChar w:fldCharType="begin"/>
            </w:r>
            <w:r w:rsidR="001B380E">
              <w:rPr>
                <w:noProof/>
                <w:webHidden/>
              </w:rPr>
              <w:instrText xml:space="preserve"> PAGEREF _Toc154072499 \h </w:instrText>
            </w:r>
            <w:r w:rsidR="001B380E">
              <w:rPr>
                <w:noProof/>
                <w:webHidden/>
              </w:rPr>
            </w:r>
            <w:r w:rsidR="001B380E">
              <w:rPr>
                <w:noProof/>
                <w:webHidden/>
              </w:rPr>
              <w:fldChar w:fldCharType="separate"/>
            </w:r>
            <w:r w:rsidR="001B380E">
              <w:rPr>
                <w:noProof/>
                <w:webHidden/>
              </w:rPr>
              <w:t>42</w:t>
            </w:r>
            <w:r w:rsidR="001B380E">
              <w:rPr>
                <w:noProof/>
                <w:webHidden/>
              </w:rPr>
              <w:fldChar w:fldCharType="end"/>
            </w:r>
          </w:hyperlink>
        </w:p>
        <w:p w14:paraId="32EBD6C4" w14:textId="6EFB1C38" w:rsidR="001B380E"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072500" w:history="1">
            <w:r w:rsidR="001B380E" w:rsidRPr="00507526">
              <w:rPr>
                <w:rStyle w:val="Hyperlink"/>
                <w:noProof/>
              </w:rPr>
              <w:t>2.2.1</w:t>
            </w:r>
            <w:r w:rsidR="001B380E">
              <w:rPr>
                <w:rFonts w:asciiTheme="minorHAnsi" w:eastAsiaTheme="minorEastAsia" w:hAnsiTheme="minorHAnsi" w:cstheme="minorBidi"/>
                <w:noProof/>
                <w:kern w:val="2"/>
                <w:sz w:val="22"/>
                <w:szCs w:val="22"/>
                <w14:ligatures w14:val="standardContextual"/>
              </w:rPr>
              <w:tab/>
            </w:r>
            <w:r w:rsidR="001B380E" w:rsidRPr="00507526">
              <w:rPr>
                <w:rStyle w:val="Hyperlink"/>
                <w:noProof/>
              </w:rPr>
              <w:t>Continual Learning.</w:t>
            </w:r>
            <w:r w:rsidR="001B380E">
              <w:rPr>
                <w:noProof/>
                <w:webHidden/>
              </w:rPr>
              <w:tab/>
            </w:r>
            <w:r w:rsidR="001B380E">
              <w:rPr>
                <w:noProof/>
                <w:webHidden/>
              </w:rPr>
              <w:fldChar w:fldCharType="begin"/>
            </w:r>
            <w:r w:rsidR="001B380E">
              <w:rPr>
                <w:noProof/>
                <w:webHidden/>
              </w:rPr>
              <w:instrText xml:space="preserve"> PAGEREF _Toc154072500 \h </w:instrText>
            </w:r>
            <w:r w:rsidR="001B380E">
              <w:rPr>
                <w:noProof/>
                <w:webHidden/>
              </w:rPr>
            </w:r>
            <w:r w:rsidR="001B380E">
              <w:rPr>
                <w:noProof/>
                <w:webHidden/>
              </w:rPr>
              <w:fldChar w:fldCharType="separate"/>
            </w:r>
            <w:r w:rsidR="001B380E">
              <w:rPr>
                <w:noProof/>
                <w:webHidden/>
              </w:rPr>
              <w:t>42</w:t>
            </w:r>
            <w:r w:rsidR="001B380E">
              <w:rPr>
                <w:noProof/>
                <w:webHidden/>
              </w:rPr>
              <w:fldChar w:fldCharType="end"/>
            </w:r>
          </w:hyperlink>
        </w:p>
        <w:p w14:paraId="1C9AF58C" w14:textId="39F3ECAD" w:rsidR="001B380E" w:rsidRDefault="00000000">
          <w:pPr>
            <w:pStyle w:val="TOC3"/>
            <w:tabs>
              <w:tab w:val="left" w:pos="2180"/>
              <w:tab w:val="right" w:leader="dot" w:pos="9111"/>
            </w:tabs>
            <w:rPr>
              <w:rFonts w:asciiTheme="minorHAnsi" w:eastAsiaTheme="minorEastAsia" w:hAnsiTheme="minorHAnsi" w:cstheme="minorBidi"/>
              <w:noProof/>
              <w:kern w:val="2"/>
              <w:sz w:val="22"/>
              <w:szCs w:val="22"/>
              <w14:ligatures w14:val="standardContextual"/>
            </w:rPr>
          </w:pPr>
          <w:hyperlink w:anchor="_Toc154072501" w:history="1">
            <w:r w:rsidR="001B380E" w:rsidRPr="00507526">
              <w:rPr>
                <w:rStyle w:val="Hyperlink"/>
                <w:noProof/>
              </w:rPr>
              <w:t>2.2.2</w:t>
            </w:r>
            <w:r w:rsidR="001B380E">
              <w:rPr>
                <w:rFonts w:asciiTheme="minorHAnsi" w:eastAsiaTheme="minorEastAsia" w:hAnsiTheme="minorHAnsi" w:cstheme="minorBidi"/>
                <w:noProof/>
                <w:kern w:val="2"/>
                <w:sz w:val="22"/>
                <w:szCs w:val="22"/>
                <w14:ligatures w14:val="standardContextual"/>
              </w:rPr>
              <w:tab/>
            </w:r>
            <w:r w:rsidR="001B380E" w:rsidRPr="00507526">
              <w:rPr>
                <w:rStyle w:val="Hyperlink"/>
                <w:noProof/>
              </w:rPr>
              <w:t>Test Production.</w:t>
            </w:r>
            <w:r w:rsidR="001B380E">
              <w:rPr>
                <w:noProof/>
                <w:webHidden/>
              </w:rPr>
              <w:tab/>
            </w:r>
            <w:r w:rsidR="001B380E">
              <w:rPr>
                <w:noProof/>
                <w:webHidden/>
              </w:rPr>
              <w:fldChar w:fldCharType="begin"/>
            </w:r>
            <w:r w:rsidR="001B380E">
              <w:rPr>
                <w:noProof/>
                <w:webHidden/>
              </w:rPr>
              <w:instrText xml:space="preserve"> PAGEREF _Toc154072501 \h </w:instrText>
            </w:r>
            <w:r w:rsidR="001B380E">
              <w:rPr>
                <w:noProof/>
                <w:webHidden/>
              </w:rPr>
            </w:r>
            <w:r w:rsidR="001B380E">
              <w:rPr>
                <w:noProof/>
                <w:webHidden/>
              </w:rPr>
              <w:fldChar w:fldCharType="separate"/>
            </w:r>
            <w:r w:rsidR="001B380E">
              <w:rPr>
                <w:noProof/>
                <w:webHidden/>
              </w:rPr>
              <w:t>51</w:t>
            </w:r>
            <w:r w:rsidR="001B380E">
              <w:rPr>
                <w:noProof/>
                <w:webHidden/>
              </w:rPr>
              <w:fldChar w:fldCharType="end"/>
            </w:r>
          </w:hyperlink>
        </w:p>
        <w:p w14:paraId="7FCAB540" w14:textId="5491F178" w:rsidR="001B380E" w:rsidRDefault="0000000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4072502" w:history="1">
            <w:r w:rsidR="001B380E" w:rsidRPr="00507526">
              <w:rPr>
                <w:rStyle w:val="Hyperlink"/>
                <w:noProof/>
              </w:rPr>
              <w:t>TÀI LIỆU THAM KHẢO</w:t>
            </w:r>
            <w:r w:rsidR="001B380E">
              <w:rPr>
                <w:noProof/>
                <w:webHidden/>
              </w:rPr>
              <w:tab/>
            </w:r>
            <w:r w:rsidR="001B380E">
              <w:rPr>
                <w:noProof/>
                <w:webHidden/>
              </w:rPr>
              <w:fldChar w:fldCharType="begin"/>
            </w:r>
            <w:r w:rsidR="001B380E">
              <w:rPr>
                <w:noProof/>
                <w:webHidden/>
              </w:rPr>
              <w:instrText xml:space="preserve"> PAGEREF _Toc154072502 \h </w:instrText>
            </w:r>
            <w:r w:rsidR="001B380E">
              <w:rPr>
                <w:noProof/>
                <w:webHidden/>
              </w:rPr>
            </w:r>
            <w:r w:rsidR="001B380E">
              <w:rPr>
                <w:noProof/>
                <w:webHidden/>
              </w:rPr>
              <w:fldChar w:fldCharType="separate"/>
            </w:r>
            <w:r w:rsidR="001B380E">
              <w:rPr>
                <w:noProof/>
                <w:webHidden/>
              </w:rPr>
              <w:t>61</w:t>
            </w:r>
            <w:r w:rsidR="001B380E">
              <w:rPr>
                <w:noProof/>
                <w:webHidden/>
              </w:rPr>
              <w:fldChar w:fldCharType="end"/>
            </w:r>
          </w:hyperlink>
        </w:p>
        <w:p w14:paraId="52B8B962" w14:textId="1E985DB3" w:rsidR="00D35ABE" w:rsidRPr="00377991" w:rsidRDefault="00D35ABE" w:rsidP="00377991">
          <w:r>
            <w:rPr>
              <w:b/>
              <w:bCs/>
              <w:noProof/>
            </w:rPr>
            <w:fldChar w:fldCharType="end"/>
          </w:r>
        </w:p>
      </w:sdtContent>
    </w:sdt>
    <w:p w14:paraId="42FA7045" w14:textId="796AC392" w:rsidR="00377991" w:rsidRDefault="00D35ABE">
      <w:pPr>
        <w:spacing w:line="240" w:lineRule="auto"/>
        <w:rPr>
          <w:szCs w:val="26"/>
        </w:rPr>
      </w:pPr>
      <w:r>
        <w:rPr>
          <w:szCs w:val="26"/>
        </w:rPr>
        <w:br w:type="page"/>
      </w:r>
    </w:p>
    <w:p w14:paraId="42A25D4F" w14:textId="77777777" w:rsidR="00D35ABE" w:rsidRDefault="00D35ABE">
      <w:pPr>
        <w:spacing w:line="240" w:lineRule="auto"/>
        <w:rPr>
          <w:b/>
          <w:szCs w:val="26"/>
        </w:rPr>
      </w:pPr>
    </w:p>
    <w:p w14:paraId="69AD4C77" w14:textId="27FA28C2" w:rsidR="00937E65" w:rsidRPr="007B63E7" w:rsidRDefault="00124A17" w:rsidP="00377991">
      <w:pPr>
        <w:pStyle w:val="Heading0"/>
      </w:pPr>
      <w:bookmarkStart w:id="25" w:name="_Toc154072488"/>
      <w:r w:rsidRPr="007B63E7">
        <w:t>DANH MỤC CÁC BẢNG BIỂU, HÌNH VẼ, ĐỒ THỊ</w:t>
      </w:r>
      <w:bookmarkEnd w:id="24"/>
      <w:bookmarkEnd w:id="23"/>
      <w:bookmarkEnd w:id="22"/>
      <w:bookmarkEnd w:id="21"/>
      <w:bookmarkEnd w:id="25"/>
    </w:p>
    <w:p w14:paraId="385B61B3" w14:textId="77777777" w:rsidR="00937E65" w:rsidRPr="005C5002" w:rsidRDefault="00124A17" w:rsidP="005D520C">
      <w:pPr>
        <w:pStyle w:val="Heading2"/>
        <w:rPr>
          <w:rFonts w:ascii="Times New Roman" w:hAnsi="Times New Roman" w:cs="Times New Roman"/>
          <w:color w:val="auto"/>
        </w:rPr>
      </w:pPr>
      <w:bookmarkStart w:id="26" w:name="_Toc148908618"/>
      <w:bookmarkStart w:id="27" w:name="_Toc154072489"/>
      <w:r w:rsidRPr="005C5002">
        <w:rPr>
          <w:rFonts w:ascii="Times New Roman" w:hAnsi="Times New Roman" w:cs="Times New Roman"/>
          <w:color w:val="auto"/>
        </w:rPr>
        <w:t>DANH MỤC HÌNH</w:t>
      </w:r>
      <w:bookmarkEnd w:id="26"/>
      <w:bookmarkEnd w:id="27"/>
    </w:p>
    <w:p w14:paraId="553515CD" w14:textId="7ED6468E" w:rsidR="00A238B9" w:rsidRDefault="00A238B9">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54072446" w:history="1">
        <w:r w:rsidRPr="00BF06E2">
          <w:rPr>
            <w:rStyle w:val="Hyperlink"/>
            <w:noProof/>
          </w:rPr>
          <w:t>Hình 1 – các phương pháp Optimizer</w:t>
        </w:r>
        <w:r>
          <w:rPr>
            <w:noProof/>
            <w:webHidden/>
          </w:rPr>
          <w:tab/>
        </w:r>
        <w:r>
          <w:rPr>
            <w:noProof/>
            <w:webHidden/>
          </w:rPr>
          <w:fldChar w:fldCharType="begin"/>
        </w:r>
        <w:r>
          <w:rPr>
            <w:noProof/>
            <w:webHidden/>
          </w:rPr>
          <w:instrText xml:space="preserve"> PAGEREF _Toc154072446 \h </w:instrText>
        </w:r>
        <w:r>
          <w:rPr>
            <w:noProof/>
            <w:webHidden/>
          </w:rPr>
        </w:r>
        <w:r>
          <w:rPr>
            <w:noProof/>
            <w:webHidden/>
          </w:rPr>
          <w:fldChar w:fldCharType="separate"/>
        </w:r>
        <w:r>
          <w:rPr>
            <w:noProof/>
            <w:webHidden/>
          </w:rPr>
          <w:t>6</w:t>
        </w:r>
        <w:r>
          <w:rPr>
            <w:noProof/>
            <w:webHidden/>
          </w:rPr>
          <w:fldChar w:fldCharType="end"/>
        </w:r>
      </w:hyperlink>
    </w:p>
    <w:p w14:paraId="709238C7" w14:textId="4C78BBC6"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47" w:history="1">
        <w:r w:rsidR="00A238B9" w:rsidRPr="00BF06E2">
          <w:rPr>
            <w:rStyle w:val="Hyperlink"/>
            <w:noProof/>
          </w:rPr>
          <w:t>Hình 2 – Đồ thị f(x)</w:t>
        </w:r>
        <w:r w:rsidR="00A238B9">
          <w:rPr>
            <w:noProof/>
            <w:webHidden/>
          </w:rPr>
          <w:tab/>
        </w:r>
        <w:r w:rsidR="00A238B9">
          <w:rPr>
            <w:noProof/>
            <w:webHidden/>
          </w:rPr>
          <w:fldChar w:fldCharType="begin"/>
        </w:r>
        <w:r w:rsidR="00A238B9">
          <w:rPr>
            <w:noProof/>
            <w:webHidden/>
          </w:rPr>
          <w:instrText xml:space="preserve"> PAGEREF _Toc154072447 \h </w:instrText>
        </w:r>
        <w:r w:rsidR="00A238B9">
          <w:rPr>
            <w:noProof/>
            <w:webHidden/>
          </w:rPr>
        </w:r>
        <w:r w:rsidR="00A238B9">
          <w:rPr>
            <w:noProof/>
            <w:webHidden/>
          </w:rPr>
          <w:fldChar w:fldCharType="separate"/>
        </w:r>
        <w:r w:rsidR="00A238B9">
          <w:rPr>
            <w:noProof/>
            <w:webHidden/>
          </w:rPr>
          <w:t>8</w:t>
        </w:r>
        <w:r w:rsidR="00A238B9">
          <w:rPr>
            <w:noProof/>
            <w:webHidden/>
          </w:rPr>
          <w:fldChar w:fldCharType="end"/>
        </w:r>
      </w:hyperlink>
    </w:p>
    <w:p w14:paraId="34992C4B" w14:textId="768626C6"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48" w:history="1">
        <w:r w:rsidR="00A238B9" w:rsidRPr="00BF06E2">
          <w:rPr>
            <w:rStyle w:val="Hyperlink"/>
            <w:noProof/>
          </w:rPr>
          <w:t>Hình 3 – Khai báo thư viện</w:t>
        </w:r>
        <w:r w:rsidR="00A238B9">
          <w:rPr>
            <w:noProof/>
            <w:webHidden/>
          </w:rPr>
          <w:tab/>
        </w:r>
        <w:r w:rsidR="00A238B9">
          <w:rPr>
            <w:noProof/>
            <w:webHidden/>
          </w:rPr>
          <w:fldChar w:fldCharType="begin"/>
        </w:r>
        <w:r w:rsidR="00A238B9">
          <w:rPr>
            <w:noProof/>
            <w:webHidden/>
          </w:rPr>
          <w:instrText xml:space="preserve"> PAGEREF _Toc154072448 \h </w:instrText>
        </w:r>
        <w:r w:rsidR="00A238B9">
          <w:rPr>
            <w:noProof/>
            <w:webHidden/>
          </w:rPr>
        </w:r>
        <w:r w:rsidR="00A238B9">
          <w:rPr>
            <w:noProof/>
            <w:webHidden/>
          </w:rPr>
          <w:fldChar w:fldCharType="separate"/>
        </w:r>
        <w:r w:rsidR="00A238B9">
          <w:rPr>
            <w:noProof/>
            <w:webHidden/>
          </w:rPr>
          <w:t>9</w:t>
        </w:r>
        <w:r w:rsidR="00A238B9">
          <w:rPr>
            <w:noProof/>
            <w:webHidden/>
          </w:rPr>
          <w:fldChar w:fldCharType="end"/>
        </w:r>
      </w:hyperlink>
    </w:p>
    <w:p w14:paraId="734518C7" w14:textId="13B34191"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49" w:history="1">
        <w:r w:rsidR="00A238B9" w:rsidRPr="00BF06E2">
          <w:rPr>
            <w:rStyle w:val="Hyperlink"/>
            <w:noProof/>
          </w:rPr>
          <w:t>Hình 4 – Viết các hàm số</w:t>
        </w:r>
        <w:r w:rsidR="00A238B9">
          <w:rPr>
            <w:noProof/>
            <w:webHidden/>
          </w:rPr>
          <w:tab/>
        </w:r>
        <w:r w:rsidR="00A238B9">
          <w:rPr>
            <w:noProof/>
            <w:webHidden/>
          </w:rPr>
          <w:fldChar w:fldCharType="begin"/>
        </w:r>
        <w:r w:rsidR="00A238B9">
          <w:rPr>
            <w:noProof/>
            <w:webHidden/>
          </w:rPr>
          <w:instrText xml:space="preserve"> PAGEREF _Toc154072449 \h </w:instrText>
        </w:r>
        <w:r w:rsidR="00A238B9">
          <w:rPr>
            <w:noProof/>
            <w:webHidden/>
          </w:rPr>
        </w:r>
        <w:r w:rsidR="00A238B9">
          <w:rPr>
            <w:noProof/>
            <w:webHidden/>
          </w:rPr>
          <w:fldChar w:fldCharType="separate"/>
        </w:r>
        <w:r w:rsidR="00A238B9">
          <w:rPr>
            <w:noProof/>
            <w:webHidden/>
          </w:rPr>
          <w:t>10</w:t>
        </w:r>
        <w:r w:rsidR="00A238B9">
          <w:rPr>
            <w:noProof/>
            <w:webHidden/>
          </w:rPr>
          <w:fldChar w:fldCharType="end"/>
        </w:r>
      </w:hyperlink>
    </w:p>
    <w:p w14:paraId="3CD47AD6" w14:textId="7B9E3316"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50" w:history="1">
        <w:r w:rsidR="00A238B9" w:rsidRPr="00BF06E2">
          <w:rPr>
            <w:rStyle w:val="Hyperlink"/>
            <w:noProof/>
          </w:rPr>
          <w:t>Hình 5 – Tìm nghiệm</w:t>
        </w:r>
        <w:r w:rsidR="00A238B9">
          <w:rPr>
            <w:noProof/>
            <w:webHidden/>
          </w:rPr>
          <w:tab/>
        </w:r>
        <w:r w:rsidR="00A238B9">
          <w:rPr>
            <w:noProof/>
            <w:webHidden/>
          </w:rPr>
          <w:fldChar w:fldCharType="begin"/>
        </w:r>
        <w:r w:rsidR="00A238B9">
          <w:rPr>
            <w:noProof/>
            <w:webHidden/>
          </w:rPr>
          <w:instrText xml:space="preserve"> PAGEREF _Toc154072450 \h </w:instrText>
        </w:r>
        <w:r w:rsidR="00A238B9">
          <w:rPr>
            <w:noProof/>
            <w:webHidden/>
          </w:rPr>
        </w:r>
        <w:r w:rsidR="00A238B9">
          <w:rPr>
            <w:noProof/>
            <w:webHidden/>
          </w:rPr>
          <w:fldChar w:fldCharType="separate"/>
        </w:r>
        <w:r w:rsidR="00A238B9">
          <w:rPr>
            <w:noProof/>
            <w:webHidden/>
          </w:rPr>
          <w:t>10</w:t>
        </w:r>
        <w:r w:rsidR="00A238B9">
          <w:rPr>
            <w:noProof/>
            <w:webHidden/>
          </w:rPr>
          <w:fldChar w:fldCharType="end"/>
        </w:r>
      </w:hyperlink>
    </w:p>
    <w:p w14:paraId="3E7936FD" w14:textId="19C36BDF"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51" w:history="1">
        <w:r w:rsidR="00A238B9" w:rsidRPr="00BF06E2">
          <w:rPr>
            <w:rStyle w:val="Hyperlink"/>
            <w:noProof/>
          </w:rPr>
          <w:t>Hình 6 – Kết quả thử nghiệm</w:t>
        </w:r>
        <w:r w:rsidR="00A238B9">
          <w:rPr>
            <w:noProof/>
            <w:webHidden/>
          </w:rPr>
          <w:tab/>
        </w:r>
        <w:r w:rsidR="00A238B9">
          <w:rPr>
            <w:noProof/>
            <w:webHidden/>
          </w:rPr>
          <w:fldChar w:fldCharType="begin"/>
        </w:r>
        <w:r w:rsidR="00A238B9">
          <w:rPr>
            <w:noProof/>
            <w:webHidden/>
          </w:rPr>
          <w:instrText xml:space="preserve"> PAGEREF _Toc154072451 \h </w:instrText>
        </w:r>
        <w:r w:rsidR="00A238B9">
          <w:rPr>
            <w:noProof/>
            <w:webHidden/>
          </w:rPr>
        </w:r>
        <w:r w:rsidR="00A238B9">
          <w:rPr>
            <w:noProof/>
            <w:webHidden/>
          </w:rPr>
          <w:fldChar w:fldCharType="separate"/>
        </w:r>
        <w:r w:rsidR="00A238B9">
          <w:rPr>
            <w:noProof/>
            <w:webHidden/>
          </w:rPr>
          <w:t>10</w:t>
        </w:r>
        <w:r w:rsidR="00A238B9">
          <w:rPr>
            <w:noProof/>
            <w:webHidden/>
          </w:rPr>
          <w:fldChar w:fldCharType="end"/>
        </w:r>
      </w:hyperlink>
    </w:p>
    <w:p w14:paraId="4B3F5A2E" w14:textId="50DA6E85"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52" w:history="1">
        <w:r w:rsidR="00A238B9" w:rsidRPr="00BF06E2">
          <w:rPr>
            <w:rStyle w:val="Hyperlink"/>
            <w:noProof/>
          </w:rPr>
          <w:t>Hình 7 – Khai báo thư viện</w:t>
        </w:r>
        <w:r w:rsidR="00A238B9">
          <w:rPr>
            <w:noProof/>
            <w:webHidden/>
          </w:rPr>
          <w:tab/>
        </w:r>
        <w:r w:rsidR="00A238B9">
          <w:rPr>
            <w:noProof/>
            <w:webHidden/>
          </w:rPr>
          <w:fldChar w:fldCharType="begin"/>
        </w:r>
        <w:r w:rsidR="00A238B9">
          <w:rPr>
            <w:noProof/>
            <w:webHidden/>
          </w:rPr>
          <w:instrText xml:space="preserve"> PAGEREF _Toc154072452 \h </w:instrText>
        </w:r>
        <w:r w:rsidR="00A238B9">
          <w:rPr>
            <w:noProof/>
            <w:webHidden/>
          </w:rPr>
        </w:r>
        <w:r w:rsidR="00A238B9">
          <w:rPr>
            <w:noProof/>
            <w:webHidden/>
          </w:rPr>
          <w:fldChar w:fldCharType="separate"/>
        </w:r>
        <w:r w:rsidR="00A238B9">
          <w:rPr>
            <w:noProof/>
            <w:webHidden/>
          </w:rPr>
          <w:t>14</w:t>
        </w:r>
        <w:r w:rsidR="00A238B9">
          <w:rPr>
            <w:noProof/>
            <w:webHidden/>
          </w:rPr>
          <w:fldChar w:fldCharType="end"/>
        </w:r>
      </w:hyperlink>
    </w:p>
    <w:p w14:paraId="5873817C" w14:textId="46A9CC2C"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53" w:history="1">
        <w:r w:rsidR="00A238B9" w:rsidRPr="00BF06E2">
          <w:rPr>
            <w:rStyle w:val="Hyperlink"/>
            <w:noProof/>
          </w:rPr>
          <w:t>Hình 8 – Tìm nghiệm</w:t>
        </w:r>
        <w:r w:rsidR="00A238B9">
          <w:rPr>
            <w:noProof/>
            <w:webHidden/>
          </w:rPr>
          <w:tab/>
        </w:r>
        <w:r w:rsidR="00A238B9">
          <w:rPr>
            <w:noProof/>
            <w:webHidden/>
          </w:rPr>
          <w:fldChar w:fldCharType="begin"/>
        </w:r>
        <w:r w:rsidR="00A238B9">
          <w:rPr>
            <w:noProof/>
            <w:webHidden/>
          </w:rPr>
          <w:instrText xml:space="preserve"> PAGEREF _Toc154072453 \h </w:instrText>
        </w:r>
        <w:r w:rsidR="00A238B9">
          <w:rPr>
            <w:noProof/>
            <w:webHidden/>
          </w:rPr>
        </w:r>
        <w:r w:rsidR="00A238B9">
          <w:rPr>
            <w:noProof/>
            <w:webHidden/>
          </w:rPr>
          <w:fldChar w:fldCharType="separate"/>
        </w:r>
        <w:r w:rsidR="00A238B9">
          <w:rPr>
            <w:noProof/>
            <w:webHidden/>
          </w:rPr>
          <w:t>15</w:t>
        </w:r>
        <w:r w:rsidR="00A238B9">
          <w:rPr>
            <w:noProof/>
            <w:webHidden/>
          </w:rPr>
          <w:fldChar w:fldCharType="end"/>
        </w:r>
      </w:hyperlink>
    </w:p>
    <w:p w14:paraId="623B45AA" w14:textId="0DFDA2F2"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54" w:history="1">
        <w:r w:rsidR="00A238B9" w:rsidRPr="00BF06E2">
          <w:rPr>
            <w:rStyle w:val="Hyperlink"/>
            <w:noProof/>
          </w:rPr>
          <w:t>Hình 9 – Kết quả tìm nghiệm</w:t>
        </w:r>
        <w:r w:rsidR="00A238B9">
          <w:rPr>
            <w:noProof/>
            <w:webHidden/>
          </w:rPr>
          <w:tab/>
        </w:r>
        <w:r w:rsidR="00A238B9">
          <w:rPr>
            <w:noProof/>
            <w:webHidden/>
          </w:rPr>
          <w:fldChar w:fldCharType="begin"/>
        </w:r>
        <w:r w:rsidR="00A238B9">
          <w:rPr>
            <w:noProof/>
            <w:webHidden/>
          </w:rPr>
          <w:instrText xml:space="preserve"> PAGEREF _Toc154072454 \h </w:instrText>
        </w:r>
        <w:r w:rsidR="00A238B9">
          <w:rPr>
            <w:noProof/>
            <w:webHidden/>
          </w:rPr>
        </w:r>
        <w:r w:rsidR="00A238B9">
          <w:rPr>
            <w:noProof/>
            <w:webHidden/>
          </w:rPr>
          <w:fldChar w:fldCharType="separate"/>
        </w:r>
        <w:r w:rsidR="00A238B9">
          <w:rPr>
            <w:noProof/>
            <w:webHidden/>
          </w:rPr>
          <w:t>15</w:t>
        </w:r>
        <w:r w:rsidR="00A238B9">
          <w:rPr>
            <w:noProof/>
            <w:webHidden/>
          </w:rPr>
          <w:fldChar w:fldCharType="end"/>
        </w:r>
      </w:hyperlink>
    </w:p>
    <w:p w14:paraId="16EC7FE0" w14:textId="12C70162"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55" w:history="1">
        <w:r w:rsidR="00A238B9" w:rsidRPr="00BF06E2">
          <w:rPr>
            <w:rStyle w:val="Hyperlink"/>
            <w:noProof/>
          </w:rPr>
          <w:t>Hình 10 – Đồ thị</w:t>
        </w:r>
        <w:r w:rsidR="00A238B9">
          <w:rPr>
            <w:noProof/>
            <w:webHidden/>
          </w:rPr>
          <w:tab/>
        </w:r>
        <w:r w:rsidR="00A238B9">
          <w:rPr>
            <w:noProof/>
            <w:webHidden/>
          </w:rPr>
          <w:fldChar w:fldCharType="begin"/>
        </w:r>
        <w:r w:rsidR="00A238B9">
          <w:rPr>
            <w:noProof/>
            <w:webHidden/>
          </w:rPr>
          <w:instrText xml:space="preserve"> PAGEREF _Toc154072455 \h </w:instrText>
        </w:r>
        <w:r w:rsidR="00A238B9">
          <w:rPr>
            <w:noProof/>
            <w:webHidden/>
          </w:rPr>
        </w:r>
        <w:r w:rsidR="00A238B9">
          <w:rPr>
            <w:noProof/>
            <w:webHidden/>
          </w:rPr>
          <w:fldChar w:fldCharType="separate"/>
        </w:r>
        <w:r w:rsidR="00A238B9">
          <w:rPr>
            <w:noProof/>
            <w:webHidden/>
          </w:rPr>
          <w:t>16</w:t>
        </w:r>
        <w:r w:rsidR="00A238B9">
          <w:rPr>
            <w:noProof/>
            <w:webHidden/>
          </w:rPr>
          <w:fldChar w:fldCharType="end"/>
        </w:r>
      </w:hyperlink>
    </w:p>
    <w:p w14:paraId="09F2642F" w14:textId="4C445899"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56" w:history="1">
        <w:r w:rsidR="00A238B9" w:rsidRPr="00BF06E2">
          <w:rPr>
            <w:rStyle w:val="Hyperlink"/>
            <w:noProof/>
          </w:rPr>
          <w:t>Hình 11 – Viết đạo hàm và tìm hàm mất mát</w:t>
        </w:r>
        <w:r w:rsidR="00A238B9">
          <w:rPr>
            <w:noProof/>
            <w:webHidden/>
          </w:rPr>
          <w:tab/>
        </w:r>
        <w:r w:rsidR="00A238B9">
          <w:rPr>
            <w:noProof/>
            <w:webHidden/>
          </w:rPr>
          <w:fldChar w:fldCharType="begin"/>
        </w:r>
        <w:r w:rsidR="00A238B9">
          <w:rPr>
            <w:noProof/>
            <w:webHidden/>
          </w:rPr>
          <w:instrText xml:space="preserve"> PAGEREF _Toc154072456 \h </w:instrText>
        </w:r>
        <w:r w:rsidR="00A238B9">
          <w:rPr>
            <w:noProof/>
            <w:webHidden/>
          </w:rPr>
        </w:r>
        <w:r w:rsidR="00A238B9">
          <w:rPr>
            <w:noProof/>
            <w:webHidden/>
          </w:rPr>
          <w:fldChar w:fldCharType="separate"/>
        </w:r>
        <w:r w:rsidR="00A238B9">
          <w:rPr>
            <w:noProof/>
            <w:webHidden/>
          </w:rPr>
          <w:t>16</w:t>
        </w:r>
        <w:r w:rsidR="00A238B9">
          <w:rPr>
            <w:noProof/>
            <w:webHidden/>
          </w:rPr>
          <w:fldChar w:fldCharType="end"/>
        </w:r>
      </w:hyperlink>
    </w:p>
    <w:p w14:paraId="32FA0E35" w14:textId="216CB0B4"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57" w:history="1">
        <w:r w:rsidR="00A238B9" w:rsidRPr="00BF06E2">
          <w:rPr>
            <w:rStyle w:val="Hyperlink"/>
            <w:noProof/>
          </w:rPr>
          <w:t>Hình 12 – Kiểm tra đạo hàm</w:t>
        </w:r>
        <w:r w:rsidR="00A238B9">
          <w:rPr>
            <w:noProof/>
            <w:webHidden/>
          </w:rPr>
          <w:tab/>
        </w:r>
        <w:r w:rsidR="00A238B9">
          <w:rPr>
            <w:noProof/>
            <w:webHidden/>
          </w:rPr>
          <w:fldChar w:fldCharType="begin"/>
        </w:r>
        <w:r w:rsidR="00A238B9">
          <w:rPr>
            <w:noProof/>
            <w:webHidden/>
          </w:rPr>
          <w:instrText xml:space="preserve"> PAGEREF _Toc154072457 \h </w:instrText>
        </w:r>
        <w:r w:rsidR="00A238B9">
          <w:rPr>
            <w:noProof/>
            <w:webHidden/>
          </w:rPr>
        </w:r>
        <w:r w:rsidR="00A238B9">
          <w:rPr>
            <w:noProof/>
            <w:webHidden/>
          </w:rPr>
          <w:fldChar w:fldCharType="separate"/>
        </w:r>
        <w:r w:rsidR="00A238B9">
          <w:rPr>
            <w:noProof/>
            <w:webHidden/>
          </w:rPr>
          <w:t>18</w:t>
        </w:r>
        <w:r w:rsidR="00A238B9">
          <w:rPr>
            <w:noProof/>
            <w:webHidden/>
          </w:rPr>
          <w:fldChar w:fldCharType="end"/>
        </w:r>
      </w:hyperlink>
    </w:p>
    <w:p w14:paraId="3DFFC465" w14:textId="7D9C332D"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58" w:history="1">
        <w:r w:rsidR="00A238B9" w:rsidRPr="00BF06E2">
          <w:rPr>
            <w:rStyle w:val="Hyperlink"/>
            <w:noProof/>
          </w:rPr>
          <w:t>Hình 13 – Kết quả tra về</w:t>
        </w:r>
        <w:r w:rsidR="00A238B9">
          <w:rPr>
            <w:noProof/>
            <w:webHidden/>
          </w:rPr>
          <w:tab/>
        </w:r>
        <w:r w:rsidR="00A238B9">
          <w:rPr>
            <w:noProof/>
            <w:webHidden/>
          </w:rPr>
          <w:fldChar w:fldCharType="begin"/>
        </w:r>
        <w:r w:rsidR="00A238B9">
          <w:rPr>
            <w:noProof/>
            <w:webHidden/>
          </w:rPr>
          <w:instrText xml:space="preserve"> PAGEREF _Toc154072458 \h </w:instrText>
        </w:r>
        <w:r w:rsidR="00A238B9">
          <w:rPr>
            <w:noProof/>
            <w:webHidden/>
          </w:rPr>
        </w:r>
        <w:r w:rsidR="00A238B9">
          <w:rPr>
            <w:noProof/>
            <w:webHidden/>
          </w:rPr>
          <w:fldChar w:fldCharType="separate"/>
        </w:r>
        <w:r w:rsidR="00A238B9">
          <w:rPr>
            <w:noProof/>
            <w:webHidden/>
          </w:rPr>
          <w:t>18</w:t>
        </w:r>
        <w:r w:rsidR="00A238B9">
          <w:rPr>
            <w:noProof/>
            <w:webHidden/>
          </w:rPr>
          <w:fldChar w:fldCharType="end"/>
        </w:r>
      </w:hyperlink>
    </w:p>
    <w:p w14:paraId="181E38ED" w14:textId="2AEAD267"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59" w:history="1">
        <w:r w:rsidR="00A238B9" w:rsidRPr="00BF06E2">
          <w:rPr>
            <w:rStyle w:val="Hyperlink"/>
            <w:noProof/>
          </w:rPr>
          <w:t>Hình 14 – Đồ thị Gradient descent</w:t>
        </w:r>
        <w:r w:rsidR="00A238B9">
          <w:rPr>
            <w:noProof/>
            <w:webHidden/>
          </w:rPr>
          <w:tab/>
        </w:r>
        <w:r w:rsidR="00A238B9">
          <w:rPr>
            <w:noProof/>
            <w:webHidden/>
          </w:rPr>
          <w:fldChar w:fldCharType="begin"/>
        </w:r>
        <w:r w:rsidR="00A238B9">
          <w:rPr>
            <w:noProof/>
            <w:webHidden/>
          </w:rPr>
          <w:instrText xml:space="preserve"> PAGEREF _Toc154072459 \h </w:instrText>
        </w:r>
        <w:r w:rsidR="00A238B9">
          <w:rPr>
            <w:noProof/>
            <w:webHidden/>
          </w:rPr>
        </w:r>
        <w:r w:rsidR="00A238B9">
          <w:rPr>
            <w:noProof/>
            <w:webHidden/>
          </w:rPr>
          <w:fldChar w:fldCharType="separate"/>
        </w:r>
        <w:r w:rsidR="00A238B9">
          <w:rPr>
            <w:noProof/>
            <w:webHidden/>
          </w:rPr>
          <w:t>19</w:t>
        </w:r>
        <w:r w:rsidR="00A238B9">
          <w:rPr>
            <w:noProof/>
            <w:webHidden/>
          </w:rPr>
          <w:fldChar w:fldCharType="end"/>
        </w:r>
      </w:hyperlink>
    </w:p>
    <w:p w14:paraId="5A7A9498" w14:textId="32D4F4DC"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60" w:history="1">
        <w:r w:rsidR="00A238B9" w:rsidRPr="00BF06E2">
          <w:rPr>
            <w:rStyle w:val="Hyperlink"/>
            <w:noProof/>
          </w:rPr>
          <w:t>Hình 15 – Ví dụ với Linear Regression</w:t>
        </w:r>
        <w:r w:rsidR="00A238B9">
          <w:rPr>
            <w:noProof/>
            <w:webHidden/>
          </w:rPr>
          <w:tab/>
        </w:r>
        <w:r w:rsidR="00A238B9">
          <w:rPr>
            <w:noProof/>
            <w:webHidden/>
          </w:rPr>
          <w:fldChar w:fldCharType="begin"/>
        </w:r>
        <w:r w:rsidR="00A238B9">
          <w:rPr>
            <w:noProof/>
            <w:webHidden/>
          </w:rPr>
          <w:instrText xml:space="preserve"> PAGEREF _Toc154072460 \h </w:instrText>
        </w:r>
        <w:r w:rsidR="00A238B9">
          <w:rPr>
            <w:noProof/>
            <w:webHidden/>
          </w:rPr>
        </w:r>
        <w:r w:rsidR="00A238B9">
          <w:rPr>
            <w:noProof/>
            <w:webHidden/>
          </w:rPr>
          <w:fldChar w:fldCharType="separate"/>
        </w:r>
        <w:r w:rsidR="00A238B9">
          <w:rPr>
            <w:noProof/>
            <w:webHidden/>
          </w:rPr>
          <w:t>21</w:t>
        </w:r>
        <w:r w:rsidR="00A238B9">
          <w:rPr>
            <w:noProof/>
            <w:webHidden/>
          </w:rPr>
          <w:fldChar w:fldCharType="end"/>
        </w:r>
      </w:hyperlink>
    </w:p>
    <w:p w14:paraId="2BA36369" w14:textId="780BB8CB"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61" w:history="1">
        <w:r w:rsidR="00A238B9" w:rsidRPr="00BF06E2">
          <w:rPr>
            <w:rStyle w:val="Hyperlink"/>
            <w:noProof/>
          </w:rPr>
          <w:t>Hình 16 – Đường đi của nghiệm với SGD</w:t>
        </w:r>
        <w:r w:rsidR="00A238B9">
          <w:rPr>
            <w:noProof/>
            <w:webHidden/>
          </w:rPr>
          <w:tab/>
        </w:r>
        <w:r w:rsidR="00A238B9">
          <w:rPr>
            <w:noProof/>
            <w:webHidden/>
          </w:rPr>
          <w:fldChar w:fldCharType="begin"/>
        </w:r>
        <w:r w:rsidR="00A238B9">
          <w:rPr>
            <w:noProof/>
            <w:webHidden/>
          </w:rPr>
          <w:instrText xml:space="preserve"> PAGEREF _Toc154072461 \h </w:instrText>
        </w:r>
        <w:r w:rsidR="00A238B9">
          <w:rPr>
            <w:noProof/>
            <w:webHidden/>
          </w:rPr>
        </w:r>
        <w:r w:rsidR="00A238B9">
          <w:rPr>
            <w:noProof/>
            <w:webHidden/>
          </w:rPr>
          <w:fldChar w:fldCharType="separate"/>
        </w:r>
        <w:r w:rsidR="00A238B9">
          <w:rPr>
            <w:noProof/>
            <w:webHidden/>
          </w:rPr>
          <w:t>22</w:t>
        </w:r>
        <w:r w:rsidR="00A238B9">
          <w:rPr>
            <w:noProof/>
            <w:webHidden/>
          </w:rPr>
          <w:fldChar w:fldCharType="end"/>
        </w:r>
      </w:hyperlink>
    </w:p>
    <w:p w14:paraId="362984F8" w14:textId="333F6C83"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62" w:history="1">
        <w:r w:rsidR="00A238B9" w:rsidRPr="00BF06E2">
          <w:rPr>
            <w:rStyle w:val="Hyperlink"/>
            <w:noProof/>
          </w:rPr>
          <w:t>Hình 17 – Giá trị của loss function tại 50 vòng lặp đầu tiên</w:t>
        </w:r>
        <w:r w:rsidR="00A238B9">
          <w:rPr>
            <w:noProof/>
            <w:webHidden/>
          </w:rPr>
          <w:tab/>
        </w:r>
        <w:r w:rsidR="00A238B9">
          <w:rPr>
            <w:noProof/>
            <w:webHidden/>
          </w:rPr>
          <w:fldChar w:fldCharType="begin"/>
        </w:r>
        <w:r w:rsidR="00A238B9">
          <w:rPr>
            <w:noProof/>
            <w:webHidden/>
          </w:rPr>
          <w:instrText xml:space="preserve"> PAGEREF _Toc154072462 \h </w:instrText>
        </w:r>
        <w:r w:rsidR="00A238B9">
          <w:rPr>
            <w:noProof/>
            <w:webHidden/>
          </w:rPr>
        </w:r>
        <w:r w:rsidR="00A238B9">
          <w:rPr>
            <w:noProof/>
            <w:webHidden/>
          </w:rPr>
          <w:fldChar w:fldCharType="separate"/>
        </w:r>
        <w:r w:rsidR="00A238B9">
          <w:rPr>
            <w:noProof/>
            <w:webHidden/>
          </w:rPr>
          <w:t>22</w:t>
        </w:r>
        <w:r w:rsidR="00A238B9">
          <w:rPr>
            <w:noProof/>
            <w:webHidden/>
          </w:rPr>
          <w:fldChar w:fldCharType="end"/>
        </w:r>
      </w:hyperlink>
    </w:p>
    <w:p w14:paraId="71DEDF0E" w14:textId="484D2D8E"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63" w:history="1">
        <w:r w:rsidR="00A238B9" w:rsidRPr="00BF06E2">
          <w:rPr>
            <w:rStyle w:val="Hyperlink"/>
            <w:noProof/>
          </w:rPr>
          <w:t>Hình 18 – So sánh Gradient Descent với các hiện tượng vật lý</w:t>
        </w:r>
        <w:r w:rsidR="00A238B9">
          <w:rPr>
            <w:noProof/>
            <w:webHidden/>
          </w:rPr>
          <w:tab/>
        </w:r>
        <w:r w:rsidR="00A238B9">
          <w:rPr>
            <w:noProof/>
            <w:webHidden/>
          </w:rPr>
          <w:fldChar w:fldCharType="begin"/>
        </w:r>
        <w:r w:rsidR="00A238B9">
          <w:rPr>
            <w:noProof/>
            <w:webHidden/>
          </w:rPr>
          <w:instrText xml:space="preserve"> PAGEREF _Toc154072463 \h </w:instrText>
        </w:r>
        <w:r w:rsidR="00A238B9">
          <w:rPr>
            <w:noProof/>
            <w:webHidden/>
          </w:rPr>
        </w:r>
        <w:r w:rsidR="00A238B9">
          <w:rPr>
            <w:noProof/>
            <w:webHidden/>
          </w:rPr>
          <w:fldChar w:fldCharType="separate"/>
        </w:r>
        <w:r w:rsidR="00A238B9">
          <w:rPr>
            <w:noProof/>
            <w:webHidden/>
          </w:rPr>
          <w:t>25</w:t>
        </w:r>
        <w:r w:rsidR="00A238B9">
          <w:rPr>
            <w:noProof/>
            <w:webHidden/>
          </w:rPr>
          <w:fldChar w:fldCharType="end"/>
        </w:r>
      </w:hyperlink>
    </w:p>
    <w:p w14:paraId="0E200870" w14:textId="73C2230F"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64" w:history="1">
        <w:r w:rsidR="00A238B9" w:rsidRPr="00BF06E2">
          <w:rPr>
            <w:rStyle w:val="Hyperlink"/>
            <w:noProof/>
          </w:rPr>
          <w:t>Hình 19 – Minh họa thuật toán GD với Momentum</w:t>
        </w:r>
        <w:r w:rsidR="00A238B9">
          <w:rPr>
            <w:noProof/>
            <w:webHidden/>
          </w:rPr>
          <w:tab/>
        </w:r>
        <w:r w:rsidR="00A238B9">
          <w:rPr>
            <w:noProof/>
            <w:webHidden/>
          </w:rPr>
          <w:fldChar w:fldCharType="begin"/>
        </w:r>
        <w:r w:rsidR="00A238B9">
          <w:rPr>
            <w:noProof/>
            <w:webHidden/>
          </w:rPr>
          <w:instrText xml:space="preserve"> PAGEREF _Toc154072464 \h </w:instrText>
        </w:r>
        <w:r w:rsidR="00A238B9">
          <w:rPr>
            <w:noProof/>
            <w:webHidden/>
          </w:rPr>
        </w:r>
        <w:r w:rsidR="00A238B9">
          <w:rPr>
            <w:noProof/>
            <w:webHidden/>
          </w:rPr>
          <w:fldChar w:fldCharType="separate"/>
        </w:r>
        <w:r w:rsidR="00A238B9">
          <w:rPr>
            <w:noProof/>
            <w:webHidden/>
          </w:rPr>
          <w:t>27</w:t>
        </w:r>
        <w:r w:rsidR="00A238B9">
          <w:rPr>
            <w:noProof/>
            <w:webHidden/>
          </w:rPr>
          <w:fldChar w:fldCharType="end"/>
        </w:r>
      </w:hyperlink>
    </w:p>
    <w:p w14:paraId="7DF056F9" w14:textId="35C2BFB9"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65" w:history="1">
        <w:r w:rsidR="00A238B9" w:rsidRPr="00BF06E2">
          <w:rPr>
            <w:rStyle w:val="Hyperlink"/>
            <w:noProof/>
          </w:rPr>
          <w:t>Hình 20 – Viết hàm số GD_momentum</w:t>
        </w:r>
        <w:r w:rsidR="00A238B9">
          <w:rPr>
            <w:noProof/>
            <w:webHidden/>
          </w:rPr>
          <w:tab/>
        </w:r>
        <w:r w:rsidR="00A238B9">
          <w:rPr>
            <w:noProof/>
            <w:webHidden/>
          </w:rPr>
          <w:fldChar w:fldCharType="begin"/>
        </w:r>
        <w:r w:rsidR="00A238B9">
          <w:rPr>
            <w:noProof/>
            <w:webHidden/>
          </w:rPr>
          <w:instrText xml:space="preserve"> PAGEREF _Toc154072465 \h </w:instrText>
        </w:r>
        <w:r w:rsidR="00A238B9">
          <w:rPr>
            <w:noProof/>
            <w:webHidden/>
          </w:rPr>
        </w:r>
        <w:r w:rsidR="00A238B9">
          <w:rPr>
            <w:noProof/>
            <w:webHidden/>
          </w:rPr>
          <w:fldChar w:fldCharType="separate"/>
        </w:r>
        <w:r w:rsidR="00A238B9">
          <w:rPr>
            <w:noProof/>
            <w:webHidden/>
          </w:rPr>
          <w:t>28</w:t>
        </w:r>
        <w:r w:rsidR="00A238B9">
          <w:rPr>
            <w:noProof/>
            <w:webHidden/>
          </w:rPr>
          <w:fldChar w:fldCharType="end"/>
        </w:r>
      </w:hyperlink>
    </w:p>
    <w:p w14:paraId="084587B2" w14:textId="717145B6"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66" w:history="1">
        <w:r w:rsidR="00A238B9" w:rsidRPr="00BF06E2">
          <w:rPr>
            <w:rStyle w:val="Hyperlink"/>
            <w:noProof/>
          </w:rPr>
          <w:t>Hình 21 – Lập trình Adagrad với η=0.4</w:t>
        </w:r>
        <w:r w:rsidR="00A238B9">
          <w:rPr>
            <w:noProof/>
            <w:webHidden/>
          </w:rPr>
          <w:tab/>
        </w:r>
        <w:r w:rsidR="00A238B9">
          <w:rPr>
            <w:noProof/>
            <w:webHidden/>
          </w:rPr>
          <w:fldChar w:fldCharType="begin"/>
        </w:r>
        <w:r w:rsidR="00A238B9">
          <w:rPr>
            <w:noProof/>
            <w:webHidden/>
          </w:rPr>
          <w:instrText xml:space="preserve"> PAGEREF _Toc154072466 \h </w:instrText>
        </w:r>
        <w:r w:rsidR="00A238B9">
          <w:rPr>
            <w:noProof/>
            <w:webHidden/>
          </w:rPr>
        </w:r>
        <w:r w:rsidR="00A238B9">
          <w:rPr>
            <w:noProof/>
            <w:webHidden/>
          </w:rPr>
          <w:fldChar w:fldCharType="separate"/>
        </w:r>
        <w:r w:rsidR="00A238B9">
          <w:rPr>
            <w:noProof/>
            <w:webHidden/>
          </w:rPr>
          <w:t>30</w:t>
        </w:r>
        <w:r w:rsidR="00A238B9">
          <w:rPr>
            <w:noProof/>
            <w:webHidden/>
          </w:rPr>
          <w:fldChar w:fldCharType="end"/>
        </w:r>
      </w:hyperlink>
    </w:p>
    <w:p w14:paraId="6E73673E" w14:textId="21F5942E"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67" w:history="1">
        <w:r w:rsidR="00A238B9" w:rsidRPr="00BF06E2">
          <w:rPr>
            <w:rStyle w:val="Hyperlink"/>
            <w:noProof/>
          </w:rPr>
          <w:t>Hình 22 – Đồ thị Adagrad</w:t>
        </w:r>
        <w:r w:rsidR="00A238B9">
          <w:rPr>
            <w:noProof/>
            <w:webHidden/>
          </w:rPr>
          <w:tab/>
        </w:r>
        <w:r w:rsidR="00A238B9">
          <w:rPr>
            <w:noProof/>
            <w:webHidden/>
          </w:rPr>
          <w:fldChar w:fldCharType="begin"/>
        </w:r>
        <w:r w:rsidR="00A238B9">
          <w:rPr>
            <w:noProof/>
            <w:webHidden/>
          </w:rPr>
          <w:instrText xml:space="preserve"> PAGEREF _Toc154072467 \h </w:instrText>
        </w:r>
        <w:r w:rsidR="00A238B9">
          <w:rPr>
            <w:noProof/>
            <w:webHidden/>
          </w:rPr>
        </w:r>
        <w:r w:rsidR="00A238B9">
          <w:rPr>
            <w:noProof/>
            <w:webHidden/>
          </w:rPr>
          <w:fldChar w:fldCharType="separate"/>
        </w:r>
        <w:r w:rsidR="00A238B9">
          <w:rPr>
            <w:noProof/>
            <w:webHidden/>
          </w:rPr>
          <w:t>31</w:t>
        </w:r>
        <w:r w:rsidR="00A238B9">
          <w:rPr>
            <w:noProof/>
            <w:webHidden/>
          </w:rPr>
          <w:fldChar w:fldCharType="end"/>
        </w:r>
      </w:hyperlink>
    </w:p>
    <w:p w14:paraId="5C4C9C79" w14:textId="43C2E7D9"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68" w:history="1">
        <w:r w:rsidR="00A238B9" w:rsidRPr="00BF06E2">
          <w:rPr>
            <w:rStyle w:val="Hyperlink"/>
            <w:noProof/>
          </w:rPr>
          <w:t>Hình 23 – Tăng tốc độ học lên 2</w:t>
        </w:r>
        <w:r w:rsidR="00A238B9">
          <w:rPr>
            <w:noProof/>
            <w:webHidden/>
          </w:rPr>
          <w:tab/>
        </w:r>
        <w:r w:rsidR="00A238B9">
          <w:rPr>
            <w:noProof/>
            <w:webHidden/>
          </w:rPr>
          <w:fldChar w:fldCharType="begin"/>
        </w:r>
        <w:r w:rsidR="00A238B9">
          <w:rPr>
            <w:noProof/>
            <w:webHidden/>
          </w:rPr>
          <w:instrText xml:space="preserve"> PAGEREF _Toc154072468 \h </w:instrText>
        </w:r>
        <w:r w:rsidR="00A238B9">
          <w:rPr>
            <w:noProof/>
            <w:webHidden/>
          </w:rPr>
        </w:r>
        <w:r w:rsidR="00A238B9">
          <w:rPr>
            <w:noProof/>
            <w:webHidden/>
          </w:rPr>
          <w:fldChar w:fldCharType="separate"/>
        </w:r>
        <w:r w:rsidR="00A238B9">
          <w:rPr>
            <w:noProof/>
            <w:webHidden/>
          </w:rPr>
          <w:t>31</w:t>
        </w:r>
        <w:r w:rsidR="00A238B9">
          <w:rPr>
            <w:noProof/>
            <w:webHidden/>
          </w:rPr>
          <w:fldChar w:fldCharType="end"/>
        </w:r>
      </w:hyperlink>
    </w:p>
    <w:p w14:paraId="021BBDFB" w14:textId="67442A45"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69" w:history="1">
        <w:r w:rsidR="00A238B9" w:rsidRPr="00BF06E2">
          <w:rPr>
            <w:rStyle w:val="Hyperlink"/>
            <w:noProof/>
          </w:rPr>
          <w:t>Hình 24 – Đồ thị khi tăng tốc độ học lên 2</w:t>
        </w:r>
        <w:r w:rsidR="00A238B9">
          <w:rPr>
            <w:noProof/>
            <w:webHidden/>
          </w:rPr>
          <w:tab/>
        </w:r>
        <w:r w:rsidR="00A238B9">
          <w:rPr>
            <w:noProof/>
            <w:webHidden/>
          </w:rPr>
          <w:fldChar w:fldCharType="begin"/>
        </w:r>
        <w:r w:rsidR="00A238B9">
          <w:rPr>
            <w:noProof/>
            <w:webHidden/>
          </w:rPr>
          <w:instrText xml:space="preserve"> PAGEREF _Toc154072469 \h </w:instrText>
        </w:r>
        <w:r w:rsidR="00A238B9">
          <w:rPr>
            <w:noProof/>
            <w:webHidden/>
          </w:rPr>
        </w:r>
        <w:r w:rsidR="00A238B9">
          <w:rPr>
            <w:noProof/>
            <w:webHidden/>
          </w:rPr>
          <w:fldChar w:fldCharType="separate"/>
        </w:r>
        <w:r w:rsidR="00A238B9">
          <w:rPr>
            <w:noProof/>
            <w:webHidden/>
          </w:rPr>
          <w:t>32</w:t>
        </w:r>
        <w:r w:rsidR="00A238B9">
          <w:rPr>
            <w:noProof/>
            <w:webHidden/>
          </w:rPr>
          <w:fldChar w:fldCharType="end"/>
        </w:r>
      </w:hyperlink>
    </w:p>
    <w:p w14:paraId="7D53E87F" w14:textId="4ACF36CC"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70" w:history="1">
        <w:r w:rsidR="00A238B9" w:rsidRPr="00BF06E2">
          <w:rPr>
            <w:rStyle w:val="Hyperlink"/>
            <w:noProof/>
          </w:rPr>
          <w:t>Hình 25 – Ví dụ lập trình RMSprop</w:t>
        </w:r>
        <w:r w:rsidR="00A238B9">
          <w:rPr>
            <w:noProof/>
            <w:webHidden/>
          </w:rPr>
          <w:tab/>
        </w:r>
        <w:r w:rsidR="00A238B9">
          <w:rPr>
            <w:noProof/>
            <w:webHidden/>
          </w:rPr>
          <w:fldChar w:fldCharType="begin"/>
        </w:r>
        <w:r w:rsidR="00A238B9">
          <w:rPr>
            <w:noProof/>
            <w:webHidden/>
          </w:rPr>
          <w:instrText xml:space="preserve"> PAGEREF _Toc154072470 \h </w:instrText>
        </w:r>
        <w:r w:rsidR="00A238B9">
          <w:rPr>
            <w:noProof/>
            <w:webHidden/>
          </w:rPr>
        </w:r>
        <w:r w:rsidR="00A238B9">
          <w:rPr>
            <w:noProof/>
            <w:webHidden/>
          </w:rPr>
          <w:fldChar w:fldCharType="separate"/>
        </w:r>
        <w:r w:rsidR="00A238B9">
          <w:rPr>
            <w:noProof/>
            <w:webHidden/>
          </w:rPr>
          <w:t>34</w:t>
        </w:r>
        <w:r w:rsidR="00A238B9">
          <w:rPr>
            <w:noProof/>
            <w:webHidden/>
          </w:rPr>
          <w:fldChar w:fldCharType="end"/>
        </w:r>
      </w:hyperlink>
    </w:p>
    <w:p w14:paraId="170B57B0" w14:textId="2F585762"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71" w:history="1">
        <w:r w:rsidR="00A238B9" w:rsidRPr="00BF06E2">
          <w:rPr>
            <w:rStyle w:val="Hyperlink"/>
            <w:noProof/>
          </w:rPr>
          <w:t>Hình 26 – Kết quả thuật toán</w:t>
        </w:r>
        <w:r w:rsidR="00A238B9">
          <w:rPr>
            <w:noProof/>
            <w:webHidden/>
          </w:rPr>
          <w:tab/>
        </w:r>
        <w:r w:rsidR="00A238B9">
          <w:rPr>
            <w:noProof/>
            <w:webHidden/>
          </w:rPr>
          <w:fldChar w:fldCharType="begin"/>
        </w:r>
        <w:r w:rsidR="00A238B9">
          <w:rPr>
            <w:noProof/>
            <w:webHidden/>
          </w:rPr>
          <w:instrText xml:space="preserve"> PAGEREF _Toc154072471 \h </w:instrText>
        </w:r>
        <w:r w:rsidR="00A238B9">
          <w:rPr>
            <w:noProof/>
            <w:webHidden/>
          </w:rPr>
        </w:r>
        <w:r w:rsidR="00A238B9">
          <w:rPr>
            <w:noProof/>
            <w:webHidden/>
          </w:rPr>
          <w:fldChar w:fldCharType="separate"/>
        </w:r>
        <w:r w:rsidR="00A238B9">
          <w:rPr>
            <w:noProof/>
            <w:webHidden/>
          </w:rPr>
          <w:t>35</w:t>
        </w:r>
        <w:r w:rsidR="00A238B9">
          <w:rPr>
            <w:noProof/>
            <w:webHidden/>
          </w:rPr>
          <w:fldChar w:fldCharType="end"/>
        </w:r>
      </w:hyperlink>
    </w:p>
    <w:p w14:paraId="292FB59C" w14:textId="654ED7FC"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72" w:history="1">
        <w:r w:rsidR="00A238B9" w:rsidRPr="00BF06E2">
          <w:rPr>
            <w:rStyle w:val="Hyperlink"/>
            <w:noProof/>
          </w:rPr>
          <w:t>Hình 27 – Lập trình thuật toán RMSProp sử dụng mạng nơ-ron sâu</w:t>
        </w:r>
        <w:r w:rsidR="00A238B9">
          <w:rPr>
            <w:noProof/>
            <w:webHidden/>
          </w:rPr>
          <w:tab/>
        </w:r>
        <w:r w:rsidR="00A238B9">
          <w:rPr>
            <w:noProof/>
            <w:webHidden/>
          </w:rPr>
          <w:fldChar w:fldCharType="begin"/>
        </w:r>
        <w:r w:rsidR="00A238B9">
          <w:rPr>
            <w:noProof/>
            <w:webHidden/>
          </w:rPr>
          <w:instrText xml:space="preserve"> PAGEREF _Toc154072472 \h </w:instrText>
        </w:r>
        <w:r w:rsidR="00A238B9">
          <w:rPr>
            <w:noProof/>
            <w:webHidden/>
          </w:rPr>
        </w:r>
        <w:r w:rsidR="00A238B9">
          <w:rPr>
            <w:noProof/>
            <w:webHidden/>
          </w:rPr>
          <w:fldChar w:fldCharType="separate"/>
        </w:r>
        <w:r w:rsidR="00A238B9">
          <w:rPr>
            <w:noProof/>
            <w:webHidden/>
          </w:rPr>
          <w:t>35</w:t>
        </w:r>
        <w:r w:rsidR="00A238B9">
          <w:rPr>
            <w:noProof/>
            <w:webHidden/>
          </w:rPr>
          <w:fldChar w:fldCharType="end"/>
        </w:r>
      </w:hyperlink>
    </w:p>
    <w:p w14:paraId="2656DDC4" w14:textId="7110DA76"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73" w:history="1">
        <w:r w:rsidR="00A238B9" w:rsidRPr="00BF06E2">
          <w:rPr>
            <w:rStyle w:val="Hyperlink"/>
            <w:noProof/>
          </w:rPr>
          <w:t>Hình 28 – Khởi tạo tốc độ học và trọng số</w:t>
        </w:r>
        <w:r w:rsidR="00A238B9">
          <w:rPr>
            <w:noProof/>
            <w:webHidden/>
          </w:rPr>
          <w:tab/>
        </w:r>
        <w:r w:rsidR="00A238B9">
          <w:rPr>
            <w:noProof/>
            <w:webHidden/>
          </w:rPr>
          <w:fldChar w:fldCharType="begin"/>
        </w:r>
        <w:r w:rsidR="00A238B9">
          <w:rPr>
            <w:noProof/>
            <w:webHidden/>
          </w:rPr>
          <w:instrText xml:space="preserve"> PAGEREF _Toc154072473 \h </w:instrText>
        </w:r>
        <w:r w:rsidR="00A238B9">
          <w:rPr>
            <w:noProof/>
            <w:webHidden/>
          </w:rPr>
        </w:r>
        <w:r w:rsidR="00A238B9">
          <w:rPr>
            <w:noProof/>
            <w:webHidden/>
          </w:rPr>
          <w:fldChar w:fldCharType="separate"/>
        </w:r>
        <w:r w:rsidR="00A238B9">
          <w:rPr>
            <w:noProof/>
            <w:webHidden/>
          </w:rPr>
          <w:t>36</w:t>
        </w:r>
        <w:r w:rsidR="00A238B9">
          <w:rPr>
            <w:noProof/>
            <w:webHidden/>
          </w:rPr>
          <w:fldChar w:fldCharType="end"/>
        </w:r>
      </w:hyperlink>
    </w:p>
    <w:p w14:paraId="6D86759A" w14:textId="44428521"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74" w:history="1">
        <w:r w:rsidR="00A238B9" w:rsidRPr="00BF06E2">
          <w:rPr>
            <w:rStyle w:val="Hyperlink"/>
            <w:noProof/>
          </w:rPr>
          <w:t>Hình 29 – Kết quả thuật toán</w:t>
        </w:r>
        <w:r w:rsidR="00A238B9">
          <w:rPr>
            <w:noProof/>
            <w:webHidden/>
          </w:rPr>
          <w:tab/>
        </w:r>
        <w:r w:rsidR="00A238B9">
          <w:rPr>
            <w:noProof/>
            <w:webHidden/>
          </w:rPr>
          <w:fldChar w:fldCharType="begin"/>
        </w:r>
        <w:r w:rsidR="00A238B9">
          <w:rPr>
            <w:noProof/>
            <w:webHidden/>
          </w:rPr>
          <w:instrText xml:space="preserve"> PAGEREF _Toc154072474 \h </w:instrText>
        </w:r>
        <w:r w:rsidR="00A238B9">
          <w:rPr>
            <w:noProof/>
            <w:webHidden/>
          </w:rPr>
        </w:r>
        <w:r w:rsidR="00A238B9">
          <w:rPr>
            <w:noProof/>
            <w:webHidden/>
          </w:rPr>
          <w:fldChar w:fldCharType="separate"/>
        </w:r>
        <w:r w:rsidR="00A238B9">
          <w:rPr>
            <w:noProof/>
            <w:webHidden/>
          </w:rPr>
          <w:t>36</w:t>
        </w:r>
        <w:r w:rsidR="00A238B9">
          <w:rPr>
            <w:noProof/>
            <w:webHidden/>
          </w:rPr>
          <w:fldChar w:fldCharType="end"/>
        </w:r>
      </w:hyperlink>
    </w:p>
    <w:p w14:paraId="5A5A8722" w14:textId="35EC4A8E"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75" w:history="1">
        <w:r w:rsidR="00A238B9" w:rsidRPr="00BF06E2">
          <w:rPr>
            <w:rStyle w:val="Hyperlink"/>
            <w:noProof/>
          </w:rPr>
          <w:t>Hình 30 – Kết quả đồ thị</w:t>
        </w:r>
        <w:r w:rsidR="00A238B9">
          <w:rPr>
            <w:noProof/>
            <w:webHidden/>
          </w:rPr>
          <w:tab/>
        </w:r>
        <w:r w:rsidR="00A238B9">
          <w:rPr>
            <w:noProof/>
            <w:webHidden/>
          </w:rPr>
          <w:fldChar w:fldCharType="begin"/>
        </w:r>
        <w:r w:rsidR="00A238B9">
          <w:rPr>
            <w:noProof/>
            <w:webHidden/>
          </w:rPr>
          <w:instrText xml:space="preserve"> PAGEREF _Toc154072475 \h </w:instrText>
        </w:r>
        <w:r w:rsidR="00A238B9">
          <w:rPr>
            <w:noProof/>
            <w:webHidden/>
          </w:rPr>
        </w:r>
        <w:r w:rsidR="00A238B9">
          <w:rPr>
            <w:noProof/>
            <w:webHidden/>
          </w:rPr>
          <w:fldChar w:fldCharType="separate"/>
        </w:r>
        <w:r w:rsidR="00A238B9">
          <w:rPr>
            <w:noProof/>
            <w:webHidden/>
          </w:rPr>
          <w:t>36</w:t>
        </w:r>
        <w:r w:rsidR="00A238B9">
          <w:rPr>
            <w:noProof/>
            <w:webHidden/>
          </w:rPr>
          <w:fldChar w:fldCharType="end"/>
        </w:r>
      </w:hyperlink>
    </w:p>
    <w:p w14:paraId="5DFF1CA9" w14:textId="6811FD7E"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76" w:history="1">
        <w:r w:rsidR="00A238B9" w:rsidRPr="00BF06E2">
          <w:rPr>
            <w:rStyle w:val="Hyperlink"/>
            <w:noProof/>
          </w:rPr>
          <w:t>Hình 31 – Ví dụ thuật toán Adam</w:t>
        </w:r>
        <w:r w:rsidR="00A238B9">
          <w:rPr>
            <w:noProof/>
            <w:webHidden/>
          </w:rPr>
          <w:tab/>
        </w:r>
        <w:r w:rsidR="00A238B9">
          <w:rPr>
            <w:noProof/>
            <w:webHidden/>
          </w:rPr>
          <w:fldChar w:fldCharType="begin"/>
        </w:r>
        <w:r w:rsidR="00A238B9">
          <w:rPr>
            <w:noProof/>
            <w:webHidden/>
          </w:rPr>
          <w:instrText xml:space="preserve"> PAGEREF _Toc154072476 \h </w:instrText>
        </w:r>
        <w:r w:rsidR="00A238B9">
          <w:rPr>
            <w:noProof/>
            <w:webHidden/>
          </w:rPr>
        </w:r>
        <w:r w:rsidR="00A238B9">
          <w:rPr>
            <w:noProof/>
            <w:webHidden/>
          </w:rPr>
          <w:fldChar w:fldCharType="separate"/>
        </w:r>
        <w:r w:rsidR="00A238B9">
          <w:rPr>
            <w:noProof/>
            <w:webHidden/>
          </w:rPr>
          <w:t>39</w:t>
        </w:r>
        <w:r w:rsidR="00A238B9">
          <w:rPr>
            <w:noProof/>
            <w:webHidden/>
          </w:rPr>
          <w:fldChar w:fldCharType="end"/>
        </w:r>
      </w:hyperlink>
    </w:p>
    <w:p w14:paraId="1EFB5C28" w14:textId="60505357"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77" w:history="1">
        <w:r w:rsidR="00A238B9" w:rsidRPr="00BF06E2">
          <w:rPr>
            <w:rStyle w:val="Hyperlink"/>
            <w:noProof/>
          </w:rPr>
          <w:t>Hình 32 – Huấn luyện mô hình Adam</w:t>
        </w:r>
        <w:r w:rsidR="00A238B9">
          <w:rPr>
            <w:noProof/>
            <w:webHidden/>
          </w:rPr>
          <w:tab/>
        </w:r>
        <w:r w:rsidR="00A238B9">
          <w:rPr>
            <w:noProof/>
            <w:webHidden/>
          </w:rPr>
          <w:fldChar w:fldCharType="begin"/>
        </w:r>
        <w:r w:rsidR="00A238B9">
          <w:rPr>
            <w:noProof/>
            <w:webHidden/>
          </w:rPr>
          <w:instrText xml:space="preserve"> PAGEREF _Toc154072477 \h </w:instrText>
        </w:r>
        <w:r w:rsidR="00A238B9">
          <w:rPr>
            <w:noProof/>
            <w:webHidden/>
          </w:rPr>
        </w:r>
        <w:r w:rsidR="00A238B9">
          <w:rPr>
            <w:noProof/>
            <w:webHidden/>
          </w:rPr>
          <w:fldChar w:fldCharType="separate"/>
        </w:r>
        <w:r w:rsidR="00A238B9">
          <w:rPr>
            <w:noProof/>
            <w:webHidden/>
          </w:rPr>
          <w:t>39</w:t>
        </w:r>
        <w:r w:rsidR="00A238B9">
          <w:rPr>
            <w:noProof/>
            <w:webHidden/>
          </w:rPr>
          <w:fldChar w:fldCharType="end"/>
        </w:r>
      </w:hyperlink>
    </w:p>
    <w:p w14:paraId="2C0B3F6D" w14:textId="0E17BE2B"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78" w:history="1">
        <w:r w:rsidR="00A238B9" w:rsidRPr="00BF06E2">
          <w:rPr>
            <w:rStyle w:val="Hyperlink"/>
            <w:noProof/>
          </w:rPr>
          <w:t>Hình 33 – Kết quả huấn luyện thuật toán Adam</w:t>
        </w:r>
        <w:r w:rsidR="00A238B9">
          <w:rPr>
            <w:noProof/>
            <w:webHidden/>
          </w:rPr>
          <w:tab/>
        </w:r>
        <w:r w:rsidR="00A238B9">
          <w:rPr>
            <w:noProof/>
            <w:webHidden/>
          </w:rPr>
          <w:fldChar w:fldCharType="begin"/>
        </w:r>
        <w:r w:rsidR="00A238B9">
          <w:rPr>
            <w:noProof/>
            <w:webHidden/>
          </w:rPr>
          <w:instrText xml:space="preserve"> PAGEREF _Toc154072478 \h </w:instrText>
        </w:r>
        <w:r w:rsidR="00A238B9">
          <w:rPr>
            <w:noProof/>
            <w:webHidden/>
          </w:rPr>
        </w:r>
        <w:r w:rsidR="00A238B9">
          <w:rPr>
            <w:noProof/>
            <w:webHidden/>
          </w:rPr>
          <w:fldChar w:fldCharType="separate"/>
        </w:r>
        <w:r w:rsidR="00A238B9">
          <w:rPr>
            <w:noProof/>
            <w:webHidden/>
          </w:rPr>
          <w:t>39</w:t>
        </w:r>
        <w:r w:rsidR="00A238B9">
          <w:rPr>
            <w:noProof/>
            <w:webHidden/>
          </w:rPr>
          <w:fldChar w:fldCharType="end"/>
        </w:r>
      </w:hyperlink>
    </w:p>
    <w:p w14:paraId="468D0AB8" w14:textId="5BEBDE5B"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79" w:history="1">
        <w:r w:rsidR="00A238B9" w:rsidRPr="00BF06E2">
          <w:rPr>
            <w:rStyle w:val="Hyperlink"/>
            <w:noProof/>
          </w:rPr>
          <w:t>Hình 34 – Đồ thị thuật toán Adam</w:t>
        </w:r>
        <w:r w:rsidR="00A238B9">
          <w:rPr>
            <w:noProof/>
            <w:webHidden/>
          </w:rPr>
          <w:tab/>
        </w:r>
        <w:r w:rsidR="00A238B9">
          <w:rPr>
            <w:noProof/>
            <w:webHidden/>
          </w:rPr>
          <w:fldChar w:fldCharType="begin"/>
        </w:r>
        <w:r w:rsidR="00A238B9">
          <w:rPr>
            <w:noProof/>
            <w:webHidden/>
          </w:rPr>
          <w:instrText xml:space="preserve"> PAGEREF _Toc154072479 \h </w:instrText>
        </w:r>
        <w:r w:rsidR="00A238B9">
          <w:rPr>
            <w:noProof/>
            <w:webHidden/>
          </w:rPr>
        </w:r>
        <w:r w:rsidR="00A238B9">
          <w:rPr>
            <w:noProof/>
            <w:webHidden/>
          </w:rPr>
          <w:fldChar w:fldCharType="separate"/>
        </w:r>
        <w:r w:rsidR="00A238B9">
          <w:rPr>
            <w:noProof/>
            <w:webHidden/>
          </w:rPr>
          <w:t>40</w:t>
        </w:r>
        <w:r w:rsidR="00A238B9">
          <w:rPr>
            <w:noProof/>
            <w:webHidden/>
          </w:rPr>
          <w:fldChar w:fldCharType="end"/>
        </w:r>
      </w:hyperlink>
    </w:p>
    <w:p w14:paraId="2BE111AE" w14:textId="6C1751B7"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80" w:history="1">
        <w:r w:rsidR="00A238B9" w:rsidRPr="00BF06E2">
          <w:rPr>
            <w:rStyle w:val="Hyperlink"/>
            <w:noProof/>
          </w:rPr>
          <w:t>Hình 35 – Stateless retraining và Stateful training</w:t>
        </w:r>
        <w:r w:rsidR="00A238B9">
          <w:rPr>
            <w:noProof/>
            <w:webHidden/>
          </w:rPr>
          <w:tab/>
        </w:r>
        <w:r w:rsidR="00A238B9">
          <w:rPr>
            <w:noProof/>
            <w:webHidden/>
          </w:rPr>
          <w:fldChar w:fldCharType="begin"/>
        </w:r>
        <w:r w:rsidR="00A238B9">
          <w:rPr>
            <w:noProof/>
            <w:webHidden/>
          </w:rPr>
          <w:instrText xml:space="preserve"> PAGEREF _Toc154072480 \h </w:instrText>
        </w:r>
        <w:r w:rsidR="00A238B9">
          <w:rPr>
            <w:noProof/>
            <w:webHidden/>
          </w:rPr>
        </w:r>
        <w:r w:rsidR="00A238B9">
          <w:rPr>
            <w:noProof/>
            <w:webHidden/>
          </w:rPr>
          <w:fldChar w:fldCharType="separate"/>
        </w:r>
        <w:r w:rsidR="00A238B9">
          <w:rPr>
            <w:noProof/>
            <w:webHidden/>
          </w:rPr>
          <w:t>44</w:t>
        </w:r>
        <w:r w:rsidR="00A238B9">
          <w:rPr>
            <w:noProof/>
            <w:webHidden/>
          </w:rPr>
          <w:fldChar w:fldCharType="end"/>
        </w:r>
      </w:hyperlink>
    </w:p>
    <w:p w14:paraId="74701C12" w14:textId="1F50AAC5"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81" w:history="1">
        <w:r w:rsidR="00A238B9" w:rsidRPr="00BF06E2">
          <w:rPr>
            <w:rStyle w:val="Hyperlink"/>
            <w:noProof/>
          </w:rPr>
          <w:t>Hình 36 – Thử nghiệm xen kẽ so với thử nghiệm A/B</w:t>
        </w:r>
        <w:r w:rsidR="00A238B9">
          <w:rPr>
            <w:noProof/>
            <w:webHidden/>
          </w:rPr>
          <w:tab/>
        </w:r>
        <w:r w:rsidR="00A238B9">
          <w:rPr>
            <w:noProof/>
            <w:webHidden/>
          </w:rPr>
          <w:fldChar w:fldCharType="begin"/>
        </w:r>
        <w:r w:rsidR="00A238B9">
          <w:rPr>
            <w:noProof/>
            <w:webHidden/>
          </w:rPr>
          <w:instrText xml:space="preserve"> PAGEREF _Toc154072481 \h </w:instrText>
        </w:r>
        <w:r w:rsidR="00A238B9">
          <w:rPr>
            <w:noProof/>
            <w:webHidden/>
          </w:rPr>
        </w:r>
        <w:r w:rsidR="00A238B9">
          <w:rPr>
            <w:noProof/>
            <w:webHidden/>
          </w:rPr>
          <w:fldChar w:fldCharType="separate"/>
        </w:r>
        <w:r w:rsidR="00A238B9">
          <w:rPr>
            <w:noProof/>
            <w:webHidden/>
          </w:rPr>
          <w:t>57</w:t>
        </w:r>
        <w:r w:rsidR="00A238B9">
          <w:rPr>
            <w:noProof/>
            <w:webHidden/>
          </w:rPr>
          <w:fldChar w:fldCharType="end"/>
        </w:r>
      </w:hyperlink>
    </w:p>
    <w:p w14:paraId="0BF1D2E8" w14:textId="7B17F189" w:rsidR="00A238B9" w:rsidRDefault="00000000">
      <w:pPr>
        <w:pStyle w:val="TableofFigures"/>
        <w:tabs>
          <w:tab w:val="right" w:leader="dot" w:pos="9111"/>
        </w:tabs>
        <w:rPr>
          <w:rFonts w:asciiTheme="minorHAnsi" w:eastAsiaTheme="minorEastAsia" w:hAnsiTheme="minorHAnsi" w:cstheme="minorBidi"/>
          <w:noProof/>
          <w:kern w:val="2"/>
          <w:sz w:val="22"/>
          <w:szCs w:val="22"/>
          <w14:ligatures w14:val="standardContextual"/>
        </w:rPr>
      </w:pPr>
      <w:hyperlink w:anchor="_Toc154072482" w:history="1">
        <w:r w:rsidR="00A238B9" w:rsidRPr="00BF06E2">
          <w:rPr>
            <w:rStyle w:val="Hyperlink"/>
            <w:noProof/>
          </w:rPr>
          <w:t>Hình 37 – Xen kẽ các đề xuất video từ hai thuật toán xếp hạng</w:t>
        </w:r>
        <w:r w:rsidR="00A238B9">
          <w:rPr>
            <w:noProof/>
            <w:webHidden/>
          </w:rPr>
          <w:tab/>
        </w:r>
        <w:r w:rsidR="00A238B9">
          <w:rPr>
            <w:noProof/>
            <w:webHidden/>
          </w:rPr>
          <w:fldChar w:fldCharType="begin"/>
        </w:r>
        <w:r w:rsidR="00A238B9">
          <w:rPr>
            <w:noProof/>
            <w:webHidden/>
          </w:rPr>
          <w:instrText xml:space="preserve"> PAGEREF _Toc154072482 \h </w:instrText>
        </w:r>
        <w:r w:rsidR="00A238B9">
          <w:rPr>
            <w:noProof/>
            <w:webHidden/>
          </w:rPr>
        </w:r>
        <w:r w:rsidR="00A238B9">
          <w:rPr>
            <w:noProof/>
            <w:webHidden/>
          </w:rPr>
          <w:fldChar w:fldCharType="separate"/>
        </w:r>
        <w:r w:rsidR="00A238B9">
          <w:rPr>
            <w:noProof/>
            <w:webHidden/>
          </w:rPr>
          <w:t>58</w:t>
        </w:r>
        <w:r w:rsidR="00A238B9">
          <w:rPr>
            <w:noProof/>
            <w:webHidden/>
          </w:rPr>
          <w:fldChar w:fldCharType="end"/>
        </w:r>
      </w:hyperlink>
    </w:p>
    <w:p w14:paraId="154BE366" w14:textId="5734C534" w:rsidR="00937E65" w:rsidRPr="005C5002" w:rsidRDefault="00A238B9" w:rsidP="005D520C">
      <w:pPr>
        <w:tabs>
          <w:tab w:val="center" w:pos="6379"/>
        </w:tabs>
        <w:spacing w:after="200"/>
        <w:rPr>
          <w:szCs w:val="26"/>
        </w:rPr>
      </w:pPr>
      <w:r>
        <w:rPr>
          <w:szCs w:val="26"/>
        </w:rPr>
        <w:fldChar w:fldCharType="end"/>
      </w:r>
    </w:p>
    <w:p w14:paraId="1B5F8ECF" w14:textId="77777777" w:rsidR="00937E65" w:rsidRPr="005C5002" w:rsidRDefault="00124A17" w:rsidP="005D520C">
      <w:pPr>
        <w:pStyle w:val="Heading2"/>
        <w:rPr>
          <w:rFonts w:ascii="Times New Roman" w:hAnsi="Times New Roman" w:cs="Times New Roman"/>
          <w:b w:val="0"/>
          <w:color w:val="auto"/>
        </w:rPr>
      </w:pPr>
      <w:bookmarkStart w:id="28" w:name="_Toc148908619"/>
      <w:bookmarkStart w:id="29" w:name="_Toc154072490"/>
      <w:r w:rsidRPr="005C5002">
        <w:rPr>
          <w:rFonts w:ascii="Times New Roman" w:hAnsi="Times New Roman" w:cs="Times New Roman"/>
          <w:color w:val="auto"/>
        </w:rPr>
        <w:t>DANH MỤC BẢNG</w:t>
      </w:r>
      <w:bookmarkEnd w:id="28"/>
      <w:bookmarkEnd w:id="29"/>
    </w:p>
    <w:p w14:paraId="27A046B0" w14:textId="7EFA324B" w:rsidR="00E53D95" w:rsidRDefault="00E53D95">
      <w:pPr>
        <w:pStyle w:val="TableofFigures"/>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"Bảng" </w:instrText>
      </w:r>
      <w:r>
        <w:rPr>
          <w:szCs w:val="26"/>
        </w:rPr>
        <w:fldChar w:fldCharType="separate"/>
      </w:r>
      <w:hyperlink w:anchor="_Toc154072130" w:history="1">
        <w:r w:rsidRPr="00C46FFA">
          <w:rPr>
            <w:rStyle w:val="Hyperlink"/>
            <w:noProof/>
          </w:rPr>
          <w:t>Bảng 1 – bảng so sánh các phương pháp Optimizer</w:t>
        </w:r>
        <w:r>
          <w:rPr>
            <w:noProof/>
            <w:webHidden/>
          </w:rPr>
          <w:tab/>
        </w:r>
        <w:r>
          <w:rPr>
            <w:noProof/>
            <w:webHidden/>
          </w:rPr>
          <w:fldChar w:fldCharType="begin"/>
        </w:r>
        <w:r>
          <w:rPr>
            <w:noProof/>
            <w:webHidden/>
          </w:rPr>
          <w:instrText xml:space="preserve"> PAGEREF _Toc154072130 \h </w:instrText>
        </w:r>
        <w:r>
          <w:rPr>
            <w:noProof/>
            <w:webHidden/>
          </w:rPr>
        </w:r>
        <w:r>
          <w:rPr>
            <w:noProof/>
            <w:webHidden/>
          </w:rPr>
          <w:fldChar w:fldCharType="separate"/>
        </w:r>
        <w:r>
          <w:rPr>
            <w:noProof/>
            <w:webHidden/>
          </w:rPr>
          <w:t>42</w:t>
        </w:r>
        <w:r>
          <w:rPr>
            <w:noProof/>
            <w:webHidden/>
          </w:rPr>
          <w:fldChar w:fldCharType="end"/>
        </w:r>
      </w:hyperlink>
    </w:p>
    <w:p w14:paraId="30FD79DB" w14:textId="4AC49C9D" w:rsidR="00937E65" w:rsidRPr="005C5002" w:rsidRDefault="00E53D95" w:rsidP="005D520C">
      <w:pPr>
        <w:spacing w:after="200"/>
        <w:rPr>
          <w:szCs w:val="26"/>
        </w:rPr>
      </w:pPr>
      <w:r>
        <w:rPr>
          <w:szCs w:val="26"/>
        </w:rPr>
        <w:fldChar w:fldCharType="end"/>
      </w:r>
      <w:r w:rsidR="00D35ABE" w:rsidRPr="005C5002">
        <w:rPr>
          <w:szCs w:val="26"/>
        </w:rPr>
        <w:br w:type="page"/>
      </w:r>
    </w:p>
    <w:p w14:paraId="07388A99" w14:textId="557C1C47" w:rsidR="00937E65" w:rsidRDefault="00376297" w:rsidP="00377991">
      <w:pPr>
        <w:pStyle w:val="Chng"/>
      </w:pPr>
      <w:bookmarkStart w:id="30" w:name="_Toc154072491"/>
      <w:r>
        <w:lastRenderedPageBreak/>
        <w:t>GIỚI THIỆU</w:t>
      </w:r>
      <w:bookmarkEnd w:id="30"/>
    </w:p>
    <w:p w14:paraId="76CEAE0A" w14:textId="654815BA" w:rsidR="00C22DD6" w:rsidRDefault="00C22DD6" w:rsidP="00C22DD6">
      <w:pPr>
        <w:pStyle w:val="11"/>
      </w:pPr>
      <w:bookmarkStart w:id="31" w:name="_Toc154072492"/>
      <w:r>
        <w:t>Đề bài.</w:t>
      </w:r>
      <w:bookmarkEnd w:id="31"/>
    </w:p>
    <w:p w14:paraId="4E235AEF" w14:textId="77777777" w:rsidR="00C22DD6" w:rsidRDefault="00C22DD6" w:rsidP="00C22DD6">
      <w:r>
        <w:t>Trình bày một bài nghiên cứu, đánh giá của em về các vấn đề sau:</w:t>
      </w:r>
    </w:p>
    <w:p w14:paraId="1770067E" w14:textId="77777777" w:rsidR="00C22DD6" w:rsidRDefault="00C22DD6" w:rsidP="00C22DD6">
      <w:pPr>
        <w:pStyle w:val="ListParagraph"/>
        <w:numPr>
          <w:ilvl w:val="0"/>
          <w:numId w:val="81"/>
        </w:numPr>
      </w:pPr>
      <w:r>
        <w:t>Tìm hiểu, so sánh các phương pháp Optimizer trong huấn luyện mô hình học máy;</w:t>
      </w:r>
    </w:p>
    <w:p w14:paraId="6E7408EC" w14:textId="29FAD953" w:rsidR="00C22DD6" w:rsidRDefault="00C22DD6" w:rsidP="00C22DD6">
      <w:pPr>
        <w:pStyle w:val="ListParagraph"/>
        <w:numPr>
          <w:ilvl w:val="0"/>
          <w:numId w:val="81"/>
        </w:numPr>
      </w:pPr>
      <w:r>
        <w:t>Tìm hiểu về Continual Learning và Test Production khi xây dựng một giải pháp học máy để giải quyết một bài toán nào đó.</w:t>
      </w:r>
    </w:p>
    <w:p w14:paraId="3D4F260F" w14:textId="40C6FD68" w:rsidR="00C22DD6" w:rsidRDefault="00C22DD6" w:rsidP="00C22DD6">
      <w:pPr>
        <w:pStyle w:val="11"/>
      </w:pPr>
      <w:bookmarkStart w:id="32" w:name="_Toc154072493"/>
      <w:r>
        <w:t>Mục tiêu.</w:t>
      </w:r>
      <w:bookmarkEnd w:id="32"/>
    </w:p>
    <w:p w14:paraId="336BEF48" w14:textId="5CAB487E" w:rsidR="00C22DD6" w:rsidRDefault="009367F4" w:rsidP="00C22DD6">
      <w:r>
        <w:t xml:space="preserve">Nhằm nâng cao hiểu biết về mô hình học máy, </w:t>
      </w:r>
      <w:r w:rsidRPr="009367F4">
        <w:t>nghiên cứu, đánh giá và so sánh các phương pháp Optimizer trong huấn luyện mô hình học máy, cũng như tìm hiểu về Continual Learning và Test Production trong việc xây dựng giải pháp học máy cho một bài toán cụ thể</w:t>
      </w:r>
      <w:r>
        <w:t>.</w:t>
      </w:r>
    </w:p>
    <w:p w14:paraId="1B4461DF" w14:textId="0AC49764" w:rsidR="00B9149D" w:rsidRDefault="00B9149D">
      <w:pPr>
        <w:spacing w:line="240" w:lineRule="auto"/>
      </w:pPr>
      <w:r>
        <w:br w:type="page"/>
      </w:r>
    </w:p>
    <w:p w14:paraId="32F09F09" w14:textId="434704EB" w:rsidR="009367F4" w:rsidRDefault="00B9149D" w:rsidP="00B9149D">
      <w:pPr>
        <w:pStyle w:val="Chng"/>
      </w:pPr>
      <w:bookmarkStart w:id="33" w:name="_Toc154072494"/>
      <w:r>
        <w:lastRenderedPageBreak/>
        <w:t>PHÂN TÍCH VẤN ĐỀ</w:t>
      </w:r>
      <w:bookmarkEnd w:id="33"/>
    </w:p>
    <w:p w14:paraId="5993A820" w14:textId="70B2521B" w:rsidR="00B9149D" w:rsidRPr="00992D96" w:rsidRDefault="00B9149D" w:rsidP="00B9149D">
      <w:pPr>
        <w:pStyle w:val="21"/>
        <w:rPr>
          <w:rFonts w:cs="Times New Roman"/>
        </w:rPr>
      </w:pPr>
      <w:bookmarkStart w:id="34" w:name="_Toc154072495"/>
      <w:r w:rsidRPr="00992D96">
        <w:rPr>
          <w:rFonts w:cs="Times New Roman"/>
        </w:rPr>
        <w:t>Tìm hiểu, so sánh các phương pháp Optimizer trong huấn luyện mô hình học máy.</w:t>
      </w:r>
      <w:bookmarkEnd w:id="34"/>
    </w:p>
    <w:p w14:paraId="702D5074" w14:textId="6D7855D0" w:rsidR="00B9149D" w:rsidRDefault="00B9149D" w:rsidP="00B9149D">
      <w:pPr>
        <w:pStyle w:val="211"/>
      </w:pPr>
      <w:bookmarkStart w:id="35" w:name="_Toc154072496"/>
      <w:r w:rsidRPr="00B9149D">
        <w:t>Optimizer là gì ?</w:t>
      </w:r>
      <w:bookmarkEnd w:id="35"/>
    </w:p>
    <w:p w14:paraId="721260DF" w14:textId="5ACD50B7" w:rsidR="007F2AD3" w:rsidRDefault="00152C86" w:rsidP="00152C86">
      <w:pPr>
        <w:ind w:firstLine="576"/>
        <w:jc w:val="both"/>
      </w:pPr>
      <w:r w:rsidRPr="00152C86">
        <w:t>Trước khi đi sâu vào vấn đề thì chúng ta cần hiểu thế nào là thuật toán tối ưu (optimizers)</w:t>
      </w:r>
      <w:r w:rsidR="007276D4">
        <w:t>.</w:t>
      </w:r>
      <w:r w:rsidRPr="00152C86">
        <w:t xml:space="preserve"> </w:t>
      </w:r>
      <w:r w:rsidR="007F2AD3" w:rsidRPr="007F2AD3">
        <w:t xml:space="preserve">Về cơ bản, thuật toán tối ưu là cơ sở để xây dựng mô hình neural network với mục đích "học " được các features (hay pattern) của dữ liệu đầu vào, từ đó có thể tìm </w:t>
      </w:r>
      <w:r>
        <w:t>một</w:t>
      </w:r>
      <w:r w:rsidR="007F2AD3" w:rsidRPr="007F2AD3">
        <w:t xml:space="preserve"> cặp weights và bias phù hợp để tối ưu hóa model. Nhưng vấn đề là "học" như thế nào? Cụ thể là weights và bias được tìm như thế nào! Đâu phải chỉ random (weights, bias) </w:t>
      </w:r>
      <w:r>
        <w:t>một</w:t>
      </w:r>
      <w:r w:rsidR="007F2AD3" w:rsidRPr="007F2AD3">
        <w:t xml:space="preserve"> số lần hữu hạn và hy vọng ở </w:t>
      </w:r>
      <w:r>
        <w:t>một</w:t>
      </w:r>
      <w:r w:rsidR="007F2AD3" w:rsidRPr="007F2AD3">
        <w:t xml:space="preserve"> bước nào đó ta có thể tìm được lời giải. Rõ ràng là không khả thi và lãng phí tài nguyên! Chúng ta phải tìm </w:t>
      </w:r>
      <w:r>
        <w:t>một</w:t>
      </w:r>
      <w:r w:rsidR="007F2AD3" w:rsidRPr="007F2AD3">
        <w:t xml:space="preserve"> thuật toán để cải thiện weight và bias theo từng bước, và đó là lý do các thuật toán optimizer ra đời.</w:t>
      </w:r>
    </w:p>
    <w:p w14:paraId="791DE324" w14:textId="2360BFDA" w:rsidR="00152C86" w:rsidRDefault="00152C86" w:rsidP="007276D4">
      <w:pPr>
        <w:ind w:firstLine="576"/>
        <w:jc w:val="both"/>
      </w:pPr>
      <w:r>
        <w:t>Vậy thì</w:t>
      </w:r>
      <w:r w:rsidR="007276D4">
        <w:t xml:space="preserve"> optimizer là gì?</w:t>
      </w:r>
      <w:r>
        <w:t xml:space="preserve"> </w:t>
      </w:r>
      <w:r w:rsidR="007276D4">
        <w:t>P</w:t>
      </w:r>
      <w:r w:rsidRPr="00152C86">
        <w:t>hương pháp optimizer (hay còn gọi là bộ tối ưu hóa) là một khái niệm quan trọng trong lĩnh vực học máy và tối ưu hóa. Trong học máy, khi huấn luyện một mô hình máy học, chúng ta thường cần tìm ra bộ tham số tối ưu để mô hình có thể đạt được hiệu suất tốt nhất trên dữ liệu huấn luyện.</w:t>
      </w:r>
    </w:p>
    <w:p w14:paraId="4886F21D" w14:textId="47E7039B" w:rsidR="007276D4" w:rsidRDefault="007276D4" w:rsidP="007276D4">
      <w:pPr>
        <w:ind w:firstLine="576"/>
        <w:jc w:val="both"/>
      </w:pPr>
      <w:r w:rsidRPr="007276D4">
        <w:t>Mục tiêu của một phương pháp optimizer là tìm ra bộ tham số tối ưu (như trọng số trong mạng nơ-ron) của mô hình dựa trên một hàm mất mát (loss function) đã định nghĩa. Hàm mất mát đo lường sự khác biệt giữa đầu ra dự đoán của mô hình và giá trị mong muốn trên dữ liệu huấn luyện.</w:t>
      </w:r>
    </w:p>
    <w:p w14:paraId="3B6988AE" w14:textId="7B2F8737" w:rsidR="00CA6CD0" w:rsidRDefault="00CA6CD0" w:rsidP="00CA6CD0">
      <w:pPr>
        <w:jc w:val="center"/>
      </w:pPr>
      <w:r>
        <w:rPr>
          <w:noProof/>
        </w:rPr>
        <w:lastRenderedPageBreak/>
        <w:drawing>
          <wp:inline distT="0" distB="0" distL="0" distR="0" wp14:anchorId="69634B94" wp14:editId="21575DAF">
            <wp:extent cx="5791200" cy="4411980"/>
            <wp:effectExtent l="0" t="0" r="0" b="7620"/>
            <wp:docPr id="15445098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0" cy="4411980"/>
                    </a:xfrm>
                    <a:prstGeom prst="rect">
                      <a:avLst/>
                    </a:prstGeom>
                    <a:noFill/>
                    <a:ln>
                      <a:noFill/>
                    </a:ln>
                  </pic:spPr>
                </pic:pic>
              </a:graphicData>
            </a:graphic>
          </wp:inline>
        </w:drawing>
      </w:r>
    </w:p>
    <w:p w14:paraId="37CFB42B" w14:textId="77777777" w:rsidR="00CA6CD0" w:rsidRPr="007F2AD3" w:rsidRDefault="00CA6CD0" w:rsidP="00CA6CD0">
      <w:pPr>
        <w:jc w:val="both"/>
      </w:pPr>
    </w:p>
    <w:p w14:paraId="6CF22C2F" w14:textId="14484A92" w:rsidR="007F2AD3" w:rsidRDefault="007F2AD3" w:rsidP="007F2AD3">
      <w:pPr>
        <w:pStyle w:val="211"/>
      </w:pPr>
      <w:bookmarkStart w:id="36" w:name="_Toc154072497"/>
      <w:r w:rsidRPr="007F2AD3">
        <w:t xml:space="preserve">Các </w:t>
      </w:r>
      <w:r>
        <w:t>phương pháp Optimizer.</w:t>
      </w:r>
      <w:bookmarkEnd w:id="36"/>
    </w:p>
    <w:p w14:paraId="5F0FCB39" w14:textId="4C402BFB" w:rsidR="008B39AD" w:rsidRDefault="008B39AD" w:rsidP="008B39AD">
      <w:pPr>
        <w:jc w:val="center"/>
      </w:pPr>
      <w:r w:rsidRPr="008B39AD">
        <w:rPr>
          <w:noProof/>
        </w:rPr>
        <w:drawing>
          <wp:inline distT="0" distB="0" distL="0" distR="0" wp14:anchorId="54E42708" wp14:editId="67C5AC5B">
            <wp:extent cx="5791835" cy="1944370"/>
            <wp:effectExtent l="0" t="0" r="0" b="0"/>
            <wp:docPr id="140871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12239" name=""/>
                    <pic:cNvPicPr/>
                  </pic:nvPicPr>
                  <pic:blipFill>
                    <a:blip r:embed="rId12"/>
                    <a:stretch>
                      <a:fillRect/>
                    </a:stretch>
                  </pic:blipFill>
                  <pic:spPr>
                    <a:xfrm>
                      <a:off x="0" y="0"/>
                      <a:ext cx="5791835" cy="1944370"/>
                    </a:xfrm>
                    <a:prstGeom prst="rect">
                      <a:avLst/>
                    </a:prstGeom>
                  </pic:spPr>
                </pic:pic>
              </a:graphicData>
            </a:graphic>
          </wp:inline>
        </w:drawing>
      </w:r>
    </w:p>
    <w:p w14:paraId="248271E5" w14:textId="62FF40DC" w:rsidR="008B39AD" w:rsidRPr="008B39AD" w:rsidRDefault="008B39AD" w:rsidP="008B39AD">
      <w:pPr>
        <w:pStyle w:val="Caption"/>
      </w:pPr>
      <w:bookmarkStart w:id="37" w:name="_Toc154072093"/>
      <w:bookmarkStart w:id="38" w:name="_Toc154072446"/>
      <w:r>
        <w:t xml:space="preserve">Hình </w:t>
      </w:r>
      <w:fldSimple w:instr=" SEQ Hình \* ARABIC ">
        <w:r w:rsidR="00DB753F">
          <w:rPr>
            <w:noProof/>
          </w:rPr>
          <w:t>1</w:t>
        </w:r>
      </w:fldSimple>
      <w:r>
        <w:t xml:space="preserve"> – các phương pháp Optimizer</w:t>
      </w:r>
      <w:bookmarkEnd w:id="37"/>
      <w:bookmarkEnd w:id="38"/>
    </w:p>
    <w:p w14:paraId="11CC5653" w14:textId="4BF83E1A" w:rsidR="007276D4" w:rsidRDefault="007276D4" w:rsidP="007276D4">
      <w:r>
        <w:lastRenderedPageBreak/>
        <w:t>Trong huấn luyện mô hình học máy, bước tối ưu hóa là một phần quan trọng để điều chỉnh các tham số của mô hình. Các phương pháp tối ưu hóa, hay còn gọi là optimizer, đóng vai trò quan trọng trong việc tìm ra giá trị tối ưu của hàm mất mát và điều chỉnh các tham số của mô hình theo hướng tối ưu và đây là một số phương pháp optimizer phổ biến trong huấn luyện mô hình học máy:</w:t>
      </w:r>
    </w:p>
    <w:p w14:paraId="3D8D1E30" w14:textId="7F761FA9" w:rsidR="00CA6CD0" w:rsidRDefault="00CA6CD0" w:rsidP="00CA6CD0">
      <w:pPr>
        <w:pStyle w:val="2121"/>
      </w:pPr>
      <w:bookmarkStart w:id="39" w:name="_Hlk153966865"/>
      <w:r w:rsidRPr="00CA6CD0">
        <w:t>Gradient Descent (GD)</w:t>
      </w:r>
      <w:r w:rsidR="00367DE5">
        <w:t>.</w:t>
      </w:r>
    </w:p>
    <w:p w14:paraId="796DA068" w14:textId="5E72210A" w:rsidR="00F12055" w:rsidRDefault="00F12055" w:rsidP="00F12055">
      <w:pPr>
        <w:pStyle w:val="ListParagraph"/>
        <w:numPr>
          <w:ilvl w:val="0"/>
          <w:numId w:val="85"/>
        </w:numPr>
      </w:pPr>
      <w:r>
        <w:t>Trong Machine Learning nói riêng và Toán Tối Ưu nói chung, chúng ta thường xuyên phải tìm giá trị nhỏ nhất (hoặc đôi khi là lớn nhất) của một hàm số nào đó. Ví dụ như các hàm mất mát trong hai bài Linear Regression và K-means Clustering. Nhìn chung, việc tìm global minimum của các hàm mất mát trong Machine Learning là rất phức tạp, thậm chí là bất khả thi. Thay vào đó, người ta thường cố gắng tìm các điểm local minimum, và ở một mức độ nào đó, coi đó là nghiệm cần tìm của bài toán.</w:t>
      </w:r>
    </w:p>
    <w:p w14:paraId="6DF9C81F" w14:textId="7DAFAE1D" w:rsidR="00CA6CD0" w:rsidRDefault="00F12055" w:rsidP="00F12055">
      <w:pPr>
        <w:pStyle w:val="ListParagraph"/>
        <w:numPr>
          <w:ilvl w:val="0"/>
          <w:numId w:val="85"/>
        </w:numPr>
      </w:pPr>
      <w:r>
        <w:t>Các điểm local minimum là nghiệm của phương trình đạo hàm bằng 0. Nếu bằng một cách nào đó có thể tìm được toàn bộ (hữu hạn) các điểm cực tiểu, ta chỉ cần thay từng điểm local minimum đó vào hàm số rồi tìm điểm làm cho hàm có giá trị nhỏ nhất (đoạn này nghe rất quen thuộc, đúng không?). Tuy nhiên, trong hầu hết các trường hợp, việc giải phương trình đạo hàm bằng 0 là bất khả thi. Nguyên nhân có thể đến từ sự phức tạp của dạng của đạo hàm, từ việc các điểm dữ liệu có số chiều lớn, hoặc từ việc có quá nhiều điểm dữ liệu.</w:t>
      </w:r>
    </w:p>
    <w:p w14:paraId="1B221F02" w14:textId="6E049DA7" w:rsidR="00F12055" w:rsidRDefault="00F12055" w:rsidP="00F12055">
      <w:pPr>
        <w:pStyle w:val="ListParagraph"/>
        <w:numPr>
          <w:ilvl w:val="0"/>
          <w:numId w:val="85"/>
        </w:numPr>
      </w:pPr>
      <w:r w:rsidRPr="00F12055">
        <w:t>Hướng tiếp cận phổ biến nhất là xuất phát từ một điểm mà chúng ta coi là gần với nghiệm của bài toán, sau đó dùng một phép toán lặp để tiến dần đến điểm cần tìm, tức đến khi đạo hàm gần với 0. Gradient Descent (viết gọn là GD) và các biến thể của nó là một trong những phương pháp được dùng nhiều nhất.</w:t>
      </w:r>
    </w:p>
    <w:p w14:paraId="0A2B472C" w14:textId="23B99062" w:rsidR="00F12055" w:rsidRPr="00F12055" w:rsidRDefault="00F12055" w:rsidP="00F12055">
      <w:pPr>
        <w:pStyle w:val="ListParagraph"/>
        <w:numPr>
          <w:ilvl w:val="0"/>
          <w:numId w:val="86"/>
        </w:numPr>
        <w:rPr>
          <w:b/>
          <w:bCs/>
        </w:rPr>
      </w:pPr>
      <w:r w:rsidRPr="00F12055">
        <w:rPr>
          <w:b/>
          <w:bCs/>
        </w:rPr>
        <w:t>Gradient Descent cho hàm 1 biến</w:t>
      </w:r>
      <w:r w:rsidR="006975FC">
        <w:rPr>
          <w:b/>
          <w:bCs/>
        </w:rPr>
        <w:t>.</w:t>
      </w:r>
    </w:p>
    <w:p w14:paraId="41B74B73" w14:textId="77777777" w:rsidR="00F12055" w:rsidRDefault="00F12055" w:rsidP="00F12055">
      <w:pPr>
        <w:keepNext/>
      </w:pPr>
      <w:r w:rsidRPr="00F12055">
        <w:rPr>
          <w:noProof/>
        </w:rPr>
        <w:lastRenderedPageBreak/>
        <w:drawing>
          <wp:inline distT="0" distB="0" distL="0" distR="0" wp14:anchorId="2C2ADD09" wp14:editId="1BEC77EF">
            <wp:extent cx="5791835" cy="2758440"/>
            <wp:effectExtent l="0" t="0" r="0" b="3810"/>
            <wp:docPr id="690012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012496" name=""/>
                    <pic:cNvPicPr/>
                  </pic:nvPicPr>
                  <pic:blipFill>
                    <a:blip r:embed="rId13"/>
                    <a:stretch>
                      <a:fillRect/>
                    </a:stretch>
                  </pic:blipFill>
                  <pic:spPr>
                    <a:xfrm>
                      <a:off x="0" y="0"/>
                      <a:ext cx="5791835" cy="2758440"/>
                    </a:xfrm>
                    <a:prstGeom prst="rect">
                      <a:avLst/>
                    </a:prstGeom>
                  </pic:spPr>
                </pic:pic>
              </a:graphicData>
            </a:graphic>
          </wp:inline>
        </w:drawing>
      </w:r>
    </w:p>
    <w:p w14:paraId="19AD9BE5" w14:textId="4A84F67C" w:rsidR="007276D4" w:rsidRDefault="00732968" w:rsidP="00732968">
      <w:pPr>
        <w:pStyle w:val="Caption"/>
      </w:pPr>
      <w:bookmarkStart w:id="40" w:name="_Toc154072094"/>
      <w:bookmarkStart w:id="41" w:name="_Toc154072447"/>
      <w:r>
        <w:t xml:space="preserve">Hình </w:t>
      </w:r>
      <w:fldSimple w:instr=" SEQ Hình \* ARABIC ">
        <w:r w:rsidR="00DB753F">
          <w:rPr>
            <w:noProof/>
          </w:rPr>
          <w:t>2</w:t>
        </w:r>
      </w:fldSimple>
      <w:r>
        <w:t xml:space="preserve"> </w:t>
      </w:r>
      <w:r w:rsidR="00B103A5">
        <w:t>–</w:t>
      </w:r>
      <w:r>
        <w:t xml:space="preserve"> Đồ thị f(x)</w:t>
      </w:r>
      <w:bookmarkEnd w:id="40"/>
      <w:bookmarkEnd w:id="41"/>
    </w:p>
    <w:p w14:paraId="16CAF043" w14:textId="0F737CC5" w:rsidR="00732968" w:rsidRDefault="00732968" w:rsidP="00732968">
      <w:pPr>
        <w:jc w:val="both"/>
      </w:pPr>
      <w:r w:rsidRPr="00732968">
        <w:t>Giả sử x</w:t>
      </w:r>
      <w:r>
        <w:rPr>
          <w:vertAlign w:val="subscript"/>
        </w:rPr>
        <w:t>t</w:t>
      </w:r>
      <w:r w:rsidRPr="00732968">
        <w:t> là điểm ta tìm được sau vòng lặp thứ t. Ta cần tìm một thuật toán để đưa x</w:t>
      </w:r>
      <w:r>
        <w:rPr>
          <w:vertAlign w:val="subscript"/>
        </w:rPr>
        <w:t>t</w:t>
      </w:r>
      <w:r w:rsidRPr="00732968">
        <w:t> về càng gần x</w:t>
      </w:r>
      <w:r>
        <w:rPr>
          <w:rFonts w:ascii="Cambria Math" w:hAnsi="Cambria Math" w:cs="Cambria Math"/>
          <w:vertAlign w:val="superscript"/>
        </w:rPr>
        <w:t>*</w:t>
      </w:r>
      <w:r w:rsidRPr="00732968">
        <w:t> càng tốt.</w:t>
      </w:r>
    </w:p>
    <w:p w14:paraId="24393E02" w14:textId="626EBA64" w:rsidR="00732968" w:rsidRDefault="00732968" w:rsidP="00732968">
      <w:pPr>
        <w:jc w:val="both"/>
      </w:pPr>
      <w:r w:rsidRPr="00732968">
        <w:t xml:space="preserve">Trong hình </w:t>
      </w:r>
      <w:r>
        <w:t>trên</w:t>
      </w:r>
      <w:r w:rsidRPr="00732968">
        <w:t>, chúng ta lại có</w:t>
      </w:r>
      <w:r>
        <w:t>:</w:t>
      </w:r>
    </w:p>
    <w:p w14:paraId="65164134" w14:textId="36037F24" w:rsidR="00732968" w:rsidRDefault="00732968" w:rsidP="00732968">
      <w:pPr>
        <w:pStyle w:val="ListParagraph"/>
        <w:numPr>
          <w:ilvl w:val="0"/>
          <w:numId w:val="87"/>
        </w:numPr>
        <w:jc w:val="both"/>
      </w:pPr>
      <w:r w:rsidRPr="00732968">
        <w:t>Nếu đạo hàm của hàm số tại x</w:t>
      </w:r>
      <w:r>
        <w:rPr>
          <w:vertAlign w:val="subscript"/>
        </w:rPr>
        <w:t>t</w:t>
      </w:r>
      <w:r w:rsidRPr="00732968">
        <w:t>: f′(x</w:t>
      </w:r>
      <w:r>
        <w:rPr>
          <w:vertAlign w:val="subscript"/>
        </w:rPr>
        <w:t>t</w:t>
      </w:r>
      <w:r w:rsidRPr="00732968">
        <w:t>)</w:t>
      </w:r>
      <w:r>
        <w:t xml:space="preserve"> </w:t>
      </w:r>
      <w:r w:rsidRPr="00732968">
        <w:t>&gt;</w:t>
      </w:r>
      <w:r>
        <w:t xml:space="preserve"> </w:t>
      </w:r>
      <w:r w:rsidRPr="00732968">
        <w:t>0</w:t>
      </w:r>
      <w:r>
        <w:rPr>
          <w:rFonts w:ascii="Tahoma" w:hAnsi="Tahoma" w:cs="Tahoma"/>
        </w:rPr>
        <w:t xml:space="preserve"> </w:t>
      </w:r>
      <w:r w:rsidRPr="00732968">
        <w:t>thì x</w:t>
      </w:r>
      <w:r>
        <w:rPr>
          <w:vertAlign w:val="subscript"/>
        </w:rPr>
        <w:t>t</w:t>
      </w:r>
      <w:r w:rsidRPr="00732968">
        <w:t> nằm về bên phải so với x</w:t>
      </w:r>
      <w:r>
        <w:rPr>
          <w:rFonts w:ascii="Cambria Math" w:hAnsi="Cambria Math" w:cs="Cambria Math"/>
          <w:vertAlign w:val="superscript"/>
        </w:rPr>
        <w:t>*</w:t>
      </w:r>
      <w:r w:rsidRPr="00732968">
        <w:t> (và ngược lại). Để điểm tiếp theo x</w:t>
      </w:r>
      <w:r>
        <w:rPr>
          <w:vertAlign w:val="subscript"/>
        </w:rPr>
        <w:t>t+1</w:t>
      </w:r>
      <w:r w:rsidRPr="00732968">
        <w:t> gần với x</w:t>
      </w:r>
      <w:r>
        <w:rPr>
          <w:rFonts w:ascii="Cambria Math" w:hAnsi="Cambria Math" w:cs="Cambria Math"/>
          <w:vertAlign w:val="superscript"/>
        </w:rPr>
        <w:t>*</w:t>
      </w:r>
      <w:r w:rsidRPr="00732968">
        <w:t> hơn, chúng ta cần di chuyển x</w:t>
      </w:r>
      <w:r>
        <w:rPr>
          <w:vertAlign w:val="subscript"/>
        </w:rPr>
        <w:t>t</w:t>
      </w:r>
      <w:r w:rsidRPr="00732968">
        <w:t> về phía bên trái, tức về phía </w:t>
      </w:r>
      <w:r w:rsidRPr="00732968">
        <w:rPr>
          <w:i/>
          <w:iCs/>
        </w:rPr>
        <w:t>âm</w:t>
      </w:r>
      <w:r w:rsidRPr="00732968">
        <w:t>. Nói các khác, chúng ta cần di chuyển ngược dấu với đạo hàm:</w:t>
      </w:r>
    </w:p>
    <w:p w14:paraId="62ABFB61" w14:textId="693AF04A" w:rsidR="00732968" w:rsidRDefault="00732968" w:rsidP="00732968">
      <w:pPr>
        <w:jc w:val="center"/>
      </w:pPr>
      <w:r w:rsidRPr="00732968">
        <w:rPr>
          <w:highlight w:val="cyan"/>
        </w:rPr>
        <w:t>x</w:t>
      </w:r>
      <w:r w:rsidRPr="00732968">
        <w:rPr>
          <w:highlight w:val="cyan"/>
          <w:vertAlign w:val="subscript"/>
        </w:rPr>
        <w:t xml:space="preserve">t </w:t>
      </w:r>
      <w:r w:rsidRPr="00732968">
        <w:rPr>
          <w:highlight w:val="cyan"/>
        </w:rPr>
        <w:t>+ 1= x</w:t>
      </w:r>
      <w:r w:rsidRPr="00732968">
        <w:rPr>
          <w:highlight w:val="cyan"/>
          <w:vertAlign w:val="subscript"/>
        </w:rPr>
        <w:t xml:space="preserve">t </w:t>
      </w:r>
      <w:r w:rsidRPr="00732968">
        <w:rPr>
          <w:highlight w:val="cyan"/>
        </w:rPr>
        <w:t>+ Δ</w:t>
      </w:r>
    </w:p>
    <w:p w14:paraId="1C0724C9" w14:textId="4D354634" w:rsidR="00732968" w:rsidRDefault="00732968" w:rsidP="00732968">
      <w:pPr>
        <w:jc w:val="both"/>
        <w:rPr>
          <w:rFonts w:ascii="Tahoma" w:hAnsi="Tahoma" w:cs="Tahoma"/>
        </w:rPr>
      </w:pPr>
      <w:r>
        <w:tab/>
      </w:r>
      <w:r w:rsidRPr="00732968">
        <w:t>Trong đó Δ là một đại lượng ngược dấu với đạo hàm f′(x</w:t>
      </w:r>
      <w:r>
        <w:rPr>
          <w:vertAlign w:val="subscript"/>
        </w:rPr>
        <w:t>t</w:t>
      </w:r>
      <w:r w:rsidRPr="00732968">
        <w:t>)</w:t>
      </w:r>
      <w:r>
        <w:rPr>
          <w:rFonts w:ascii="Tahoma" w:hAnsi="Tahoma" w:cs="Tahoma"/>
        </w:rPr>
        <w:t>.</w:t>
      </w:r>
    </w:p>
    <w:p w14:paraId="48A1BCD8" w14:textId="0C479F5C" w:rsidR="00732968" w:rsidRPr="00732968" w:rsidRDefault="00732968" w:rsidP="00732968">
      <w:pPr>
        <w:pStyle w:val="ListParagraph"/>
        <w:numPr>
          <w:ilvl w:val="0"/>
          <w:numId w:val="87"/>
        </w:numPr>
        <w:jc w:val="both"/>
      </w:pPr>
      <w:r>
        <w:t>x</w:t>
      </w:r>
      <w:r>
        <w:rPr>
          <w:vertAlign w:val="subscript"/>
        </w:rPr>
        <w:t>t</w:t>
      </w:r>
      <w:r w:rsidRPr="00732968">
        <w:t xml:space="preserve"> càng xa x</w:t>
      </w:r>
      <w:r>
        <w:rPr>
          <w:vertAlign w:val="superscript"/>
        </w:rPr>
        <w:t>*</w:t>
      </w:r>
      <w:r>
        <w:t xml:space="preserve"> </w:t>
      </w:r>
      <w:r w:rsidRPr="00732968">
        <w:t>về phía bên phải thì f′(x</w:t>
      </w:r>
      <w:r>
        <w:rPr>
          <w:vertAlign w:val="subscript"/>
        </w:rPr>
        <w:t>t</w:t>
      </w:r>
      <w:r w:rsidRPr="00732968">
        <w:t>) càng lớn hơn 0 (và ngược lại). Vậy, lượng di chuyển Δ, một cách trực quan nhất, là tỉ lệ thuận với −f′(x</w:t>
      </w:r>
      <w:r>
        <w:rPr>
          <w:vertAlign w:val="subscript"/>
        </w:rPr>
        <w:t>t</w:t>
      </w:r>
      <w:r w:rsidRPr="00732968">
        <w:t>).</w:t>
      </w:r>
    </w:p>
    <w:p w14:paraId="2E2F30DE" w14:textId="32618AE8" w:rsidR="00732968" w:rsidRPr="00732968" w:rsidRDefault="00732968" w:rsidP="00732968">
      <w:pPr>
        <w:jc w:val="center"/>
      </w:pPr>
      <w:r w:rsidRPr="00732968">
        <w:rPr>
          <w:highlight w:val="cyan"/>
        </w:rPr>
        <w:t>x</w:t>
      </w:r>
      <w:r w:rsidRPr="00732968">
        <w:rPr>
          <w:highlight w:val="cyan"/>
          <w:vertAlign w:val="subscript"/>
        </w:rPr>
        <w:t xml:space="preserve">t </w:t>
      </w:r>
      <w:r w:rsidRPr="00732968">
        <w:rPr>
          <w:highlight w:val="cyan"/>
        </w:rPr>
        <w:t>+ 1 = x</w:t>
      </w:r>
      <w:r w:rsidRPr="00732968">
        <w:rPr>
          <w:highlight w:val="cyan"/>
          <w:vertAlign w:val="subscript"/>
        </w:rPr>
        <w:t xml:space="preserve">t </w:t>
      </w:r>
      <w:r w:rsidRPr="00732968">
        <w:rPr>
          <w:highlight w:val="cyan"/>
        </w:rPr>
        <w:t>− ηf′(x</w:t>
      </w:r>
      <w:r w:rsidRPr="00732968">
        <w:rPr>
          <w:highlight w:val="cyan"/>
          <w:vertAlign w:val="subscript"/>
        </w:rPr>
        <w:t>t</w:t>
      </w:r>
      <w:r w:rsidRPr="00732968">
        <w:rPr>
          <w:highlight w:val="cyan"/>
        </w:rPr>
        <w:t>)</w:t>
      </w:r>
    </w:p>
    <w:p w14:paraId="668BBD01" w14:textId="06AAA116" w:rsidR="00F12055" w:rsidRDefault="00732968" w:rsidP="00732968">
      <w:pPr>
        <w:ind w:left="288"/>
        <w:jc w:val="both"/>
      </w:pPr>
      <w:r w:rsidRPr="00732968">
        <w:t>Trong đó η (đọc là </w:t>
      </w:r>
      <w:r w:rsidRPr="00732968">
        <w:rPr>
          <w:i/>
          <w:iCs/>
        </w:rPr>
        <w:t>eta</w:t>
      </w:r>
      <w:r w:rsidRPr="00732968">
        <w:t>) là một số dương được gọi là </w:t>
      </w:r>
      <w:r w:rsidRPr="00732968">
        <w:rPr>
          <w:i/>
          <w:iCs/>
        </w:rPr>
        <w:t>learning rate</w:t>
      </w:r>
      <w:r w:rsidRPr="00732968">
        <w:t> (tốc độ học). Dấu trừ thể hiện việc chúng ta phải </w:t>
      </w:r>
      <w:r w:rsidRPr="00732968">
        <w:rPr>
          <w:i/>
          <w:iCs/>
        </w:rPr>
        <w:t>đi ngược</w:t>
      </w:r>
      <w:r w:rsidRPr="00732968">
        <w:t> với đạo hàm (Đây cũng chính là lý do phương pháp này được gọi là Gradient Descent - </w:t>
      </w:r>
      <w:r w:rsidRPr="00732968">
        <w:rPr>
          <w:i/>
          <w:iCs/>
        </w:rPr>
        <w:t>descent</w:t>
      </w:r>
      <w:r w:rsidRPr="00732968">
        <w:t> nghĩa là </w:t>
      </w:r>
      <w:r w:rsidRPr="00732968">
        <w:rPr>
          <w:i/>
          <w:iCs/>
        </w:rPr>
        <w:t>đi ngược</w:t>
      </w:r>
      <w:r w:rsidRPr="00732968">
        <w:t xml:space="preserve">). Các quan sát đơn giản phía trên, mặc dù không phải đúng cho tất cả các bài toán, là nền </w:t>
      </w:r>
      <w:r w:rsidRPr="00732968">
        <w:lastRenderedPageBreak/>
        <w:t>tảng cho rất nhiều phương pháp tối ưu nói chung và thuật toán Machine Learning nói riêng.</w:t>
      </w:r>
    </w:p>
    <w:p w14:paraId="4B19C3E4" w14:textId="6213FB90" w:rsidR="00732968" w:rsidRDefault="00732968" w:rsidP="00732968">
      <w:pPr>
        <w:pStyle w:val="ListParagraph"/>
        <w:numPr>
          <w:ilvl w:val="0"/>
          <w:numId w:val="88"/>
        </w:numPr>
        <w:jc w:val="both"/>
      </w:pPr>
      <w:r>
        <w:t>Cho một ví dụ đơn giản với python:</w:t>
      </w:r>
    </w:p>
    <w:p w14:paraId="5C8DF6A9" w14:textId="77777777" w:rsidR="00732968" w:rsidRDefault="00732968" w:rsidP="00732968">
      <w:r w:rsidRPr="00732968">
        <w:t>Xét hàm số f(x)</w:t>
      </w:r>
      <w:r>
        <w:t xml:space="preserve"> </w:t>
      </w:r>
      <w:r w:rsidRPr="00732968">
        <w:t>=</w:t>
      </w:r>
      <w:r>
        <w:t xml:space="preserve"> </w:t>
      </w:r>
      <w:r w:rsidRPr="00732968">
        <w:t>x</w:t>
      </w:r>
      <w:r>
        <w:rPr>
          <w:vertAlign w:val="superscript"/>
        </w:rPr>
        <w:t>2</w:t>
      </w:r>
      <w:r>
        <w:t xml:space="preserve"> </w:t>
      </w:r>
      <w:r w:rsidRPr="00732968">
        <w:t>+</w:t>
      </w:r>
      <w:r>
        <w:t xml:space="preserve"> </w:t>
      </w:r>
      <w:r w:rsidRPr="00732968">
        <w:t>5sin(x) đạo hàm f′(x)=2x+5cos(x)</w:t>
      </w:r>
      <w:r>
        <w:t xml:space="preserve">. </w:t>
      </w:r>
      <w:r w:rsidRPr="00732968">
        <w:t>Giả sử bắt đầu từ một điểm x</w:t>
      </w:r>
      <w:r>
        <w:rPr>
          <w:vertAlign w:val="subscript"/>
        </w:rPr>
        <w:t>0</w:t>
      </w:r>
      <w:r>
        <w:t xml:space="preserve"> </w:t>
      </w:r>
      <w:r w:rsidRPr="00732968">
        <w:t>nào đó, tại vòng lặp thứ t, chúng ta sẽ cập nhật như sau:</w:t>
      </w:r>
    </w:p>
    <w:p w14:paraId="1C4357AF" w14:textId="14111160" w:rsidR="00732968" w:rsidRDefault="00732968" w:rsidP="00732968">
      <w:pPr>
        <w:jc w:val="center"/>
      </w:pPr>
      <w:r w:rsidRPr="00732968">
        <w:rPr>
          <w:highlight w:val="cyan"/>
        </w:rPr>
        <w:t>x</w:t>
      </w:r>
      <w:r w:rsidRPr="00732968">
        <w:rPr>
          <w:highlight w:val="cyan"/>
          <w:vertAlign w:val="subscript"/>
        </w:rPr>
        <w:t xml:space="preserve">t+1 </w:t>
      </w:r>
      <w:r w:rsidRPr="00732968">
        <w:rPr>
          <w:highlight w:val="cyan"/>
        </w:rPr>
        <w:t>= x</w:t>
      </w:r>
      <w:r w:rsidRPr="00732968">
        <w:rPr>
          <w:highlight w:val="cyan"/>
          <w:vertAlign w:val="subscript"/>
        </w:rPr>
        <w:t>t</w:t>
      </w:r>
      <w:r w:rsidRPr="00732968">
        <w:rPr>
          <w:highlight w:val="cyan"/>
        </w:rPr>
        <w:t xml:space="preserve"> −η(2x</w:t>
      </w:r>
      <w:r w:rsidRPr="00732968">
        <w:rPr>
          <w:highlight w:val="cyan"/>
          <w:vertAlign w:val="subscript"/>
        </w:rPr>
        <w:t>t</w:t>
      </w:r>
      <w:r w:rsidRPr="00732968">
        <w:rPr>
          <w:highlight w:val="cyan"/>
        </w:rPr>
        <w:t xml:space="preserve"> + 5cos(x</w:t>
      </w:r>
      <w:r w:rsidRPr="00732968">
        <w:rPr>
          <w:highlight w:val="cyan"/>
          <w:vertAlign w:val="subscript"/>
        </w:rPr>
        <w:t>t</w:t>
      </w:r>
      <w:r w:rsidRPr="00732968">
        <w:rPr>
          <w:highlight w:val="cyan"/>
        </w:rPr>
        <w:t>))</w:t>
      </w:r>
    </w:p>
    <w:p w14:paraId="0436D937" w14:textId="6B74B2E4" w:rsidR="00732968" w:rsidRDefault="00732968" w:rsidP="00732968">
      <w:pPr>
        <w:pStyle w:val="ListParagraph"/>
        <w:numPr>
          <w:ilvl w:val="0"/>
          <w:numId w:val="90"/>
        </w:numPr>
      </w:pPr>
      <w:r>
        <w:t>Code minh họa:</w:t>
      </w:r>
    </w:p>
    <w:p w14:paraId="4DC4FADD" w14:textId="228672BA" w:rsidR="00732968" w:rsidRDefault="00732968" w:rsidP="00732968">
      <w:pPr>
        <w:pStyle w:val="ListParagraph"/>
        <w:numPr>
          <w:ilvl w:val="0"/>
          <w:numId w:val="91"/>
        </w:numPr>
      </w:pPr>
      <w:r>
        <w:t>Khai báo thư viện:</w:t>
      </w:r>
    </w:p>
    <w:p w14:paraId="6DB8C01A" w14:textId="27B1BE86" w:rsidR="00732968" w:rsidRDefault="00732968" w:rsidP="00732968">
      <w:pPr>
        <w:jc w:val="center"/>
      </w:pPr>
      <w:r w:rsidRPr="00732968">
        <w:rPr>
          <w:noProof/>
        </w:rPr>
        <w:drawing>
          <wp:inline distT="0" distB="0" distL="0" distR="0" wp14:anchorId="68E6CFF4" wp14:editId="79C4A319">
            <wp:extent cx="5387807" cy="1082134"/>
            <wp:effectExtent l="0" t="0" r="3810" b="3810"/>
            <wp:docPr id="98218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84708" name=""/>
                    <pic:cNvPicPr/>
                  </pic:nvPicPr>
                  <pic:blipFill>
                    <a:blip r:embed="rId14"/>
                    <a:stretch>
                      <a:fillRect/>
                    </a:stretch>
                  </pic:blipFill>
                  <pic:spPr>
                    <a:xfrm>
                      <a:off x="0" y="0"/>
                      <a:ext cx="5387807" cy="1082134"/>
                    </a:xfrm>
                    <a:prstGeom prst="rect">
                      <a:avLst/>
                    </a:prstGeom>
                  </pic:spPr>
                </pic:pic>
              </a:graphicData>
            </a:graphic>
          </wp:inline>
        </w:drawing>
      </w:r>
    </w:p>
    <w:p w14:paraId="4DDE0752" w14:textId="5CDF3132" w:rsidR="00732968" w:rsidRDefault="00732968" w:rsidP="00732968">
      <w:pPr>
        <w:pStyle w:val="Caption"/>
      </w:pPr>
      <w:bookmarkStart w:id="42" w:name="_Toc154072095"/>
      <w:bookmarkStart w:id="43" w:name="_Toc154072448"/>
      <w:r>
        <w:t xml:space="preserve">Hình </w:t>
      </w:r>
      <w:fldSimple w:instr=" SEQ Hình \* ARABIC ">
        <w:r w:rsidR="00DB753F">
          <w:rPr>
            <w:noProof/>
          </w:rPr>
          <w:t>3</w:t>
        </w:r>
      </w:fldSimple>
      <w:r>
        <w:t xml:space="preserve"> </w:t>
      </w:r>
      <w:r w:rsidR="00B103A5">
        <w:t>–</w:t>
      </w:r>
      <w:r>
        <w:t xml:space="preserve"> Khai báo thư viện</w:t>
      </w:r>
      <w:bookmarkEnd w:id="42"/>
      <w:bookmarkEnd w:id="43"/>
    </w:p>
    <w:p w14:paraId="007C9295" w14:textId="54C93B68" w:rsidR="00732968" w:rsidRDefault="00732968" w:rsidP="00732968">
      <w:pPr>
        <w:pStyle w:val="ListParagraph"/>
        <w:numPr>
          <w:ilvl w:val="0"/>
          <w:numId w:val="91"/>
        </w:numPr>
      </w:pPr>
      <w:r>
        <w:t>Viết các hàm số:</w:t>
      </w:r>
    </w:p>
    <w:p w14:paraId="54671881" w14:textId="77777777" w:rsidR="00732968" w:rsidRDefault="00732968" w:rsidP="00732968">
      <w:pPr>
        <w:pStyle w:val="ListParagraph"/>
        <w:ind w:left="1800"/>
      </w:pPr>
      <w:r>
        <w:t xml:space="preserve">+ </w:t>
      </w:r>
      <w:r w:rsidRPr="00732968">
        <w:rPr>
          <w:b/>
          <w:bCs/>
        </w:rPr>
        <w:t>grad</w:t>
      </w:r>
      <w:r>
        <w:t xml:space="preserve"> để tính đạo hàm</w:t>
      </w:r>
    </w:p>
    <w:p w14:paraId="1223E9DA" w14:textId="5DFE85A1" w:rsidR="00732968" w:rsidRDefault="00732968" w:rsidP="00732968">
      <w:pPr>
        <w:pStyle w:val="ListParagraph"/>
        <w:ind w:left="1800"/>
      </w:pPr>
      <w:r>
        <w:t xml:space="preserve">+ </w:t>
      </w:r>
      <w:r w:rsidRPr="00732968">
        <w:rPr>
          <w:b/>
          <w:bCs/>
        </w:rPr>
        <w:t>cost</w:t>
      </w:r>
      <w:r>
        <w:t xml:space="preserve"> để tính giá trị của hàm số. Hàm này không sử dụng trong thuật toán nhưng thường được dùng để kiểm tra việc tính đạo hàm của đúng không hoặc để xem giá trị của hàm số có giảm theo mỗi vòng lặp hay không.</w:t>
      </w:r>
    </w:p>
    <w:p w14:paraId="55DA3BEA" w14:textId="6923B3B7" w:rsidR="00732968" w:rsidRDefault="00732968" w:rsidP="00732968">
      <w:pPr>
        <w:pStyle w:val="ListParagraph"/>
        <w:ind w:left="1800"/>
      </w:pPr>
      <w:r>
        <w:t xml:space="preserve">+ </w:t>
      </w:r>
      <w:r w:rsidRPr="00732968">
        <w:rPr>
          <w:b/>
          <w:bCs/>
        </w:rPr>
        <w:t>myGD1</w:t>
      </w:r>
      <w:r>
        <w:t xml:space="preserve"> là phần chính thực hiện thuật toán Gradient Desent nêu phía trên. Đầu vào của hàm số này là learning rate và điểm bắt đầu. Thuật toán dừng lại khi đạo hàm có độ lớn đủ nhỏ.</w:t>
      </w:r>
    </w:p>
    <w:p w14:paraId="3D260D79" w14:textId="4484E2D6" w:rsidR="00732968" w:rsidRDefault="00732968" w:rsidP="00732968">
      <w:pPr>
        <w:jc w:val="center"/>
      </w:pPr>
      <w:r w:rsidRPr="00732968">
        <w:rPr>
          <w:noProof/>
        </w:rPr>
        <w:lastRenderedPageBreak/>
        <w:drawing>
          <wp:inline distT="0" distB="0" distL="0" distR="0" wp14:anchorId="38FEF699" wp14:editId="0B3E8E8C">
            <wp:extent cx="5791835" cy="2164080"/>
            <wp:effectExtent l="0" t="0" r="0" b="7620"/>
            <wp:docPr id="1643163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163282" name=""/>
                    <pic:cNvPicPr/>
                  </pic:nvPicPr>
                  <pic:blipFill>
                    <a:blip r:embed="rId15"/>
                    <a:stretch>
                      <a:fillRect/>
                    </a:stretch>
                  </pic:blipFill>
                  <pic:spPr>
                    <a:xfrm>
                      <a:off x="0" y="0"/>
                      <a:ext cx="5791835" cy="2164080"/>
                    </a:xfrm>
                    <a:prstGeom prst="rect">
                      <a:avLst/>
                    </a:prstGeom>
                  </pic:spPr>
                </pic:pic>
              </a:graphicData>
            </a:graphic>
          </wp:inline>
        </w:drawing>
      </w:r>
    </w:p>
    <w:p w14:paraId="56E64372" w14:textId="6ED3F72E" w:rsidR="00732968" w:rsidRPr="00732968" w:rsidRDefault="00732968" w:rsidP="00732968">
      <w:pPr>
        <w:pStyle w:val="Caption"/>
      </w:pPr>
      <w:bookmarkStart w:id="44" w:name="_Toc154072096"/>
      <w:bookmarkStart w:id="45" w:name="_Toc154072449"/>
      <w:r>
        <w:t xml:space="preserve">Hình </w:t>
      </w:r>
      <w:fldSimple w:instr=" SEQ Hình \* ARABIC ">
        <w:r w:rsidR="00DB753F">
          <w:rPr>
            <w:noProof/>
          </w:rPr>
          <w:t>4</w:t>
        </w:r>
      </w:fldSimple>
      <w:r>
        <w:t xml:space="preserve"> </w:t>
      </w:r>
      <w:r w:rsidR="00B103A5">
        <w:t>–</w:t>
      </w:r>
      <w:r>
        <w:t xml:space="preserve"> Viết cá</w:t>
      </w:r>
      <w:r w:rsidR="00EB567E">
        <w:t>c</w:t>
      </w:r>
      <w:r>
        <w:t xml:space="preserve"> hàm số</w:t>
      </w:r>
      <w:bookmarkEnd w:id="44"/>
      <w:bookmarkEnd w:id="45"/>
    </w:p>
    <w:p w14:paraId="69624000" w14:textId="5BEE6F50" w:rsidR="00732968" w:rsidRDefault="003B41A8" w:rsidP="003B41A8">
      <w:pPr>
        <w:pStyle w:val="ListParagraph"/>
        <w:numPr>
          <w:ilvl w:val="0"/>
          <w:numId w:val="91"/>
        </w:numPr>
        <w:jc w:val="both"/>
      </w:pPr>
      <w:r w:rsidRPr="003B41A8">
        <w:t>tìm nghiệm với các điểm khởi tạo khác nhau là</w:t>
      </w:r>
      <w:r>
        <w:t xml:space="preserve"> </w:t>
      </w:r>
      <w:r w:rsidRPr="003B41A8">
        <w:t>x</w:t>
      </w:r>
      <w:r w:rsidRPr="003B41A8">
        <w:rPr>
          <w:vertAlign w:val="subscript"/>
        </w:rPr>
        <w:t>0</w:t>
      </w:r>
      <w:r>
        <w:t xml:space="preserve"> </w:t>
      </w:r>
      <w:r w:rsidRPr="003B41A8">
        <w:t>=</w:t>
      </w:r>
      <w:r>
        <w:t xml:space="preserve"> </w:t>
      </w:r>
      <w:r w:rsidRPr="003B41A8">
        <w:t>−5</w:t>
      </w:r>
      <w:r w:rsidRPr="003B41A8">
        <w:rPr>
          <w:rFonts w:ascii="Tahoma" w:hAnsi="Tahoma" w:cs="Tahoma"/>
        </w:rPr>
        <w:t xml:space="preserve"> </w:t>
      </w:r>
      <w:r w:rsidRPr="003B41A8">
        <w:t>và x</w:t>
      </w:r>
      <w:r w:rsidRPr="003B41A8">
        <w:rPr>
          <w:vertAlign w:val="subscript"/>
        </w:rPr>
        <w:t>0</w:t>
      </w:r>
      <w:r>
        <w:t xml:space="preserve"> </w:t>
      </w:r>
      <w:r w:rsidRPr="003B41A8">
        <w:t>=</w:t>
      </w:r>
      <w:r>
        <w:t xml:space="preserve"> </w:t>
      </w:r>
      <w:r w:rsidRPr="003B41A8">
        <w:t>5.</w:t>
      </w:r>
    </w:p>
    <w:p w14:paraId="2EB06016" w14:textId="563086C5" w:rsidR="003B41A8" w:rsidRDefault="003B41A8" w:rsidP="003B41A8">
      <w:pPr>
        <w:jc w:val="center"/>
      </w:pPr>
      <w:r w:rsidRPr="003B41A8">
        <w:rPr>
          <w:noProof/>
        </w:rPr>
        <w:drawing>
          <wp:inline distT="0" distB="0" distL="0" distR="0" wp14:anchorId="3C7CECB1" wp14:editId="00F1C573">
            <wp:extent cx="5791835" cy="715645"/>
            <wp:effectExtent l="0" t="0" r="0" b="8255"/>
            <wp:docPr id="512361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61725" name=""/>
                    <pic:cNvPicPr/>
                  </pic:nvPicPr>
                  <pic:blipFill>
                    <a:blip r:embed="rId16"/>
                    <a:stretch>
                      <a:fillRect/>
                    </a:stretch>
                  </pic:blipFill>
                  <pic:spPr>
                    <a:xfrm>
                      <a:off x="0" y="0"/>
                      <a:ext cx="5791835" cy="715645"/>
                    </a:xfrm>
                    <a:prstGeom prst="rect">
                      <a:avLst/>
                    </a:prstGeom>
                  </pic:spPr>
                </pic:pic>
              </a:graphicData>
            </a:graphic>
          </wp:inline>
        </w:drawing>
      </w:r>
    </w:p>
    <w:p w14:paraId="400644DC" w14:textId="756726CA" w:rsidR="003B41A8" w:rsidRDefault="003B41A8" w:rsidP="003B41A8">
      <w:pPr>
        <w:pStyle w:val="Caption"/>
      </w:pPr>
      <w:bookmarkStart w:id="46" w:name="_Toc154072097"/>
      <w:bookmarkStart w:id="47" w:name="_Toc154072450"/>
      <w:r>
        <w:t xml:space="preserve">Hình </w:t>
      </w:r>
      <w:fldSimple w:instr=" SEQ Hình \* ARABIC ">
        <w:r w:rsidR="00DB753F">
          <w:rPr>
            <w:noProof/>
          </w:rPr>
          <w:t>5</w:t>
        </w:r>
      </w:fldSimple>
      <w:r>
        <w:t xml:space="preserve"> – Tìm nghiệm</w:t>
      </w:r>
      <w:bookmarkEnd w:id="46"/>
      <w:bookmarkEnd w:id="47"/>
    </w:p>
    <w:p w14:paraId="730CDB7C" w14:textId="036E706F" w:rsidR="003B41A8" w:rsidRDefault="00B103A5" w:rsidP="00B103A5">
      <w:pPr>
        <w:pStyle w:val="ListParagraph"/>
        <w:numPr>
          <w:ilvl w:val="0"/>
          <w:numId w:val="91"/>
        </w:numPr>
      </w:pPr>
      <w:r>
        <w:t>Kết quả:</w:t>
      </w:r>
    </w:p>
    <w:p w14:paraId="19FF9956" w14:textId="41A2C7BF" w:rsidR="00B103A5" w:rsidRDefault="00B103A5" w:rsidP="00B103A5">
      <w:pPr>
        <w:jc w:val="center"/>
      </w:pPr>
      <w:r w:rsidRPr="00B103A5">
        <w:rPr>
          <w:noProof/>
        </w:rPr>
        <w:drawing>
          <wp:inline distT="0" distB="0" distL="0" distR="0" wp14:anchorId="1CD5BC70" wp14:editId="0FB559AD">
            <wp:extent cx="5791835" cy="507365"/>
            <wp:effectExtent l="0" t="0" r="0" b="6985"/>
            <wp:docPr id="92505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53366" name=""/>
                    <pic:cNvPicPr/>
                  </pic:nvPicPr>
                  <pic:blipFill>
                    <a:blip r:embed="rId17"/>
                    <a:stretch>
                      <a:fillRect/>
                    </a:stretch>
                  </pic:blipFill>
                  <pic:spPr>
                    <a:xfrm>
                      <a:off x="0" y="0"/>
                      <a:ext cx="5791835" cy="507365"/>
                    </a:xfrm>
                    <a:prstGeom prst="rect">
                      <a:avLst/>
                    </a:prstGeom>
                  </pic:spPr>
                </pic:pic>
              </a:graphicData>
            </a:graphic>
          </wp:inline>
        </w:drawing>
      </w:r>
    </w:p>
    <w:p w14:paraId="55D641D8" w14:textId="21800353" w:rsidR="00B103A5" w:rsidRDefault="00B103A5" w:rsidP="00B103A5">
      <w:pPr>
        <w:pStyle w:val="Caption"/>
      </w:pPr>
      <w:bookmarkStart w:id="48" w:name="_Toc154072098"/>
      <w:bookmarkStart w:id="49" w:name="_Toc154072451"/>
      <w:r>
        <w:t xml:space="preserve">Hình </w:t>
      </w:r>
      <w:fldSimple w:instr=" SEQ Hình \* ARABIC ">
        <w:r w:rsidR="00DB753F">
          <w:rPr>
            <w:noProof/>
          </w:rPr>
          <w:t>6</w:t>
        </w:r>
      </w:fldSimple>
      <w:r>
        <w:t xml:space="preserve"> – Kết quả thử nghiệm</w:t>
      </w:r>
      <w:bookmarkEnd w:id="48"/>
      <w:bookmarkEnd w:id="49"/>
    </w:p>
    <w:p w14:paraId="24F05B07" w14:textId="5C67BBFB" w:rsidR="006975FC" w:rsidRDefault="00B103A5" w:rsidP="006975FC">
      <w:pPr>
        <w:pStyle w:val="ListParagraph"/>
        <w:numPr>
          <w:ilvl w:val="0"/>
          <w:numId w:val="90"/>
        </w:numPr>
      </w:pPr>
      <w:r>
        <w:t xml:space="preserve">Những </w:t>
      </w:r>
      <w:r w:rsidRPr="00B103A5">
        <w:t>hình ảnh minh họa thuật toán GD cho bài toán này</w:t>
      </w:r>
      <w:r>
        <w:t>:</w:t>
      </w:r>
    </w:p>
    <w:p w14:paraId="540544E7" w14:textId="693127A2" w:rsidR="006975FC" w:rsidRDefault="00B103A5" w:rsidP="00B103A5">
      <w:pPr>
        <w:jc w:val="center"/>
      </w:pPr>
      <w:r>
        <w:rPr>
          <w:noProof/>
        </w:rPr>
        <w:lastRenderedPageBreak/>
        <w:drawing>
          <wp:inline distT="0" distB="0" distL="0" distR="0" wp14:anchorId="463BE674" wp14:editId="1872C0C7">
            <wp:extent cx="3817620" cy="3817620"/>
            <wp:effectExtent l="0" t="0" r="0" b="0"/>
            <wp:docPr id="1422881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7DF910E7" w14:textId="2E1418B9" w:rsidR="00B103A5" w:rsidRDefault="00B103A5" w:rsidP="00B103A5">
      <w:pPr>
        <w:jc w:val="center"/>
      </w:pPr>
      <w:r>
        <w:rPr>
          <w:noProof/>
        </w:rPr>
        <w:drawing>
          <wp:inline distT="0" distB="0" distL="0" distR="0" wp14:anchorId="6F9FD033" wp14:editId="43B113F5">
            <wp:extent cx="3733800" cy="3733800"/>
            <wp:effectExtent l="0" t="0" r="0" b="0"/>
            <wp:docPr id="14517603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3800" cy="3733800"/>
                    </a:xfrm>
                    <a:prstGeom prst="rect">
                      <a:avLst/>
                    </a:prstGeom>
                    <a:noFill/>
                    <a:ln>
                      <a:noFill/>
                    </a:ln>
                  </pic:spPr>
                </pic:pic>
              </a:graphicData>
            </a:graphic>
          </wp:inline>
        </w:drawing>
      </w:r>
    </w:p>
    <w:p w14:paraId="12F890D0" w14:textId="655CC9AC" w:rsidR="00B103A5" w:rsidRDefault="00B103A5" w:rsidP="00B103A5">
      <w:pPr>
        <w:pStyle w:val="ListParagraph"/>
        <w:numPr>
          <w:ilvl w:val="0"/>
          <w:numId w:val="92"/>
        </w:numPr>
      </w:pPr>
      <w:r w:rsidRPr="00B103A5">
        <w:lastRenderedPageBreak/>
        <w:t>Từ hình minh họa trên ta thấy rằng ở hình bên trái, tương ứng với x</w:t>
      </w:r>
      <w:r w:rsidR="008D599E">
        <w:rPr>
          <w:vertAlign w:val="subscript"/>
        </w:rPr>
        <w:t>0</w:t>
      </w:r>
      <w:r w:rsidR="008D599E">
        <w:t xml:space="preserve"> </w:t>
      </w:r>
      <w:r w:rsidRPr="00B103A5">
        <w:t>=</w:t>
      </w:r>
      <w:r w:rsidR="008D599E">
        <w:t xml:space="preserve"> </w:t>
      </w:r>
      <w:r w:rsidRPr="00B103A5">
        <w:t>−5, nghiệm hội tụ nhanh hơn, vì điểm ban đầu x</w:t>
      </w:r>
      <w:r w:rsidR="008D599E">
        <w:rPr>
          <w:vertAlign w:val="subscript"/>
        </w:rPr>
        <w:t>0</w:t>
      </w:r>
      <w:r w:rsidRPr="00B103A5">
        <w:t> gần với nghiệm x</w:t>
      </w:r>
      <w:r w:rsidR="008D599E">
        <w:rPr>
          <w:rFonts w:ascii="Cambria Math" w:hAnsi="Cambria Math" w:cs="Cambria Math"/>
          <w:vertAlign w:val="superscript"/>
        </w:rPr>
        <w:t>*</w:t>
      </w:r>
      <w:r w:rsidR="008D599E">
        <w:rPr>
          <w:rFonts w:ascii="Cambria Math" w:hAnsi="Cambria Math" w:cs="Cambria Math"/>
        </w:rPr>
        <w:t xml:space="preserve"> </w:t>
      </w:r>
      <w:r w:rsidRPr="00B103A5">
        <w:t>≈</w:t>
      </w:r>
      <w:r w:rsidR="008D599E">
        <w:t xml:space="preserve"> </w:t>
      </w:r>
      <w:r w:rsidRPr="00B103A5">
        <w:t>−1 hơn. Hơn nữa, với x</w:t>
      </w:r>
      <w:r w:rsidR="008D599E">
        <w:rPr>
          <w:vertAlign w:val="subscript"/>
        </w:rPr>
        <w:t>0</w:t>
      </w:r>
      <w:r w:rsidR="008D599E">
        <w:t xml:space="preserve"> </w:t>
      </w:r>
      <w:r w:rsidRPr="00B103A5">
        <w:t>=</w:t>
      </w:r>
      <w:r w:rsidR="008D599E">
        <w:t xml:space="preserve"> </w:t>
      </w:r>
      <w:r w:rsidRPr="00B103A5">
        <w:t>5</w:t>
      </w:r>
      <w:r w:rsidR="008D599E">
        <w:rPr>
          <w:rFonts w:ascii="Tahoma" w:hAnsi="Tahoma" w:cs="Tahoma"/>
        </w:rPr>
        <w:t xml:space="preserve"> </w:t>
      </w:r>
      <w:r w:rsidRPr="00B103A5">
        <w:t>ở hình bên phải, </w:t>
      </w:r>
      <w:r w:rsidRPr="00B103A5">
        <w:rPr>
          <w:i/>
          <w:iCs/>
        </w:rPr>
        <w:t>đường đi</w:t>
      </w:r>
      <w:r w:rsidRPr="00B103A5">
        <w:t> của nghiệm có chứa một khu vực có đạo hàm khá nhỏ gần điểm có hoành độ bằng 2. Điều này khiến cho thuật toán </w:t>
      </w:r>
      <w:r w:rsidRPr="00B103A5">
        <w:rPr>
          <w:i/>
          <w:iCs/>
        </w:rPr>
        <w:t>la cà</w:t>
      </w:r>
      <w:r w:rsidRPr="00B103A5">
        <w:t> ở đây khá lâu. Khi vượt qua được điểm này thì mọi việc diễn ra rất tốt đẹp.</w:t>
      </w:r>
    </w:p>
    <w:p w14:paraId="46A0B374" w14:textId="0BA7B357" w:rsidR="008D599E" w:rsidRDefault="008D599E" w:rsidP="008D599E">
      <w:pPr>
        <w:pStyle w:val="ListParagraph"/>
        <w:numPr>
          <w:ilvl w:val="0"/>
          <w:numId w:val="90"/>
        </w:numPr>
      </w:pPr>
      <w:r w:rsidRPr="008D599E">
        <w:t>Tốc độ hội tụ của GD không những phụ thuộc vào điểm khởi tạo ban đầu mà còn phụ thuộc vào </w:t>
      </w:r>
      <w:r w:rsidRPr="008D599E">
        <w:rPr>
          <w:i/>
          <w:iCs/>
        </w:rPr>
        <w:t>learning rate</w:t>
      </w:r>
      <w:r w:rsidRPr="008D599E">
        <w:t>. Dưới đây là một ví dụ với cùng điểm khởi tạo x</w:t>
      </w:r>
      <w:r>
        <w:rPr>
          <w:vertAlign w:val="subscript"/>
        </w:rPr>
        <w:t>0</w:t>
      </w:r>
      <w:r>
        <w:t xml:space="preserve"> </w:t>
      </w:r>
      <w:r w:rsidRPr="008D599E">
        <w:t>=</w:t>
      </w:r>
      <w:r>
        <w:t xml:space="preserve"> </w:t>
      </w:r>
      <w:r w:rsidRPr="008D599E">
        <w:t>−5nhưng learning rate khác nhau:</w:t>
      </w:r>
    </w:p>
    <w:p w14:paraId="483BCBF2" w14:textId="098BBC94" w:rsidR="008D599E" w:rsidRDefault="008D599E" w:rsidP="008D599E">
      <w:pPr>
        <w:jc w:val="center"/>
      </w:pPr>
      <w:r>
        <w:rPr>
          <w:noProof/>
        </w:rPr>
        <w:drawing>
          <wp:inline distT="0" distB="0" distL="0" distR="0" wp14:anchorId="63C298C1" wp14:editId="06A15315">
            <wp:extent cx="3787140" cy="3787140"/>
            <wp:effectExtent l="0" t="0" r="3810" b="3810"/>
            <wp:docPr id="348958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87140" cy="3787140"/>
                    </a:xfrm>
                    <a:prstGeom prst="rect">
                      <a:avLst/>
                    </a:prstGeom>
                    <a:noFill/>
                    <a:ln>
                      <a:noFill/>
                    </a:ln>
                  </pic:spPr>
                </pic:pic>
              </a:graphicData>
            </a:graphic>
          </wp:inline>
        </w:drawing>
      </w:r>
    </w:p>
    <w:p w14:paraId="13061A0A" w14:textId="36B3A095" w:rsidR="008D599E" w:rsidRDefault="008D599E" w:rsidP="008D599E">
      <w:pPr>
        <w:jc w:val="center"/>
      </w:pPr>
      <w:r>
        <w:rPr>
          <w:noProof/>
        </w:rPr>
        <w:lastRenderedPageBreak/>
        <w:drawing>
          <wp:inline distT="0" distB="0" distL="0" distR="0" wp14:anchorId="7782017E" wp14:editId="0A5EABDB">
            <wp:extent cx="3817620" cy="3817620"/>
            <wp:effectExtent l="0" t="0" r="0" b="0"/>
            <wp:docPr id="15873160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7620" cy="3817620"/>
                    </a:xfrm>
                    <a:prstGeom prst="rect">
                      <a:avLst/>
                    </a:prstGeom>
                    <a:noFill/>
                    <a:ln>
                      <a:noFill/>
                    </a:ln>
                  </pic:spPr>
                </pic:pic>
              </a:graphicData>
            </a:graphic>
          </wp:inline>
        </w:drawing>
      </w:r>
    </w:p>
    <w:p w14:paraId="23126221" w14:textId="12BD30E7" w:rsidR="008D599E" w:rsidRPr="008D599E" w:rsidRDefault="008D599E" w:rsidP="008D599E">
      <w:pPr>
        <w:pStyle w:val="ListParagraph"/>
        <w:numPr>
          <w:ilvl w:val="0"/>
          <w:numId w:val="92"/>
        </w:numPr>
      </w:pPr>
      <w:r>
        <w:t xml:space="preserve">Ta thấy, </w:t>
      </w:r>
    </w:p>
    <w:p w14:paraId="134B5D24" w14:textId="2F528B39" w:rsidR="008D599E" w:rsidRPr="008D599E" w:rsidRDefault="008D599E" w:rsidP="008D599E">
      <w:pPr>
        <w:pStyle w:val="ListParagraph"/>
        <w:numPr>
          <w:ilvl w:val="0"/>
          <w:numId w:val="91"/>
        </w:numPr>
      </w:pPr>
      <w:r w:rsidRPr="008D599E">
        <w:t>Với </w:t>
      </w:r>
      <w:r w:rsidRPr="008D599E">
        <w:rPr>
          <w:i/>
          <w:iCs/>
        </w:rPr>
        <w:t>learning rate</w:t>
      </w:r>
      <w:r w:rsidRPr="008D599E">
        <w:t> nhỏ η=0.01, tốc độ hội tụ rất chậm. Trong ví dụ này tôi chọn tối đa 100 vòng lặp nên thuật toán dừng lại trước khi tới </w:t>
      </w:r>
      <w:r w:rsidRPr="008D599E">
        <w:rPr>
          <w:i/>
          <w:iCs/>
        </w:rPr>
        <w:t>đích</w:t>
      </w:r>
      <w:r w:rsidRPr="008D599E">
        <w:t>, mặc dù đã rất gần. Trong thực tế, khi việc tính toán trở nên phức tạp, </w:t>
      </w:r>
      <w:r w:rsidRPr="008D599E">
        <w:rPr>
          <w:i/>
          <w:iCs/>
        </w:rPr>
        <w:t>learning rate</w:t>
      </w:r>
      <w:r w:rsidRPr="008D599E">
        <w:t> quá thấp sẽ ảnh hưởng tới tốc độ của thuật toán rất nhiều, thậm chí không bao giờ tới được đích.</w:t>
      </w:r>
    </w:p>
    <w:p w14:paraId="63D27E47" w14:textId="180117AE" w:rsidR="008D599E" w:rsidRDefault="008D599E" w:rsidP="008D599E">
      <w:pPr>
        <w:pStyle w:val="ListParagraph"/>
        <w:numPr>
          <w:ilvl w:val="0"/>
          <w:numId w:val="91"/>
        </w:numPr>
      </w:pPr>
      <w:r w:rsidRPr="008D599E">
        <w:t>Với </w:t>
      </w:r>
      <w:r w:rsidRPr="008D599E">
        <w:rPr>
          <w:i/>
          <w:iCs/>
        </w:rPr>
        <w:t>learning rate</w:t>
      </w:r>
      <w:r w:rsidRPr="008D599E">
        <w:t> lớn η=0.5, thuật toán tiến rất nhanh tới </w:t>
      </w:r>
      <w:r w:rsidRPr="008D599E">
        <w:rPr>
          <w:i/>
          <w:iCs/>
        </w:rPr>
        <w:t>gần đích</w:t>
      </w:r>
      <w:r w:rsidRPr="008D599E">
        <w:t> sau vài vòng lặp. Tuy nhiên, thuật toán không hội tụ được vì </w:t>
      </w:r>
      <w:r w:rsidRPr="008D599E">
        <w:rPr>
          <w:i/>
          <w:iCs/>
        </w:rPr>
        <w:t>bước nhảy</w:t>
      </w:r>
      <w:r w:rsidRPr="008D599E">
        <w:t> quá lớn, khiến nó cứ </w:t>
      </w:r>
      <w:r w:rsidRPr="008D599E">
        <w:rPr>
          <w:i/>
          <w:iCs/>
        </w:rPr>
        <w:t>quẩn quanh</w:t>
      </w:r>
      <w:r w:rsidRPr="008D599E">
        <w:t> ở đích.</w:t>
      </w:r>
    </w:p>
    <w:p w14:paraId="6A50353D" w14:textId="5937F843" w:rsidR="006975FC" w:rsidRDefault="006975FC" w:rsidP="006975FC">
      <w:pPr>
        <w:pStyle w:val="ListParagraph"/>
        <w:numPr>
          <w:ilvl w:val="0"/>
          <w:numId w:val="95"/>
        </w:numPr>
        <w:ind w:left="180"/>
      </w:pPr>
      <w:r w:rsidRPr="006975FC">
        <w:t xml:space="preserve">Qua các hình trên ta thấy Gradient descent phụ thuộc vào nhiều yếu tố : như nếu chọn điểm x ban đầu khác nhau sẽ ảnh hưởng đến quá trình hội tụ; hoặc tốc độ học (learning rate) quá lớn hoặc quá nhỏ cũng ảnh hưởng: nếu tốc độ học quá nhỏ thì tốc độ hội tụ rất chậm ảnh hưởng đến quá trình training, còn tốc độ học quá lớn thì tiến </w:t>
      </w:r>
      <w:r w:rsidRPr="006975FC">
        <w:lastRenderedPageBreak/>
        <w:t>nhanh tới đích sau vài vòng lặp tuy nhiên thuật toán không hội tụ, quanh quẩn quanh đích vì bước nhảy quá lớn.</w:t>
      </w:r>
    </w:p>
    <w:p w14:paraId="7015A32A" w14:textId="6CF3A036" w:rsidR="006975FC" w:rsidRDefault="006975FC" w:rsidP="006975FC">
      <w:pPr>
        <w:pStyle w:val="ListParagraph"/>
        <w:numPr>
          <w:ilvl w:val="0"/>
          <w:numId w:val="86"/>
        </w:numPr>
        <w:rPr>
          <w:b/>
          <w:bCs/>
        </w:rPr>
      </w:pPr>
      <w:r w:rsidRPr="006975FC">
        <w:rPr>
          <w:b/>
          <w:bCs/>
        </w:rPr>
        <w:t>Gradient descent cho hàm nhiều biến</w:t>
      </w:r>
      <w:r>
        <w:rPr>
          <w:b/>
          <w:bCs/>
        </w:rPr>
        <w:t>.</w:t>
      </w:r>
    </w:p>
    <w:p w14:paraId="4F9109BB" w14:textId="5F6779B2" w:rsidR="001C181E" w:rsidRPr="001C181E" w:rsidRDefault="001C181E" w:rsidP="001C181E">
      <w:pPr>
        <w:shd w:val="clear" w:color="auto" w:fill="FFFFFF"/>
        <w:spacing w:line="240" w:lineRule="auto"/>
        <w:jc w:val="both"/>
        <w:rPr>
          <w:color w:val="000000"/>
          <w:szCs w:val="26"/>
        </w:rPr>
      </w:pPr>
      <w:r w:rsidRPr="001C181E">
        <w:rPr>
          <w:color w:val="000000"/>
          <w:szCs w:val="26"/>
        </w:rPr>
        <w:t>Giả sử ta cần tìm global minimum cho hàm </w:t>
      </w:r>
      <w:r w:rsidRPr="001C181E">
        <w:rPr>
          <w:color w:val="000000"/>
          <w:szCs w:val="26"/>
          <w:bdr w:val="none" w:sz="0" w:space="0" w:color="auto" w:frame="1"/>
        </w:rPr>
        <w:t>f(θ)</w:t>
      </w:r>
      <w:r w:rsidRPr="002C4C3E">
        <w:rPr>
          <w:color w:val="000000"/>
          <w:szCs w:val="26"/>
        </w:rPr>
        <w:t xml:space="preserve"> </w:t>
      </w:r>
      <w:r w:rsidRPr="001C181E">
        <w:rPr>
          <w:color w:val="000000"/>
          <w:szCs w:val="26"/>
        </w:rPr>
        <w:t>trong đó </w:t>
      </w:r>
      <w:r w:rsidRPr="001C181E">
        <w:rPr>
          <w:color w:val="000000"/>
          <w:szCs w:val="26"/>
          <w:bdr w:val="none" w:sz="0" w:space="0" w:color="auto" w:frame="1"/>
        </w:rPr>
        <w:t>θ</w:t>
      </w:r>
      <w:r w:rsidRPr="001C181E">
        <w:rPr>
          <w:color w:val="000000"/>
          <w:szCs w:val="26"/>
        </w:rPr>
        <w:t> (</w:t>
      </w:r>
      <w:r w:rsidRPr="001C181E">
        <w:rPr>
          <w:i/>
          <w:iCs/>
          <w:color w:val="000000"/>
          <w:szCs w:val="26"/>
        </w:rPr>
        <w:t>theta</w:t>
      </w:r>
      <w:r w:rsidRPr="001C181E">
        <w:rPr>
          <w:color w:val="000000"/>
          <w:szCs w:val="26"/>
        </w:rPr>
        <w:t>) là một vector, thường được dùng để ký hiệu tập hợp các tham số của một mô hình cần tối ưu (trong Linear Regression thì các tham số chính là hệ số </w:t>
      </w:r>
      <w:r w:rsidRPr="001C181E">
        <w:rPr>
          <w:color w:val="000000"/>
          <w:szCs w:val="26"/>
          <w:bdr w:val="none" w:sz="0" w:space="0" w:color="auto" w:frame="1"/>
        </w:rPr>
        <w:t>w</w:t>
      </w:r>
      <w:r w:rsidRPr="001C181E">
        <w:rPr>
          <w:color w:val="000000"/>
          <w:szCs w:val="26"/>
        </w:rPr>
        <w:t>). Đạo hàm của hàm số đó tại một điểm </w:t>
      </w:r>
      <w:r w:rsidRPr="001C181E">
        <w:rPr>
          <w:color w:val="000000"/>
          <w:szCs w:val="26"/>
          <w:bdr w:val="none" w:sz="0" w:space="0" w:color="auto" w:frame="1"/>
        </w:rPr>
        <w:t>θ</w:t>
      </w:r>
      <w:r w:rsidRPr="001C181E">
        <w:rPr>
          <w:color w:val="000000"/>
          <w:szCs w:val="26"/>
        </w:rPr>
        <w:t> bất kỳ được ký hiệu là </w:t>
      </w:r>
      <w:r w:rsidRPr="001C181E">
        <w:rPr>
          <w:rFonts w:ascii="Cambria Math" w:hAnsi="Cambria Math" w:cs="Cambria Math"/>
          <w:color w:val="000000"/>
          <w:szCs w:val="26"/>
          <w:bdr w:val="none" w:sz="0" w:space="0" w:color="auto" w:frame="1"/>
        </w:rPr>
        <w:t>∇</w:t>
      </w:r>
      <w:r w:rsidRPr="001C181E">
        <w:rPr>
          <w:color w:val="000000"/>
          <w:szCs w:val="26"/>
          <w:bdr w:val="none" w:sz="0" w:space="0" w:color="auto" w:frame="1"/>
        </w:rPr>
        <w:t>θf(θ</w:t>
      </w:r>
      <w:r w:rsidRPr="002C4C3E">
        <w:rPr>
          <w:color w:val="000000"/>
          <w:szCs w:val="26"/>
          <w:bdr w:val="none" w:sz="0" w:space="0" w:color="auto" w:frame="1"/>
        </w:rPr>
        <w:t>)</w:t>
      </w:r>
      <w:r w:rsidRPr="002C4C3E">
        <w:rPr>
          <w:color w:val="000000"/>
          <w:szCs w:val="26"/>
        </w:rPr>
        <w:t xml:space="preserve"> </w:t>
      </w:r>
      <w:r w:rsidRPr="001C181E">
        <w:rPr>
          <w:color w:val="000000"/>
          <w:szCs w:val="26"/>
        </w:rPr>
        <w:t>(hình tam giác ngược đọc là </w:t>
      </w:r>
      <w:r w:rsidRPr="001C181E">
        <w:rPr>
          <w:i/>
          <w:iCs/>
          <w:color w:val="000000"/>
          <w:szCs w:val="26"/>
        </w:rPr>
        <w:t>nabla</w:t>
      </w:r>
      <w:r w:rsidRPr="001C181E">
        <w:rPr>
          <w:color w:val="000000"/>
          <w:szCs w:val="26"/>
        </w:rPr>
        <w:t>). Tương tự như hàm 1 biến, thuật toán GD cho hàm nhiều biến cũng bắt đầu bằng một điểm dự đoán </w:t>
      </w:r>
      <w:r w:rsidRPr="001C181E">
        <w:rPr>
          <w:color w:val="000000"/>
          <w:szCs w:val="26"/>
          <w:bdr w:val="none" w:sz="0" w:space="0" w:color="auto" w:frame="1"/>
        </w:rPr>
        <w:t>θ</w:t>
      </w:r>
      <w:r w:rsidRPr="002C4C3E">
        <w:rPr>
          <w:color w:val="000000"/>
          <w:szCs w:val="26"/>
          <w:bdr w:val="none" w:sz="0" w:space="0" w:color="auto" w:frame="1"/>
          <w:vertAlign w:val="subscript"/>
        </w:rPr>
        <w:t>0</w:t>
      </w:r>
      <w:r w:rsidRPr="001C181E">
        <w:rPr>
          <w:color w:val="000000"/>
          <w:szCs w:val="26"/>
        </w:rPr>
        <w:t>, sau đó, ở vòng lặp thứ </w:t>
      </w:r>
      <w:r w:rsidRPr="001C181E">
        <w:rPr>
          <w:color w:val="000000"/>
          <w:szCs w:val="26"/>
          <w:bdr w:val="none" w:sz="0" w:space="0" w:color="auto" w:frame="1"/>
        </w:rPr>
        <w:t>t</w:t>
      </w:r>
      <w:r w:rsidRPr="001C181E">
        <w:rPr>
          <w:color w:val="000000"/>
          <w:szCs w:val="26"/>
        </w:rPr>
        <w:t>, quy tắc cập nhật là:</w:t>
      </w:r>
    </w:p>
    <w:p w14:paraId="0A2F20F4" w14:textId="67FA1568" w:rsidR="001C181E" w:rsidRPr="001C181E" w:rsidRDefault="001C181E" w:rsidP="001C181E">
      <w:pPr>
        <w:shd w:val="clear" w:color="auto" w:fill="FFFFFF"/>
        <w:spacing w:line="240" w:lineRule="auto"/>
        <w:jc w:val="center"/>
        <w:rPr>
          <w:color w:val="000000"/>
          <w:szCs w:val="26"/>
        </w:rPr>
      </w:pPr>
      <w:r w:rsidRPr="001C181E">
        <w:rPr>
          <w:color w:val="000000"/>
          <w:szCs w:val="26"/>
          <w:highlight w:val="cyan"/>
          <w:bdr w:val="none" w:sz="0" w:space="0" w:color="auto" w:frame="1"/>
        </w:rPr>
        <w:t>θ</w:t>
      </w:r>
      <w:r w:rsidRPr="001C181E">
        <w:rPr>
          <w:color w:val="000000"/>
          <w:szCs w:val="26"/>
          <w:highlight w:val="cyan"/>
          <w:bdr w:val="none" w:sz="0" w:space="0" w:color="auto" w:frame="1"/>
          <w:vertAlign w:val="subscript"/>
        </w:rPr>
        <w:t>t+1</w:t>
      </w:r>
      <w:r w:rsidRPr="002C4C3E">
        <w:rPr>
          <w:color w:val="000000"/>
          <w:szCs w:val="26"/>
          <w:highlight w:val="cyan"/>
          <w:bdr w:val="none" w:sz="0" w:space="0" w:color="auto" w:frame="1"/>
          <w:vertAlign w:val="subscript"/>
        </w:rPr>
        <w:t xml:space="preserve"> </w:t>
      </w:r>
      <w:r w:rsidRPr="001C181E">
        <w:rPr>
          <w:color w:val="000000"/>
          <w:szCs w:val="26"/>
          <w:highlight w:val="cyan"/>
          <w:bdr w:val="none" w:sz="0" w:space="0" w:color="auto" w:frame="1"/>
        </w:rPr>
        <w:t>=</w:t>
      </w:r>
      <w:r w:rsidRPr="002C4C3E">
        <w:rPr>
          <w:color w:val="000000"/>
          <w:szCs w:val="26"/>
          <w:highlight w:val="cyan"/>
          <w:bdr w:val="none" w:sz="0" w:space="0" w:color="auto" w:frame="1"/>
        </w:rPr>
        <w:t xml:space="preserve"> </w:t>
      </w:r>
      <w:r w:rsidRPr="001C181E">
        <w:rPr>
          <w:color w:val="000000"/>
          <w:szCs w:val="26"/>
          <w:highlight w:val="cyan"/>
          <w:bdr w:val="none" w:sz="0" w:space="0" w:color="auto" w:frame="1"/>
        </w:rPr>
        <w:t>θ</w:t>
      </w:r>
      <w:r w:rsidR="002C4C3E">
        <w:rPr>
          <w:color w:val="000000"/>
          <w:szCs w:val="26"/>
          <w:highlight w:val="cyan"/>
          <w:bdr w:val="none" w:sz="0" w:space="0" w:color="auto" w:frame="1"/>
          <w:vertAlign w:val="subscript"/>
        </w:rPr>
        <w:t>t</w:t>
      </w:r>
      <w:r w:rsidRPr="002C4C3E">
        <w:rPr>
          <w:color w:val="000000"/>
          <w:szCs w:val="26"/>
          <w:highlight w:val="cyan"/>
          <w:bdr w:val="none" w:sz="0" w:space="0" w:color="auto" w:frame="1"/>
        </w:rPr>
        <w:t xml:space="preserve"> </w:t>
      </w:r>
      <w:r w:rsidRPr="001C181E">
        <w:rPr>
          <w:color w:val="000000"/>
          <w:szCs w:val="26"/>
          <w:highlight w:val="cyan"/>
          <w:bdr w:val="none" w:sz="0" w:space="0" w:color="auto" w:frame="1"/>
        </w:rPr>
        <w:t>−</w:t>
      </w:r>
      <w:r w:rsidRPr="002C4C3E">
        <w:rPr>
          <w:color w:val="000000"/>
          <w:szCs w:val="26"/>
          <w:highlight w:val="cyan"/>
          <w:bdr w:val="none" w:sz="0" w:space="0" w:color="auto" w:frame="1"/>
        </w:rPr>
        <w:t xml:space="preserve"> </w:t>
      </w:r>
      <w:r w:rsidRPr="001C181E">
        <w:rPr>
          <w:color w:val="000000"/>
          <w:szCs w:val="26"/>
          <w:highlight w:val="cyan"/>
          <w:bdr w:val="none" w:sz="0" w:space="0" w:color="auto" w:frame="1"/>
        </w:rPr>
        <w:t>η</w:t>
      </w:r>
      <w:r w:rsidRPr="001C181E">
        <w:rPr>
          <w:rFonts w:ascii="Cambria Math" w:hAnsi="Cambria Math" w:cs="Cambria Math"/>
          <w:color w:val="000000"/>
          <w:szCs w:val="26"/>
          <w:highlight w:val="cyan"/>
          <w:bdr w:val="none" w:sz="0" w:space="0" w:color="auto" w:frame="1"/>
        </w:rPr>
        <w:t>∇</w:t>
      </w:r>
      <w:r w:rsidRPr="001C181E">
        <w:rPr>
          <w:color w:val="000000"/>
          <w:szCs w:val="26"/>
          <w:highlight w:val="cyan"/>
          <w:bdr w:val="none" w:sz="0" w:space="0" w:color="auto" w:frame="1"/>
        </w:rPr>
        <w:t>θf(θt)</w:t>
      </w:r>
    </w:p>
    <w:p w14:paraId="4D0FF832" w14:textId="4185C711" w:rsidR="001C181E" w:rsidRDefault="001C181E" w:rsidP="001C181E">
      <w:pPr>
        <w:shd w:val="clear" w:color="auto" w:fill="FFFFFF"/>
        <w:spacing w:line="240" w:lineRule="auto"/>
        <w:jc w:val="both"/>
        <w:rPr>
          <w:color w:val="000000"/>
          <w:szCs w:val="26"/>
        </w:rPr>
      </w:pPr>
      <w:r w:rsidRPr="001C181E">
        <w:rPr>
          <w:color w:val="000000"/>
          <w:szCs w:val="26"/>
        </w:rPr>
        <w:t>Hoặc viết dưới dạng đơn giản hơn: </w:t>
      </w:r>
      <w:r w:rsidRPr="001C181E">
        <w:rPr>
          <w:color w:val="000000"/>
          <w:szCs w:val="26"/>
          <w:bdr w:val="none" w:sz="0" w:space="0" w:color="auto" w:frame="1"/>
        </w:rPr>
        <w:t>θ</w:t>
      </w:r>
      <w:r w:rsidR="002C4C3E" w:rsidRPr="002C4C3E">
        <w:rPr>
          <w:color w:val="000000"/>
          <w:szCs w:val="26"/>
          <w:bdr w:val="none" w:sz="0" w:space="0" w:color="auto" w:frame="1"/>
        </w:rPr>
        <w:t xml:space="preserve"> </w:t>
      </w:r>
      <w:r w:rsidRPr="001C181E">
        <w:rPr>
          <w:color w:val="000000"/>
          <w:szCs w:val="26"/>
          <w:bdr w:val="none" w:sz="0" w:space="0" w:color="auto" w:frame="1"/>
        </w:rPr>
        <w:t>=</w:t>
      </w:r>
      <w:r w:rsidR="002C4C3E" w:rsidRPr="002C4C3E">
        <w:rPr>
          <w:color w:val="000000"/>
          <w:szCs w:val="26"/>
          <w:bdr w:val="none" w:sz="0" w:space="0" w:color="auto" w:frame="1"/>
        </w:rPr>
        <w:t xml:space="preserve"> </w:t>
      </w:r>
      <w:r w:rsidRPr="001C181E">
        <w:rPr>
          <w:color w:val="000000"/>
          <w:szCs w:val="26"/>
          <w:bdr w:val="none" w:sz="0" w:space="0" w:color="auto" w:frame="1"/>
        </w:rPr>
        <w:t>θ</w:t>
      </w:r>
      <w:r w:rsidR="002C4C3E" w:rsidRPr="002C4C3E">
        <w:rPr>
          <w:color w:val="000000"/>
          <w:szCs w:val="26"/>
          <w:bdr w:val="none" w:sz="0" w:space="0" w:color="auto" w:frame="1"/>
        </w:rPr>
        <w:t xml:space="preserve"> </w:t>
      </w:r>
      <w:r w:rsidRPr="001C181E">
        <w:rPr>
          <w:color w:val="000000"/>
          <w:szCs w:val="26"/>
          <w:bdr w:val="none" w:sz="0" w:space="0" w:color="auto" w:frame="1"/>
        </w:rPr>
        <w:t>−</w:t>
      </w:r>
      <w:r w:rsidR="002C4C3E" w:rsidRPr="002C4C3E">
        <w:rPr>
          <w:color w:val="000000"/>
          <w:szCs w:val="26"/>
          <w:bdr w:val="none" w:sz="0" w:space="0" w:color="auto" w:frame="1"/>
        </w:rPr>
        <w:t xml:space="preserve"> </w:t>
      </w:r>
      <w:r w:rsidRPr="001C181E">
        <w:rPr>
          <w:color w:val="000000"/>
          <w:szCs w:val="26"/>
          <w:bdr w:val="none" w:sz="0" w:space="0" w:color="auto" w:frame="1"/>
        </w:rPr>
        <w:t>η</w:t>
      </w:r>
      <w:r w:rsidRPr="001C181E">
        <w:rPr>
          <w:rFonts w:ascii="Cambria Math" w:hAnsi="Cambria Math" w:cs="Cambria Math"/>
          <w:color w:val="000000"/>
          <w:szCs w:val="26"/>
          <w:bdr w:val="none" w:sz="0" w:space="0" w:color="auto" w:frame="1"/>
        </w:rPr>
        <w:t>∇</w:t>
      </w:r>
      <w:r w:rsidRPr="001C181E">
        <w:rPr>
          <w:color w:val="000000"/>
          <w:szCs w:val="26"/>
          <w:bdr w:val="none" w:sz="0" w:space="0" w:color="auto" w:frame="1"/>
        </w:rPr>
        <w:t>θf(θ)</w:t>
      </w:r>
      <w:r w:rsidRPr="001C181E">
        <w:rPr>
          <w:color w:val="000000"/>
          <w:szCs w:val="26"/>
        </w:rPr>
        <w:t>.</w:t>
      </w:r>
    </w:p>
    <w:p w14:paraId="40A119B7" w14:textId="3683924D" w:rsidR="002C4C3E" w:rsidRDefault="002C4C3E" w:rsidP="002C4C3E">
      <w:pPr>
        <w:shd w:val="clear" w:color="auto" w:fill="FFFFFF"/>
        <w:spacing w:line="240" w:lineRule="auto"/>
        <w:jc w:val="both"/>
        <w:rPr>
          <w:color w:val="000000"/>
          <w:szCs w:val="26"/>
        </w:rPr>
      </w:pPr>
      <w:r w:rsidRPr="002C4C3E">
        <w:rPr>
          <w:color w:val="000000"/>
          <w:szCs w:val="26"/>
        </w:rPr>
        <w:t>Quy tắc cần nhớ: </w:t>
      </w:r>
      <w:r w:rsidRPr="002C4C3E">
        <w:rPr>
          <w:b/>
          <w:bCs/>
          <w:color w:val="000000"/>
          <w:szCs w:val="26"/>
        </w:rPr>
        <w:t>luôn luôn đi ngược hướng với đạo hàm</w:t>
      </w:r>
      <w:r w:rsidRPr="002C4C3E">
        <w:rPr>
          <w:color w:val="000000"/>
          <w:szCs w:val="26"/>
        </w:rPr>
        <w:t>.</w:t>
      </w:r>
    </w:p>
    <w:p w14:paraId="0354DFB3" w14:textId="7B2EA286" w:rsidR="002C4C3E" w:rsidRDefault="002C4C3E" w:rsidP="002C4C3E">
      <w:pPr>
        <w:pStyle w:val="ListParagraph"/>
        <w:numPr>
          <w:ilvl w:val="0"/>
          <w:numId w:val="90"/>
        </w:numPr>
        <w:shd w:val="clear" w:color="auto" w:fill="FFFFFF"/>
        <w:spacing w:line="240" w:lineRule="auto"/>
        <w:jc w:val="both"/>
        <w:rPr>
          <w:color w:val="000000"/>
          <w:szCs w:val="26"/>
        </w:rPr>
      </w:pPr>
      <w:r>
        <w:rPr>
          <w:color w:val="000000"/>
          <w:szCs w:val="26"/>
        </w:rPr>
        <w:t>Ví dụ code minh họa:</w:t>
      </w:r>
    </w:p>
    <w:p w14:paraId="6392D823" w14:textId="1340F973" w:rsidR="002C4C3E" w:rsidRDefault="002C4C3E" w:rsidP="002C4C3E">
      <w:pPr>
        <w:shd w:val="clear" w:color="auto" w:fill="FFFFFF"/>
        <w:spacing w:line="240" w:lineRule="auto"/>
        <w:jc w:val="center"/>
        <w:rPr>
          <w:color w:val="000000"/>
          <w:szCs w:val="26"/>
        </w:rPr>
      </w:pPr>
      <w:r w:rsidRPr="002C4C3E">
        <w:rPr>
          <w:noProof/>
          <w:color w:val="000000"/>
          <w:szCs w:val="26"/>
        </w:rPr>
        <w:drawing>
          <wp:inline distT="0" distB="0" distL="0" distR="0" wp14:anchorId="3EAE5C3C" wp14:editId="72704A47">
            <wp:extent cx="5791835" cy="1238885"/>
            <wp:effectExtent l="0" t="0" r="0" b="0"/>
            <wp:docPr id="1079471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71513" name=""/>
                    <pic:cNvPicPr/>
                  </pic:nvPicPr>
                  <pic:blipFill>
                    <a:blip r:embed="rId20"/>
                    <a:stretch>
                      <a:fillRect/>
                    </a:stretch>
                  </pic:blipFill>
                  <pic:spPr>
                    <a:xfrm>
                      <a:off x="0" y="0"/>
                      <a:ext cx="5791835" cy="1238885"/>
                    </a:xfrm>
                    <a:prstGeom prst="rect">
                      <a:avLst/>
                    </a:prstGeom>
                  </pic:spPr>
                </pic:pic>
              </a:graphicData>
            </a:graphic>
          </wp:inline>
        </w:drawing>
      </w:r>
    </w:p>
    <w:p w14:paraId="6C685224" w14:textId="12214788" w:rsidR="002C4C3E" w:rsidRDefault="002C4C3E" w:rsidP="002C4C3E">
      <w:pPr>
        <w:pStyle w:val="Caption"/>
      </w:pPr>
      <w:bookmarkStart w:id="50" w:name="_Toc154072099"/>
      <w:bookmarkStart w:id="51" w:name="_Toc154072452"/>
      <w:r>
        <w:t xml:space="preserve">Hình </w:t>
      </w:r>
      <w:fldSimple w:instr=" SEQ Hình \* ARABIC ">
        <w:r w:rsidR="00DB753F">
          <w:rPr>
            <w:noProof/>
          </w:rPr>
          <w:t>7</w:t>
        </w:r>
      </w:fldSimple>
      <w:r>
        <w:t xml:space="preserve"> – Khai báo thư viện</w:t>
      </w:r>
      <w:bookmarkEnd w:id="50"/>
      <w:bookmarkEnd w:id="51"/>
    </w:p>
    <w:p w14:paraId="5397AC39" w14:textId="469431CB" w:rsidR="002C4C3E" w:rsidRDefault="002C4C3E" w:rsidP="002C4C3E">
      <w:pPr>
        <w:pStyle w:val="ListParagraph"/>
        <w:numPr>
          <w:ilvl w:val="0"/>
          <w:numId w:val="91"/>
        </w:numPr>
      </w:pPr>
      <w:r w:rsidRPr="002C4C3E">
        <w:t>Tiếp theo, chúng ta tạo 1000 điểm dữ liệu được chọn </w:t>
      </w:r>
      <w:r w:rsidRPr="002C4C3E">
        <w:rPr>
          <w:i/>
          <w:iCs/>
        </w:rPr>
        <w:t>gần</w:t>
      </w:r>
      <w:r w:rsidRPr="002C4C3E">
        <w:t> với đường thẳng y</w:t>
      </w:r>
      <w:r>
        <w:t xml:space="preserve"> </w:t>
      </w:r>
      <w:r w:rsidRPr="002C4C3E">
        <w:t>=</w:t>
      </w:r>
      <w:r>
        <w:t xml:space="preserve"> </w:t>
      </w:r>
      <w:r w:rsidRPr="002C4C3E">
        <w:t>4</w:t>
      </w:r>
      <w:r>
        <w:t xml:space="preserve"> </w:t>
      </w:r>
      <w:r w:rsidRPr="002C4C3E">
        <w:t>+</w:t>
      </w:r>
      <w:r>
        <w:t xml:space="preserve"> </w:t>
      </w:r>
      <w:r w:rsidRPr="002C4C3E">
        <w:t>3x, hiển thị chúng và tìm nghiệm theo công thức:</w:t>
      </w:r>
    </w:p>
    <w:p w14:paraId="46678443" w14:textId="3DEF37F9" w:rsidR="002C4C3E" w:rsidRDefault="002C4C3E" w:rsidP="002C4C3E">
      <w:pPr>
        <w:jc w:val="center"/>
      </w:pPr>
      <w:r w:rsidRPr="002C4C3E">
        <w:rPr>
          <w:noProof/>
        </w:rPr>
        <w:lastRenderedPageBreak/>
        <w:drawing>
          <wp:inline distT="0" distB="0" distL="0" distR="0" wp14:anchorId="1D432992" wp14:editId="7851B850">
            <wp:extent cx="5791835" cy="3861435"/>
            <wp:effectExtent l="0" t="0" r="0" b="5715"/>
            <wp:docPr id="124256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61705" name=""/>
                    <pic:cNvPicPr/>
                  </pic:nvPicPr>
                  <pic:blipFill>
                    <a:blip r:embed="rId21"/>
                    <a:stretch>
                      <a:fillRect/>
                    </a:stretch>
                  </pic:blipFill>
                  <pic:spPr>
                    <a:xfrm>
                      <a:off x="0" y="0"/>
                      <a:ext cx="5791835" cy="3861435"/>
                    </a:xfrm>
                    <a:prstGeom prst="rect">
                      <a:avLst/>
                    </a:prstGeom>
                  </pic:spPr>
                </pic:pic>
              </a:graphicData>
            </a:graphic>
          </wp:inline>
        </w:drawing>
      </w:r>
    </w:p>
    <w:p w14:paraId="0AE4BE29" w14:textId="51C33E7B" w:rsidR="002C4C3E" w:rsidRDefault="002C4C3E" w:rsidP="002C4C3E">
      <w:pPr>
        <w:pStyle w:val="Caption"/>
      </w:pPr>
      <w:bookmarkStart w:id="52" w:name="_Toc154072100"/>
      <w:bookmarkStart w:id="53" w:name="_Toc154072453"/>
      <w:r>
        <w:t xml:space="preserve">Hình </w:t>
      </w:r>
      <w:fldSimple w:instr=" SEQ Hình \* ARABIC ">
        <w:r w:rsidR="00DB753F">
          <w:rPr>
            <w:noProof/>
          </w:rPr>
          <w:t>8</w:t>
        </w:r>
      </w:fldSimple>
      <w:r>
        <w:t xml:space="preserve"> – Tìm nghiệm</w:t>
      </w:r>
      <w:bookmarkEnd w:id="52"/>
      <w:bookmarkEnd w:id="53"/>
    </w:p>
    <w:p w14:paraId="40588A43" w14:textId="5754E766" w:rsidR="002C4C3E" w:rsidRDefault="002C4C3E" w:rsidP="002C4C3E">
      <w:pPr>
        <w:pStyle w:val="ListParagraph"/>
        <w:numPr>
          <w:ilvl w:val="0"/>
          <w:numId w:val="91"/>
        </w:numPr>
      </w:pPr>
      <w:r>
        <w:t>Kết quả:</w:t>
      </w:r>
    </w:p>
    <w:p w14:paraId="3ABEDAD4" w14:textId="725E89CE" w:rsidR="002C4C3E" w:rsidRDefault="002C4C3E" w:rsidP="002C4C3E">
      <w:pPr>
        <w:jc w:val="center"/>
      </w:pPr>
      <w:r w:rsidRPr="002C4C3E">
        <w:rPr>
          <w:noProof/>
        </w:rPr>
        <w:drawing>
          <wp:inline distT="0" distB="0" distL="0" distR="0" wp14:anchorId="2FD9A11E" wp14:editId="2FB945A6">
            <wp:extent cx="5791835" cy="358140"/>
            <wp:effectExtent l="0" t="0" r="0" b="3810"/>
            <wp:docPr id="109934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345954" name=""/>
                    <pic:cNvPicPr/>
                  </pic:nvPicPr>
                  <pic:blipFill>
                    <a:blip r:embed="rId22"/>
                    <a:stretch>
                      <a:fillRect/>
                    </a:stretch>
                  </pic:blipFill>
                  <pic:spPr>
                    <a:xfrm>
                      <a:off x="0" y="0"/>
                      <a:ext cx="5792337" cy="358171"/>
                    </a:xfrm>
                    <a:prstGeom prst="rect">
                      <a:avLst/>
                    </a:prstGeom>
                  </pic:spPr>
                </pic:pic>
              </a:graphicData>
            </a:graphic>
          </wp:inline>
        </w:drawing>
      </w:r>
    </w:p>
    <w:p w14:paraId="793307E2" w14:textId="3BCF2190" w:rsidR="002C4C3E" w:rsidRDefault="002C4C3E" w:rsidP="002C4C3E">
      <w:pPr>
        <w:pStyle w:val="Caption"/>
      </w:pPr>
      <w:bookmarkStart w:id="54" w:name="_Toc154072101"/>
      <w:bookmarkStart w:id="55" w:name="_Toc154072454"/>
      <w:r>
        <w:t xml:space="preserve">Hình </w:t>
      </w:r>
      <w:fldSimple w:instr=" SEQ Hình \* ARABIC ">
        <w:r w:rsidR="00DB753F">
          <w:rPr>
            <w:noProof/>
          </w:rPr>
          <w:t>9</w:t>
        </w:r>
      </w:fldSimple>
      <w:r>
        <w:t xml:space="preserve"> – Kết quả tìm nghiệm</w:t>
      </w:r>
      <w:bookmarkEnd w:id="54"/>
      <w:bookmarkEnd w:id="55"/>
    </w:p>
    <w:p w14:paraId="762BB7E0" w14:textId="3DC961A6" w:rsidR="002C4C3E" w:rsidRDefault="002C4C3E" w:rsidP="002C4C3E">
      <w:pPr>
        <w:jc w:val="center"/>
      </w:pPr>
      <w:r>
        <w:rPr>
          <w:noProof/>
        </w:rPr>
        <w:lastRenderedPageBreak/>
        <w:drawing>
          <wp:inline distT="0" distB="0" distL="0" distR="0" wp14:anchorId="6B8890AF" wp14:editId="16108D9A">
            <wp:extent cx="4945380" cy="3390900"/>
            <wp:effectExtent l="0" t="0" r="0" b="0"/>
            <wp:docPr id="1630227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5380" cy="3390900"/>
                    </a:xfrm>
                    <a:prstGeom prst="rect">
                      <a:avLst/>
                    </a:prstGeom>
                    <a:noFill/>
                    <a:ln>
                      <a:noFill/>
                    </a:ln>
                  </pic:spPr>
                </pic:pic>
              </a:graphicData>
            </a:graphic>
          </wp:inline>
        </w:drawing>
      </w:r>
    </w:p>
    <w:p w14:paraId="08BA7300" w14:textId="305A5379" w:rsidR="002C4C3E" w:rsidRDefault="002C4C3E" w:rsidP="002C4C3E">
      <w:pPr>
        <w:pStyle w:val="Caption"/>
      </w:pPr>
      <w:bookmarkStart w:id="56" w:name="_Toc154072102"/>
      <w:bookmarkStart w:id="57" w:name="_Toc154072455"/>
      <w:r>
        <w:t xml:space="preserve">Hình </w:t>
      </w:r>
      <w:fldSimple w:instr=" SEQ Hình \* ARABIC ">
        <w:r w:rsidR="00DB753F">
          <w:rPr>
            <w:noProof/>
          </w:rPr>
          <w:t>10</w:t>
        </w:r>
      </w:fldSimple>
      <w:r>
        <w:t xml:space="preserve"> </w:t>
      </w:r>
      <w:r w:rsidR="0060309E">
        <w:t>–</w:t>
      </w:r>
      <w:r>
        <w:t xml:space="preserve"> </w:t>
      </w:r>
      <w:r w:rsidR="0060309E">
        <w:t>Đồ thị</w:t>
      </w:r>
      <w:bookmarkEnd w:id="56"/>
      <w:bookmarkEnd w:id="57"/>
    </w:p>
    <w:p w14:paraId="56815ADE" w14:textId="61BD89FD" w:rsidR="0060309E" w:rsidRDefault="0060309E" w:rsidP="0060309E">
      <w:pPr>
        <w:pStyle w:val="ListParagraph"/>
        <w:numPr>
          <w:ilvl w:val="0"/>
          <w:numId w:val="92"/>
        </w:numPr>
      </w:pPr>
      <w:r w:rsidRPr="0060309E">
        <w:t>Đường thẳng tìm được là đường có màu vàng có phương trình y</w:t>
      </w:r>
      <w:r>
        <w:t xml:space="preserve"> </w:t>
      </w:r>
      <w:r w:rsidRPr="0060309E">
        <w:t>≈</w:t>
      </w:r>
      <w:r>
        <w:t xml:space="preserve"> </w:t>
      </w:r>
      <w:r w:rsidRPr="0060309E">
        <w:t>4</w:t>
      </w:r>
      <w:r>
        <w:t xml:space="preserve"> </w:t>
      </w:r>
      <w:r w:rsidRPr="0060309E">
        <w:t>+2.998x.</w:t>
      </w:r>
    </w:p>
    <w:p w14:paraId="036DB227" w14:textId="42AE96D8" w:rsidR="0060309E" w:rsidRDefault="00285D16" w:rsidP="00285D16">
      <w:pPr>
        <w:pStyle w:val="ListParagraph"/>
        <w:numPr>
          <w:ilvl w:val="0"/>
          <w:numId w:val="91"/>
        </w:numPr>
      </w:pPr>
      <w:r>
        <w:t>Tiếp theo, viết đạo hàm và hàm mất mát:</w:t>
      </w:r>
    </w:p>
    <w:p w14:paraId="5B9946F8" w14:textId="3A3C8F10" w:rsidR="00285D16" w:rsidRDefault="00285D16" w:rsidP="00285D16">
      <w:pPr>
        <w:jc w:val="center"/>
      </w:pPr>
      <w:r w:rsidRPr="00285D16">
        <w:rPr>
          <w:noProof/>
        </w:rPr>
        <w:drawing>
          <wp:inline distT="0" distB="0" distL="0" distR="0" wp14:anchorId="4049277D" wp14:editId="043A8010">
            <wp:extent cx="5791835" cy="1276350"/>
            <wp:effectExtent l="0" t="0" r="0" b="0"/>
            <wp:docPr id="5081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386" name=""/>
                    <pic:cNvPicPr/>
                  </pic:nvPicPr>
                  <pic:blipFill>
                    <a:blip r:embed="rId24"/>
                    <a:stretch>
                      <a:fillRect/>
                    </a:stretch>
                  </pic:blipFill>
                  <pic:spPr>
                    <a:xfrm>
                      <a:off x="0" y="0"/>
                      <a:ext cx="5791835" cy="1276350"/>
                    </a:xfrm>
                    <a:prstGeom prst="rect">
                      <a:avLst/>
                    </a:prstGeom>
                  </pic:spPr>
                </pic:pic>
              </a:graphicData>
            </a:graphic>
          </wp:inline>
        </w:drawing>
      </w:r>
    </w:p>
    <w:p w14:paraId="2A583C66" w14:textId="1AD00588" w:rsidR="00285D16" w:rsidRDefault="00285D16" w:rsidP="00285D16">
      <w:pPr>
        <w:pStyle w:val="Caption"/>
      </w:pPr>
      <w:bookmarkStart w:id="58" w:name="_Toc154072103"/>
      <w:bookmarkStart w:id="59" w:name="_Toc154072456"/>
      <w:r>
        <w:t xml:space="preserve">Hình </w:t>
      </w:r>
      <w:fldSimple w:instr=" SEQ Hình \* ARABIC ">
        <w:r w:rsidR="00DB753F">
          <w:rPr>
            <w:noProof/>
          </w:rPr>
          <w:t>11</w:t>
        </w:r>
      </w:fldSimple>
      <w:r>
        <w:t xml:space="preserve"> – Viết đạo hàm và tìm hàm mất mát</w:t>
      </w:r>
      <w:bookmarkEnd w:id="58"/>
      <w:bookmarkEnd w:id="59"/>
    </w:p>
    <w:p w14:paraId="61A64251" w14:textId="77777777" w:rsidR="00285D16" w:rsidRPr="00285D16" w:rsidRDefault="00285D16" w:rsidP="00285D16">
      <w:pPr>
        <w:pStyle w:val="ListParagraph"/>
        <w:numPr>
          <w:ilvl w:val="0"/>
          <w:numId w:val="90"/>
        </w:numPr>
        <w:rPr>
          <w:rStyle w:val="mjx-char"/>
        </w:rPr>
      </w:pPr>
      <w:r w:rsidRPr="00285D16">
        <w:rPr>
          <w:color w:val="000000"/>
          <w:shd w:val="clear" w:color="auto" w:fill="FFFFFF"/>
        </w:rPr>
        <w:t>Việc tính đạo hàm của hàm nhiều biến thông thường khá phức tạp và rất dễ mắc lỗi, nếu chúng ta tính sai đạo hàm thì thuật toán GD không thể chạy đúng được. Trong thực nghiệm, có một cách để kiểm tra liệu đạo hàm tính được có chính xác không. Cách này dựa trên định nghĩa của đạo hàm (cho hàm 1 biến):</w:t>
      </w:r>
    </w:p>
    <w:p w14:paraId="58EAE497" w14:textId="379FC668" w:rsidR="006975FC" w:rsidRDefault="00285D16" w:rsidP="00285D16">
      <w:pPr>
        <w:jc w:val="center"/>
      </w:pPr>
      <w:r w:rsidRPr="00285D16">
        <w:rPr>
          <w:noProof/>
        </w:rPr>
        <w:lastRenderedPageBreak/>
        <w:drawing>
          <wp:inline distT="0" distB="0" distL="0" distR="0" wp14:anchorId="078B571B" wp14:editId="079959B0">
            <wp:extent cx="2804403" cy="769687"/>
            <wp:effectExtent l="0" t="0" r="0" b="0"/>
            <wp:docPr id="39265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657710" name=""/>
                    <pic:cNvPicPr/>
                  </pic:nvPicPr>
                  <pic:blipFill>
                    <a:blip r:embed="rId25"/>
                    <a:stretch>
                      <a:fillRect/>
                    </a:stretch>
                  </pic:blipFill>
                  <pic:spPr>
                    <a:xfrm>
                      <a:off x="0" y="0"/>
                      <a:ext cx="2804403" cy="769687"/>
                    </a:xfrm>
                    <a:prstGeom prst="rect">
                      <a:avLst/>
                    </a:prstGeom>
                  </pic:spPr>
                </pic:pic>
              </a:graphicData>
            </a:graphic>
          </wp:inline>
        </w:drawing>
      </w:r>
    </w:p>
    <w:p w14:paraId="5C280610" w14:textId="696C36A5" w:rsidR="00285D16" w:rsidRDefault="00285D16" w:rsidP="00285D16">
      <w:pPr>
        <w:pStyle w:val="ListParagraph"/>
        <w:numPr>
          <w:ilvl w:val="0"/>
          <w:numId w:val="91"/>
        </w:numPr>
      </w:pPr>
      <w:r w:rsidRPr="00285D16">
        <w:t>Một cách thường được sử dụng là lấy một giá trị ε rất nhỏ, ví dụ 10</w:t>
      </w:r>
      <w:r w:rsidRPr="00285D16">
        <w:rPr>
          <w:vertAlign w:val="superscript"/>
        </w:rPr>
        <w:t>−6</w:t>
      </w:r>
      <w:r w:rsidRPr="00285D16">
        <w:t>, và sử dụng công thức:</w:t>
      </w:r>
    </w:p>
    <w:p w14:paraId="047C7D86" w14:textId="6E4CA901" w:rsidR="00285D16" w:rsidRDefault="00285D16" w:rsidP="00285D16">
      <w:pPr>
        <w:jc w:val="center"/>
      </w:pPr>
      <w:r w:rsidRPr="00285D16">
        <w:rPr>
          <w:noProof/>
        </w:rPr>
        <w:drawing>
          <wp:inline distT="0" distB="0" distL="0" distR="0" wp14:anchorId="0DFC87D3" wp14:editId="56DD6C4A">
            <wp:extent cx="2979420" cy="685800"/>
            <wp:effectExtent l="0" t="0" r="0" b="0"/>
            <wp:docPr id="166263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636338" name=""/>
                    <pic:cNvPicPr/>
                  </pic:nvPicPr>
                  <pic:blipFill rotWithShape="1">
                    <a:blip r:embed="rId26"/>
                    <a:srcRect l="2741" r="7990"/>
                    <a:stretch/>
                  </pic:blipFill>
                  <pic:spPr bwMode="auto">
                    <a:xfrm>
                      <a:off x="0" y="0"/>
                      <a:ext cx="2979678" cy="685859"/>
                    </a:xfrm>
                    <a:prstGeom prst="rect">
                      <a:avLst/>
                    </a:prstGeom>
                    <a:ln>
                      <a:noFill/>
                    </a:ln>
                    <a:extLst>
                      <a:ext uri="{53640926-AAD7-44D8-BBD7-CCE9431645EC}">
                        <a14:shadowObscured xmlns:a14="http://schemas.microsoft.com/office/drawing/2010/main"/>
                      </a:ext>
                    </a:extLst>
                  </pic:spPr>
                </pic:pic>
              </a:graphicData>
            </a:graphic>
          </wp:inline>
        </w:drawing>
      </w:r>
    </w:p>
    <w:p w14:paraId="423E594D" w14:textId="15B141BF" w:rsidR="00285D16" w:rsidRDefault="00285D16" w:rsidP="00285D16">
      <w:pPr>
        <w:pStyle w:val="ListParagraph"/>
        <w:numPr>
          <w:ilvl w:val="0"/>
          <w:numId w:val="91"/>
        </w:numPr>
        <w:rPr>
          <w:b/>
          <w:bCs/>
        </w:rPr>
      </w:pPr>
      <w:r w:rsidRPr="00285D16">
        <w:rPr>
          <w:b/>
          <w:bCs/>
        </w:rPr>
        <w:t>Cách tính này được gọi là </w:t>
      </w:r>
      <w:r w:rsidRPr="00285D16">
        <w:rPr>
          <w:b/>
          <w:bCs/>
          <w:i/>
          <w:iCs/>
        </w:rPr>
        <w:t>numerical gradient</w:t>
      </w:r>
      <w:r w:rsidRPr="00285D16">
        <w:rPr>
          <w:b/>
          <w:bCs/>
        </w:rPr>
        <w:t>.</w:t>
      </w:r>
    </w:p>
    <w:p w14:paraId="256DDA2E" w14:textId="0304DF0E" w:rsidR="00285D16" w:rsidRDefault="00285D16" w:rsidP="00285D16">
      <w:pPr>
        <w:pStyle w:val="ListParagraph"/>
        <w:numPr>
          <w:ilvl w:val="0"/>
          <w:numId w:val="90"/>
        </w:numPr>
      </w:pPr>
      <w:r w:rsidRPr="00285D16">
        <w:t>Với hàm nhiều biến, công thức (2) được áp dụng cho từng biến khi các biến khác cố định. Cách tính này thường cho giá trị khá chính xác. Tuy nhiên, cách này không được sử dụng để tính đạo hàm vì độ phức tạp quá cao so với cách tính trực tiếp. Khi so sánh đạo hàm này với đạo hàm chính xác tính theo công thức, người ta thường giảm số chiều dữ liệu và giảm số điểm dữ liệu để thuận tiện cho tính toán. Một khi đạo hàm tính được rất gần với </w:t>
      </w:r>
      <w:r w:rsidRPr="00285D16">
        <w:rPr>
          <w:i/>
          <w:iCs/>
        </w:rPr>
        <w:t>numerical gradient</w:t>
      </w:r>
      <w:r w:rsidRPr="00285D16">
        <w:t>, chúng ta có thể tự tin rằng đạo hàm tính được là chính xác.</w:t>
      </w:r>
    </w:p>
    <w:p w14:paraId="77CDF52D" w14:textId="7D4CC8B8" w:rsidR="00285D16" w:rsidRDefault="00285D16" w:rsidP="00285D16">
      <w:pPr>
        <w:pStyle w:val="ListParagraph"/>
        <w:numPr>
          <w:ilvl w:val="0"/>
          <w:numId w:val="90"/>
        </w:numPr>
      </w:pPr>
      <w:r w:rsidRPr="00285D16">
        <w:t>Dưới đây là một đoạn code đơn giản để kiểm tra đạo hàm và có thể áp dụng với một hàm số</w:t>
      </w:r>
      <w:r>
        <w:t xml:space="preserve"> </w:t>
      </w:r>
      <w:r w:rsidRPr="00285D16">
        <w:t>bất kỳ với cost và grad đã tính ở phía trên</w:t>
      </w:r>
      <w:r>
        <w:t>.</w:t>
      </w:r>
    </w:p>
    <w:p w14:paraId="459523DE" w14:textId="1B65DF98" w:rsidR="00285D16" w:rsidRDefault="00285D16" w:rsidP="00285D16">
      <w:pPr>
        <w:jc w:val="center"/>
      </w:pPr>
      <w:r w:rsidRPr="00285D16">
        <w:rPr>
          <w:noProof/>
        </w:rPr>
        <w:lastRenderedPageBreak/>
        <w:drawing>
          <wp:inline distT="0" distB="0" distL="0" distR="0" wp14:anchorId="2E3F87D0" wp14:editId="660EC505">
            <wp:extent cx="5791835" cy="2818765"/>
            <wp:effectExtent l="0" t="0" r="0" b="635"/>
            <wp:docPr id="170101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11098" name=""/>
                    <pic:cNvPicPr/>
                  </pic:nvPicPr>
                  <pic:blipFill>
                    <a:blip r:embed="rId27"/>
                    <a:stretch>
                      <a:fillRect/>
                    </a:stretch>
                  </pic:blipFill>
                  <pic:spPr>
                    <a:xfrm>
                      <a:off x="0" y="0"/>
                      <a:ext cx="5791835" cy="2818765"/>
                    </a:xfrm>
                    <a:prstGeom prst="rect">
                      <a:avLst/>
                    </a:prstGeom>
                  </pic:spPr>
                </pic:pic>
              </a:graphicData>
            </a:graphic>
          </wp:inline>
        </w:drawing>
      </w:r>
    </w:p>
    <w:p w14:paraId="7B3D3984" w14:textId="51CB79AD" w:rsidR="00285D16" w:rsidRDefault="00285D16" w:rsidP="00285D16">
      <w:pPr>
        <w:pStyle w:val="Caption"/>
      </w:pPr>
      <w:bookmarkStart w:id="60" w:name="_Toc154072104"/>
      <w:bookmarkStart w:id="61" w:name="_Toc154072457"/>
      <w:r>
        <w:t xml:space="preserve">Hình </w:t>
      </w:r>
      <w:fldSimple w:instr=" SEQ Hình \* ARABIC ">
        <w:r w:rsidR="00DB753F">
          <w:rPr>
            <w:noProof/>
          </w:rPr>
          <w:t>12</w:t>
        </w:r>
      </w:fldSimple>
      <w:r>
        <w:t xml:space="preserve"> – Kiểm tra đạo hàm</w:t>
      </w:r>
      <w:bookmarkEnd w:id="60"/>
      <w:bookmarkEnd w:id="61"/>
    </w:p>
    <w:p w14:paraId="7FBA9449" w14:textId="4D8ACA6D" w:rsidR="00285D16" w:rsidRDefault="00285D16" w:rsidP="00285D16">
      <w:pPr>
        <w:pStyle w:val="ListParagraph"/>
        <w:numPr>
          <w:ilvl w:val="0"/>
          <w:numId w:val="91"/>
        </w:numPr>
      </w:pPr>
      <w:r>
        <w:t>Kết quả:</w:t>
      </w:r>
    </w:p>
    <w:p w14:paraId="5B6FC8F7" w14:textId="2800212D" w:rsidR="00285D16" w:rsidRDefault="00285D16" w:rsidP="00285D16">
      <w:r w:rsidRPr="00285D16">
        <w:rPr>
          <w:noProof/>
        </w:rPr>
        <w:drawing>
          <wp:inline distT="0" distB="0" distL="0" distR="0" wp14:anchorId="280571D3" wp14:editId="115F3498">
            <wp:extent cx="5791835" cy="355600"/>
            <wp:effectExtent l="0" t="0" r="0" b="6350"/>
            <wp:docPr id="1252287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87985" name=""/>
                    <pic:cNvPicPr/>
                  </pic:nvPicPr>
                  <pic:blipFill>
                    <a:blip r:embed="rId28"/>
                    <a:stretch>
                      <a:fillRect/>
                    </a:stretch>
                  </pic:blipFill>
                  <pic:spPr>
                    <a:xfrm>
                      <a:off x="0" y="0"/>
                      <a:ext cx="5791835" cy="355600"/>
                    </a:xfrm>
                    <a:prstGeom prst="rect">
                      <a:avLst/>
                    </a:prstGeom>
                  </pic:spPr>
                </pic:pic>
              </a:graphicData>
            </a:graphic>
          </wp:inline>
        </w:drawing>
      </w:r>
    </w:p>
    <w:p w14:paraId="748FA13B" w14:textId="68D5E490" w:rsidR="00285D16" w:rsidRDefault="00285D16" w:rsidP="00285D16">
      <w:pPr>
        <w:pStyle w:val="Caption"/>
      </w:pPr>
      <w:bookmarkStart w:id="62" w:name="_Toc154072105"/>
      <w:bookmarkStart w:id="63" w:name="_Toc154072458"/>
      <w:r>
        <w:t xml:space="preserve">Hình </w:t>
      </w:r>
      <w:fldSimple w:instr=" SEQ Hình \* ARABIC ">
        <w:r w:rsidR="00DB753F">
          <w:rPr>
            <w:noProof/>
          </w:rPr>
          <w:t>13</w:t>
        </w:r>
      </w:fldSimple>
      <w:r>
        <w:t xml:space="preserve"> – Kết quả tra về</w:t>
      </w:r>
      <w:bookmarkEnd w:id="62"/>
      <w:bookmarkEnd w:id="63"/>
    </w:p>
    <w:p w14:paraId="1FCFAF30" w14:textId="0DCC6DAE" w:rsidR="00285D16" w:rsidRDefault="008631E3" w:rsidP="008631E3">
      <w:pPr>
        <w:jc w:val="center"/>
      </w:pPr>
      <w:r>
        <w:rPr>
          <w:noProof/>
        </w:rPr>
        <w:lastRenderedPageBreak/>
        <w:drawing>
          <wp:inline distT="0" distB="0" distL="0" distR="0" wp14:anchorId="06D30F51" wp14:editId="33BCAFCA">
            <wp:extent cx="5715000" cy="4290060"/>
            <wp:effectExtent l="0" t="0" r="0" b="0"/>
            <wp:docPr id="2766785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5000" cy="4290060"/>
                    </a:xfrm>
                    <a:prstGeom prst="rect">
                      <a:avLst/>
                    </a:prstGeom>
                    <a:noFill/>
                    <a:ln>
                      <a:noFill/>
                    </a:ln>
                  </pic:spPr>
                </pic:pic>
              </a:graphicData>
            </a:graphic>
          </wp:inline>
        </w:drawing>
      </w:r>
    </w:p>
    <w:p w14:paraId="4EE0B181" w14:textId="1C4716CF" w:rsidR="008631E3" w:rsidRDefault="008631E3" w:rsidP="008631E3">
      <w:pPr>
        <w:pStyle w:val="Caption"/>
      </w:pPr>
      <w:bookmarkStart w:id="64" w:name="_Toc154072106"/>
      <w:bookmarkStart w:id="65" w:name="_Toc154072459"/>
      <w:r>
        <w:t xml:space="preserve">Hình </w:t>
      </w:r>
      <w:fldSimple w:instr=" SEQ Hình \* ARABIC ">
        <w:r w:rsidR="00DB753F">
          <w:rPr>
            <w:noProof/>
          </w:rPr>
          <w:t>14</w:t>
        </w:r>
      </w:fldSimple>
      <w:r>
        <w:t xml:space="preserve"> – Đồ thị Gradient descent</w:t>
      </w:r>
      <w:bookmarkEnd w:id="64"/>
      <w:bookmarkEnd w:id="65"/>
    </w:p>
    <w:p w14:paraId="3B19893A" w14:textId="63EA213F" w:rsidR="008631E3" w:rsidRPr="008631E3" w:rsidRDefault="008631E3" w:rsidP="008631E3">
      <w:pPr>
        <w:pStyle w:val="ListParagraph"/>
        <w:numPr>
          <w:ilvl w:val="0"/>
          <w:numId w:val="88"/>
        </w:numPr>
        <w:rPr>
          <w:b/>
          <w:bCs/>
        </w:rPr>
      </w:pPr>
      <w:r w:rsidRPr="008631E3">
        <w:rPr>
          <w:b/>
          <w:bCs/>
        </w:rPr>
        <w:t>Ưu điểm:</w:t>
      </w:r>
    </w:p>
    <w:p w14:paraId="3184CD2B" w14:textId="2E0FF25B" w:rsidR="008631E3" w:rsidRDefault="008631E3" w:rsidP="008631E3">
      <w:pPr>
        <w:pStyle w:val="ListParagraph"/>
        <w:numPr>
          <w:ilvl w:val="0"/>
          <w:numId w:val="90"/>
        </w:numPr>
      </w:pPr>
      <w:r w:rsidRPr="008631E3">
        <w:t>Thuật toán gradient descent cơ bản, dễ hiểu</w:t>
      </w:r>
      <w:r>
        <w:t xml:space="preserve"> và dễ triển khai</w:t>
      </w:r>
    </w:p>
    <w:p w14:paraId="5D7FB897" w14:textId="4331D721" w:rsidR="008631E3" w:rsidRDefault="008631E3" w:rsidP="008631E3">
      <w:pPr>
        <w:pStyle w:val="ListParagraph"/>
        <w:numPr>
          <w:ilvl w:val="0"/>
          <w:numId w:val="90"/>
        </w:numPr>
      </w:pPr>
      <w:r>
        <w:t>G</w:t>
      </w:r>
      <w:r w:rsidRPr="008631E3">
        <w:t>iải quyết được vấn đề tối ưu model neural network bằng cách cập nhật trọng số sau mỗi vòng lặp</w:t>
      </w:r>
      <w:r>
        <w:t>.</w:t>
      </w:r>
    </w:p>
    <w:p w14:paraId="093260C1" w14:textId="3CB533A8" w:rsidR="008631E3" w:rsidRDefault="008631E3" w:rsidP="008631E3">
      <w:pPr>
        <w:pStyle w:val="ListParagraph"/>
        <w:numPr>
          <w:ilvl w:val="0"/>
          <w:numId w:val="90"/>
        </w:numPr>
      </w:pPr>
      <w:r w:rsidRPr="008631E3">
        <w:t>Có thể hội tụ đến giá trị tối ưu toàn cục nếu learning rate được điều chỉnh đúng</w:t>
      </w:r>
      <w:r>
        <w:t>.</w:t>
      </w:r>
    </w:p>
    <w:p w14:paraId="1C5B23D7" w14:textId="42FFD956" w:rsidR="008631E3" w:rsidRPr="008631E3" w:rsidRDefault="008631E3" w:rsidP="008631E3">
      <w:pPr>
        <w:pStyle w:val="ListParagraph"/>
        <w:numPr>
          <w:ilvl w:val="0"/>
          <w:numId w:val="88"/>
        </w:numPr>
        <w:rPr>
          <w:b/>
          <w:bCs/>
        </w:rPr>
      </w:pPr>
      <w:r w:rsidRPr="008631E3">
        <w:rPr>
          <w:b/>
          <w:bCs/>
        </w:rPr>
        <w:t>Nhược điểm:</w:t>
      </w:r>
    </w:p>
    <w:p w14:paraId="6106BF5A" w14:textId="12E99426" w:rsidR="008631E3" w:rsidRDefault="008631E3" w:rsidP="008631E3">
      <w:pPr>
        <w:pStyle w:val="ListParagraph"/>
        <w:numPr>
          <w:ilvl w:val="0"/>
          <w:numId w:val="90"/>
        </w:numPr>
      </w:pPr>
      <w:r>
        <w:t>Thuật toán Gradient Descent còn nhiều hạn chế như phụ thuộc vào nghiệm khởi tạo ban đầu và learning rate.</w:t>
      </w:r>
    </w:p>
    <w:p w14:paraId="5AE7B988" w14:textId="25E52071" w:rsidR="008631E3" w:rsidRDefault="008631E3" w:rsidP="008631E3">
      <w:pPr>
        <w:pStyle w:val="ListParagraph"/>
        <w:numPr>
          <w:ilvl w:val="0"/>
          <w:numId w:val="90"/>
        </w:numPr>
      </w:pPr>
      <w:r>
        <w:lastRenderedPageBreak/>
        <w:t>Ví dụ 1 hàm số có 2 global minimum thì tùy thuộc vào 2 điểm khởi tạo ban đầu sẽ cho ra 2 nghiệm cuối cùng khác nhau.</w:t>
      </w:r>
    </w:p>
    <w:p w14:paraId="29AAEB85" w14:textId="267F4F4F" w:rsidR="008631E3" w:rsidRDefault="008631E3" w:rsidP="008631E3">
      <w:pPr>
        <w:pStyle w:val="ListParagraph"/>
        <w:numPr>
          <w:ilvl w:val="0"/>
          <w:numId w:val="90"/>
        </w:numPr>
      </w:pPr>
      <w:r>
        <w:t>Tốc độ học quá lớn sẽ khiến cho thuật toán không hội tụ, quanh quẩn bên đích vì bước nhảy quá lớn; hoặc tốc độ học nhỏ ảnh hưởng đến tốc độ training.</w:t>
      </w:r>
    </w:p>
    <w:p w14:paraId="2FE4CAEC" w14:textId="71A99F96" w:rsidR="00367DE5" w:rsidRDefault="00367DE5" w:rsidP="00367DE5">
      <w:pPr>
        <w:pStyle w:val="2121"/>
      </w:pPr>
      <w:r w:rsidRPr="00367DE5">
        <w:t>Stochastic Gradient Descent (SGD)</w:t>
      </w:r>
      <w:r>
        <w:t>.</w:t>
      </w:r>
    </w:p>
    <w:p w14:paraId="525642D4" w14:textId="06607A0D" w:rsidR="00367DE5" w:rsidRDefault="00367DE5" w:rsidP="00367DE5">
      <w:r w:rsidRPr="00367DE5">
        <w:t xml:space="preserve">Stochastic là </w:t>
      </w:r>
      <w:r>
        <w:t>một</w:t>
      </w:r>
      <w:r w:rsidRPr="00367DE5">
        <w:t xml:space="preserve"> biến thể của Gradient Descent. </w:t>
      </w:r>
      <w:r>
        <w:t>T</w:t>
      </w:r>
      <w:r w:rsidRPr="00367DE5">
        <w:t>rong đó gradient được tính toán trên một mẫu dữ liệu ngẫu nhiên (mini-batch) thay vì toàn bộ tập dữ liệu. SGD thường được ưa chuộng trong các bài toán có tập dữ liệu lớn.</w:t>
      </w:r>
      <w:r>
        <w:t xml:space="preserve"> </w:t>
      </w:r>
      <w:r w:rsidRPr="00367DE5">
        <w:t xml:space="preserve">Thay vì sau mỗi epoch chúng ta sẽ cập nhật trọng số (Weight) </w:t>
      </w:r>
      <w:r>
        <w:t xml:space="preserve">một </w:t>
      </w:r>
      <w:r w:rsidRPr="00367DE5">
        <w:t xml:space="preserve">lần thì trong mỗi epoch có N điểm dữ liệu chúng ta sẽ cập nhật trọng số N lần. Nhìn vào </w:t>
      </w:r>
      <w:r>
        <w:t>một</w:t>
      </w:r>
      <w:r w:rsidRPr="00367DE5">
        <w:t xml:space="preserve"> mặt , SGD sẽ làm giảm đi tốc độ của </w:t>
      </w:r>
      <w:r>
        <w:t>một</w:t>
      </w:r>
      <w:r w:rsidRPr="00367DE5">
        <w:t xml:space="preserve"> epoch. Tuy nhiên nhìn theo </w:t>
      </w:r>
      <w:r>
        <w:t>một</w:t>
      </w:r>
      <w:r w:rsidRPr="00367DE5">
        <w:t xml:space="preserve"> hướng khác,SGD sẽ hội tụ rất nhanh chỉ sau vài epoch. Công thức SGD cũng tương tự như GD nhưng thực hiện trên từng điểm dữ liệu.</w:t>
      </w:r>
    </w:p>
    <w:p w14:paraId="14E906B0" w14:textId="02B65526" w:rsidR="00367DE5" w:rsidRPr="00367DE5" w:rsidRDefault="00367DE5" w:rsidP="00367DE5">
      <w:pPr>
        <w:pStyle w:val="ListParagraph"/>
        <w:numPr>
          <w:ilvl w:val="0"/>
          <w:numId w:val="90"/>
        </w:numPr>
        <w:rPr>
          <w:b/>
          <w:bCs/>
        </w:rPr>
      </w:pPr>
      <w:r w:rsidRPr="00367DE5">
        <w:rPr>
          <w:b/>
          <w:bCs/>
        </w:rPr>
        <w:t>Ví dụ với bài toán Linear Regression:</w:t>
      </w:r>
    </w:p>
    <w:p w14:paraId="58BD8120" w14:textId="77777777" w:rsidR="00367DE5" w:rsidRDefault="00367DE5" w:rsidP="00367DE5">
      <w:pPr>
        <w:pStyle w:val="ListParagraph"/>
        <w:numPr>
          <w:ilvl w:val="0"/>
          <w:numId w:val="91"/>
        </w:numPr>
      </w:pPr>
      <w:r w:rsidRPr="00367DE5">
        <w:t>Với bài toán Linear Regression, θ</w:t>
      </w:r>
      <w:r>
        <w:t xml:space="preserve"> </w:t>
      </w:r>
      <w:r w:rsidRPr="00367DE5">
        <w:t>=</w:t>
      </w:r>
      <w:r>
        <w:t xml:space="preserve"> </w:t>
      </w:r>
      <w:r w:rsidRPr="00367DE5">
        <w:t>w, hàm mất mát tại một điểm dữ liệu là:</w:t>
      </w:r>
    </w:p>
    <w:p w14:paraId="64B36DE4" w14:textId="2A0055CE" w:rsidR="00367DE5" w:rsidRPr="00367DE5" w:rsidRDefault="00367DE5" w:rsidP="00367DE5">
      <w:pPr>
        <w:pStyle w:val="ListParagraph"/>
        <w:ind w:left="1800"/>
        <w:jc w:val="center"/>
        <w:rPr>
          <w:vertAlign w:val="superscript"/>
        </w:rPr>
      </w:pPr>
      <w:r w:rsidRPr="00367DE5">
        <w:rPr>
          <w:highlight w:val="cyan"/>
        </w:rPr>
        <w:t>J(w; x</w:t>
      </w:r>
      <w:r w:rsidRPr="00367DE5">
        <w:rPr>
          <w:highlight w:val="cyan"/>
          <w:vertAlign w:val="subscript"/>
        </w:rPr>
        <w:t xml:space="preserve">i </w:t>
      </w:r>
      <w:r w:rsidRPr="00367DE5">
        <w:rPr>
          <w:highlight w:val="cyan"/>
        </w:rPr>
        <w:t>; y</w:t>
      </w:r>
      <w:r w:rsidRPr="00367DE5">
        <w:rPr>
          <w:highlight w:val="cyan"/>
          <w:vertAlign w:val="subscript"/>
        </w:rPr>
        <w:t>i</w:t>
      </w:r>
      <w:r w:rsidRPr="00367DE5">
        <w:rPr>
          <w:highlight w:val="cyan"/>
        </w:rPr>
        <w:t xml:space="preserve">) = </w:t>
      </w:r>
      <m:oMath>
        <m:f>
          <m:fPr>
            <m:ctrlPr>
              <w:rPr>
                <w:rFonts w:ascii="Cambria Math" w:hAnsi="Cambria Math"/>
                <w:i/>
                <w:highlight w:val="cyan"/>
              </w:rPr>
            </m:ctrlPr>
          </m:fPr>
          <m:num>
            <m:r>
              <w:rPr>
                <w:rFonts w:ascii="Cambria Math" w:hAnsi="Cambria Math"/>
                <w:highlight w:val="cyan"/>
              </w:rPr>
              <m:t>1</m:t>
            </m:r>
          </m:num>
          <m:den>
            <m:r>
              <w:rPr>
                <w:rFonts w:ascii="Cambria Math" w:hAnsi="Cambria Math"/>
                <w:highlight w:val="cyan"/>
              </w:rPr>
              <m:t>2</m:t>
            </m:r>
          </m:den>
        </m:f>
      </m:oMath>
      <w:r w:rsidRPr="00367DE5">
        <w:rPr>
          <w:highlight w:val="cyan"/>
        </w:rPr>
        <w:t xml:space="preserve"> (x</w:t>
      </w:r>
      <w:r w:rsidRPr="00367DE5">
        <w:rPr>
          <w:highlight w:val="cyan"/>
          <w:vertAlign w:val="subscript"/>
        </w:rPr>
        <w:t>i</w:t>
      </w:r>
      <w:r w:rsidRPr="00367DE5">
        <w:rPr>
          <w:highlight w:val="cyan"/>
        </w:rPr>
        <w:t>w – y</w:t>
      </w:r>
      <w:r w:rsidRPr="00367DE5">
        <w:rPr>
          <w:highlight w:val="cyan"/>
          <w:vertAlign w:val="subscript"/>
        </w:rPr>
        <w:t>i</w:t>
      </w:r>
      <w:r w:rsidRPr="00367DE5">
        <w:rPr>
          <w:highlight w:val="cyan"/>
        </w:rPr>
        <w:t>)</w:t>
      </w:r>
      <w:r w:rsidRPr="00367DE5">
        <w:rPr>
          <w:highlight w:val="cyan"/>
          <w:vertAlign w:val="superscript"/>
        </w:rPr>
        <w:t>2</w:t>
      </w:r>
    </w:p>
    <w:p w14:paraId="1AAC2AEA" w14:textId="77777777" w:rsidR="00367DE5" w:rsidRDefault="00367DE5" w:rsidP="00367DE5">
      <w:pPr>
        <w:pStyle w:val="ListParagraph"/>
        <w:numPr>
          <w:ilvl w:val="0"/>
          <w:numId w:val="91"/>
        </w:numPr>
      </w:pPr>
      <w:r w:rsidRPr="00367DE5">
        <w:t>Đạo hàm theo w tương ứng</w:t>
      </w:r>
      <w:r>
        <w:t>:</w:t>
      </w:r>
    </w:p>
    <w:p w14:paraId="28CA6F79" w14:textId="74003FB6" w:rsidR="00367DE5" w:rsidRDefault="00367DE5" w:rsidP="00367DE5">
      <w:pPr>
        <w:ind w:left="1440"/>
        <w:jc w:val="center"/>
      </w:pPr>
      <w:r w:rsidRPr="00D16771">
        <w:rPr>
          <w:rFonts w:ascii="Cambria Math" w:hAnsi="Cambria Math" w:cs="Cambria Math"/>
          <w:highlight w:val="cyan"/>
        </w:rPr>
        <w:t>∇</w:t>
      </w:r>
      <w:r w:rsidRPr="00D16771">
        <w:rPr>
          <w:highlight w:val="cyan"/>
          <w:vertAlign w:val="subscript"/>
        </w:rPr>
        <w:t>w</w:t>
      </w:r>
      <w:r w:rsidRPr="00D16771">
        <w:rPr>
          <w:highlight w:val="cyan"/>
        </w:rPr>
        <w:t>J(w; x</w:t>
      </w:r>
      <w:r w:rsidRPr="00D16771">
        <w:rPr>
          <w:highlight w:val="cyan"/>
          <w:vertAlign w:val="subscript"/>
        </w:rPr>
        <w:t>i</w:t>
      </w:r>
      <w:r w:rsidRPr="00D16771">
        <w:rPr>
          <w:highlight w:val="cyan"/>
        </w:rPr>
        <w:t>; y</w:t>
      </w:r>
      <w:r w:rsidRPr="00D16771">
        <w:rPr>
          <w:highlight w:val="cyan"/>
          <w:vertAlign w:val="subscript"/>
        </w:rPr>
        <w:t>i</w:t>
      </w:r>
      <w:r w:rsidRPr="00D16771">
        <w:rPr>
          <w:highlight w:val="cyan"/>
        </w:rPr>
        <w:t>) = x</w:t>
      </w:r>
      <w:r w:rsidRPr="00D16771">
        <w:rPr>
          <w:highlight w:val="cyan"/>
          <w:vertAlign w:val="subscript"/>
        </w:rPr>
        <w:t>i</w:t>
      </w:r>
      <w:r w:rsidRPr="00D16771">
        <w:rPr>
          <w:highlight w:val="cyan"/>
          <w:vertAlign w:val="superscript"/>
        </w:rPr>
        <w:t>T</w:t>
      </w:r>
      <w:r w:rsidRPr="00D16771">
        <w:rPr>
          <w:highlight w:val="cyan"/>
        </w:rPr>
        <w:t>(x</w:t>
      </w:r>
      <w:r w:rsidRPr="00D16771">
        <w:rPr>
          <w:highlight w:val="cyan"/>
          <w:vertAlign w:val="subscript"/>
        </w:rPr>
        <w:t>i</w:t>
      </w:r>
      <w:r w:rsidRPr="00D16771">
        <w:rPr>
          <w:highlight w:val="cyan"/>
        </w:rPr>
        <w:t>w – y</w:t>
      </w:r>
      <w:r w:rsidRPr="00D16771">
        <w:rPr>
          <w:highlight w:val="cyan"/>
          <w:vertAlign w:val="subscript"/>
        </w:rPr>
        <w:t>i</w:t>
      </w:r>
      <w:r w:rsidRPr="00D16771">
        <w:rPr>
          <w:highlight w:val="cyan"/>
        </w:rPr>
        <w:t>)</w:t>
      </w:r>
    </w:p>
    <w:p w14:paraId="4AB240F7" w14:textId="50027B46" w:rsidR="00367DE5" w:rsidRDefault="00367DE5" w:rsidP="00367DE5">
      <w:pPr>
        <w:pStyle w:val="ListParagraph"/>
        <w:numPr>
          <w:ilvl w:val="0"/>
          <w:numId w:val="91"/>
        </w:numPr>
      </w:pPr>
      <w:r>
        <w:t>Dưới</w:t>
      </w:r>
      <w:r w:rsidRPr="00367DE5">
        <w:t xml:space="preserve"> đây là hàm số trong python để giải Linear Regression theo</w:t>
      </w:r>
      <w:r>
        <w:t xml:space="preserve"> </w:t>
      </w:r>
      <w:r w:rsidRPr="00367DE5">
        <w:t>SGD:</w:t>
      </w:r>
    </w:p>
    <w:p w14:paraId="573F5DCB" w14:textId="763B50E1" w:rsidR="00D16771" w:rsidRDefault="00D16771" w:rsidP="00D16771">
      <w:pPr>
        <w:jc w:val="center"/>
      </w:pPr>
      <w:r w:rsidRPr="00D16771">
        <w:rPr>
          <w:noProof/>
        </w:rPr>
        <w:lastRenderedPageBreak/>
        <w:drawing>
          <wp:inline distT="0" distB="0" distL="0" distR="0" wp14:anchorId="5C9ABA74" wp14:editId="28002AD2">
            <wp:extent cx="5791835" cy="4998720"/>
            <wp:effectExtent l="0" t="0" r="0" b="0"/>
            <wp:docPr id="1432137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37305" name=""/>
                    <pic:cNvPicPr/>
                  </pic:nvPicPr>
                  <pic:blipFill>
                    <a:blip r:embed="rId30"/>
                    <a:stretch>
                      <a:fillRect/>
                    </a:stretch>
                  </pic:blipFill>
                  <pic:spPr>
                    <a:xfrm>
                      <a:off x="0" y="0"/>
                      <a:ext cx="5791835" cy="4998720"/>
                    </a:xfrm>
                    <a:prstGeom prst="rect">
                      <a:avLst/>
                    </a:prstGeom>
                  </pic:spPr>
                </pic:pic>
              </a:graphicData>
            </a:graphic>
          </wp:inline>
        </w:drawing>
      </w:r>
    </w:p>
    <w:p w14:paraId="236885E3" w14:textId="3ACF2378" w:rsidR="00D16771" w:rsidRDefault="00D16771" w:rsidP="00D16771">
      <w:pPr>
        <w:pStyle w:val="Caption"/>
      </w:pPr>
      <w:bookmarkStart w:id="66" w:name="_Toc154072107"/>
      <w:bookmarkStart w:id="67" w:name="_Toc154072460"/>
      <w:r>
        <w:t xml:space="preserve">Hình </w:t>
      </w:r>
      <w:fldSimple w:instr=" SEQ Hình \* ARABIC ">
        <w:r w:rsidR="00DB753F">
          <w:rPr>
            <w:noProof/>
          </w:rPr>
          <w:t>15</w:t>
        </w:r>
      </w:fldSimple>
      <w:r>
        <w:t xml:space="preserve"> – Ví dụ với Linear Regression</w:t>
      </w:r>
      <w:bookmarkEnd w:id="66"/>
      <w:bookmarkEnd w:id="67"/>
    </w:p>
    <w:p w14:paraId="27A28167" w14:textId="77777777" w:rsidR="00DA32F8" w:rsidRDefault="00DA32F8" w:rsidP="00DA32F8">
      <w:pPr>
        <w:spacing w:line="2880" w:lineRule="auto"/>
      </w:pPr>
    </w:p>
    <w:p w14:paraId="06CF57F9" w14:textId="4358257A" w:rsidR="00D16771" w:rsidRDefault="00D16771" w:rsidP="00D16771">
      <w:pPr>
        <w:pStyle w:val="ListParagraph"/>
        <w:numPr>
          <w:ilvl w:val="0"/>
          <w:numId w:val="91"/>
        </w:numPr>
      </w:pPr>
      <w:r>
        <w:lastRenderedPageBreak/>
        <w:t>Đồ thị minh họa:</w:t>
      </w:r>
    </w:p>
    <w:p w14:paraId="33544B5F" w14:textId="5B56CD5B" w:rsidR="00D16771" w:rsidRDefault="00EC258E" w:rsidP="00EC258E">
      <w:pPr>
        <w:jc w:val="center"/>
      </w:pPr>
      <w:r>
        <w:rPr>
          <w:noProof/>
        </w:rPr>
        <w:drawing>
          <wp:inline distT="0" distB="0" distL="0" distR="0" wp14:anchorId="57DADE54" wp14:editId="2741F7CE">
            <wp:extent cx="3886200" cy="3886200"/>
            <wp:effectExtent l="0" t="0" r="0" b="0"/>
            <wp:docPr id="5903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6200" cy="3886200"/>
                    </a:xfrm>
                    <a:prstGeom prst="rect">
                      <a:avLst/>
                    </a:prstGeom>
                    <a:noFill/>
                    <a:ln>
                      <a:noFill/>
                    </a:ln>
                  </pic:spPr>
                </pic:pic>
              </a:graphicData>
            </a:graphic>
          </wp:inline>
        </w:drawing>
      </w:r>
    </w:p>
    <w:p w14:paraId="3FF16077" w14:textId="15EDCEE5" w:rsidR="00D16771" w:rsidRDefault="00D16771" w:rsidP="00D16771">
      <w:pPr>
        <w:pStyle w:val="Caption"/>
      </w:pPr>
      <w:bookmarkStart w:id="68" w:name="_Toc154072108"/>
      <w:bookmarkStart w:id="69" w:name="_Toc154072461"/>
      <w:r>
        <w:t xml:space="preserve">Hình </w:t>
      </w:r>
      <w:fldSimple w:instr=" SEQ Hình \* ARABIC ">
        <w:r w:rsidR="00DB753F">
          <w:rPr>
            <w:noProof/>
          </w:rPr>
          <w:t>16</w:t>
        </w:r>
      </w:fldSimple>
      <w:r>
        <w:t xml:space="preserve"> – Đường đi của nghiệm với SGD</w:t>
      </w:r>
      <w:bookmarkEnd w:id="68"/>
      <w:bookmarkEnd w:id="69"/>
    </w:p>
    <w:p w14:paraId="1EE78158" w14:textId="43939C28" w:rsidR="00D16771" w:rsidRDefault="00D16771" w:rsidP="00D16771">
      <w:pPr>
        <w:jc w:val="center"/>
      </w:pPr>
      <w:r w:rsidRPr="00D16771">
        <w:rPr>
          <w:noProof/>
        </w:rPr>
        <w:drawing>
          <wp:inline distT="0" distB="0" distL="0" distR="0" wp14:anchorId="10DA7876" wp14:editId="6014FDB6">
            <wp:extent cx="3638350" cy="2788920"/>
            <wp:effectExtent l="0" t="0" r="0" b="0"/>
            <wp:docPr id="25915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53715" name=""/>
                    <pic:cNvPicPr/>
                  </pic:nvPicPr>
                  <pic:blipFill rotWithShape="1">
                    <a:blip r:embed="rId32"/>
                    <a:srcRect l="3659" t="9040" r="6691" b="8369"/>
                    <a:stretch/>
                  </pic:blipFill>
                  <pic:spPr bwMode="auto">
                    <a:xfrm>
                      <a:off x="0" y="0"/>
                      <a:ext cx="3657640" cy="2803707"/>
                    </a:xfrm>
                    <a:prstGeom prst="rect">
                      <a:avLst/>
                    </a:prstGeom>
                    <a:ln>
                      <a:noFill/>
                    </a:ln>
                    <a:extLst>
                      <a:ext uri="{53640926-AAD7-44D8-BBD7-CCE9431645EC}">
                        <a14:shadowObscured xmlns:a14="http://schemas.microsoft.com/office/drawing/2010/main"/>
                      </a:ext>
                    </a:extLst>
                  </pic:spPr>
                </pic:pic>
              </a:graphicData>
            </a:graphic>
          </wp:inline>
        </w:drawing>
      </w:r>
    </w:p>
    <w:p w14:paraId="63C33937" w14:textId="0F449119" w:rsidR="00D16771" w:rsidRDefault="00D16771" w:rsidP="00D16771">
      <w:pPr>
        <w:pStyle w:val="Caption"/>
      </w:pPr>
      <w:bookmarkStart w:id="70" w:name="_Toc154072109"/>
      <w:bookmarkStart w:id="71" w:name="_Toc154072462"/>
      <w:r>
        <w:t xml:space="preserve">Hình </w:t>
      </w:r>
      <w:fldSimple w:instr=" SEQ Hình \* ARABIC ">
        <w:r w:rsidR="00DB753F">
          <w:rPr>
            <w:noProof/>
          </w:rPr>
          <w:t>17</w:t>
        </w:r>
      </w:fldSimple>
      <w:r w:rsidR="00E830B7">
        <w:rPr>
          <w:noProof/>
        </w:rPr>
        <w:t xml:space="preserve"> </w:t>
      </w:r>
      <w:r w:rsidR="00E830B7">
        <w:t xml:space="preserve">– </w:t>
      </w:r>
      <w:r>
        <w:t>G</w:t>
      </w:r>
      <w:r w:rsidRPr="00D16771">
        <w:t>iá trị của loss function tại 50 vòng lặp đầu tiên</w:t>
      </w:r>
      <w:bookmarkEnd w:id="70"/>
      <w:bookmarkEnd w:id="71"/>
    </w:p>
    <w:p w14:paraId="6B939F3D" w14:textId="58A20953" w:rsidR="008C4220" w:rsidRPr="008C4220" w:rsidRDefault="008C4220" w:rsidP="008C4220">
      <w:pPr>
        <w:pStyle w:val="ListParagraph"/>
        <w:numPr>
          <w:ilvl w:val="0"/>
          <w:numId w:val="91"/>
        </w:numPr>
      </w:pPr>
      <w:r w:rsidRPr="008C4220">
        <w:lastRenderedPageBreak/>
        <w:t xml:space="preserve">Hình </w:t>
      </w:r>
      <w:r>
        <w:t>1</w:t>
      </w:r>
      <w:r w:rsidR="008A574E">
        <w:t>6</w:t>
      </w:r>
      <w:r w:rsidRPr="008C4220">
        <w:t xml:space="preserve"> mô tả đường đi của nghiệm. </w:t>
      </w:r>
      <w:r>
        <w:t>Ta</w:t>
      </w:r>
      <w:r w:rsidRPr="008C4220">
        <w:t xml:space="preserve"> thấy rằng đường đi khá là </w:t>
      </w:r>
      <w:r w:rsidRPr="008C4220">
        <w:rPr>
          <w:i/>
          <w:iCs/>
        </w:rPr>
        <w:t>zigzag</w:t>
      </w:r>
      <w:r w:rsidRPr="008C4220">
        <w:t> chứ không </w:t>
      </w:r>
      <w:r w:rsidRPr="008C4220">
        <w:rPr>
          <w:i/>
          <w:iCs/>
        </w:rPr>
        <w:t>mượt</w:t>
      </w:r>
      <w:r w:rsidRPr="008C4220">
        <w:t> như khi sử dụng GD. Điều này là dễ hiểu vì một điểm dữ liệu không thể đại diện cho toàn bộ dữ liệu được. Tuy nhiên, chúng ta cũng thấy rằng thuật toán hội tụ khá nhanh đến vùng lân cận của nghiệm. Với 1000 điểm dữ liệu, SGD chỉ cần gần 3 epoches (2911 tương ứng với 2911 lần cập nhật, mỗi lần lấy 1 điểm). Nếu so với con số 49 vòng lặp (epoches) như kết quả tốt nhất có được bằng GD, thì kết quả này lợi hơn rất nhiều.</w:t>
      </w:r>
    </w:p>
    <w:p w14:paraId="1950CCFE" w14:textId="222DB96D" w:rsidR="008C4220" w:rsidRPr="008C4220" w:rsidRDefault="008C4220" w:rsidP="008C4220">
      <w:pPr>
        <w:pStyle w:val="ListParagraph"/>
        <w:numPr>
          <w:ilvl w:val="0"/>
          <w:numId w:val="91"/>
        </w:numPr>
      </w:pPr>
      <w:r>
        <w:t>Còn h</w:t>
      </w:r>
      <w:r w:rsidRPr="008C4220">
        <w:t>ình</w:t>
      </w:r>
      <w:r>
        <w:t xml:space="preserve"> 1</w:t>
      </w:r>
      <w:r w:rsidR="008A574E">
        <w:t>7</w:t>
      </w:r>
      <w:r w:rsidRPr="008C4220">
        <w:t xml:space="preserve"> mô tả hàm mất mát cho toàn bộ dữ liệu sau khi </w:t>
      </w:r>
      <w:r w:rsidRPr="008C4220">
        <w:rPr>
          <w:i/>
          <w:iCs/>
        </w:rPr>
        <w:t>chỉ</w:t>
      </w:r>
      <w:r w:rsidRPr="008C4220">
        <w:t> sử dụng 50 điểm dữ liệu đầu tiên. Mặc dù không </w:t>
      </w:r>
      <w:r w:rsidRPr="008C4220">
        <w:rPr>
          <w:i/>
          <w:iCs/>
        </w:rPr>
        <w:t>mượt</w:t>
      </w:r>
      <w:r w:rsidRPr="008C4220">
        <w:t>, tốc độ hội tụ vẫn rất nhanh.</w:t>
      </w:r>
    </w:p>
    <w:p w14:paraId="4BD4DA0E" w14:textId="408CFF01" w:rsidR="008C4220" w:rsidRPr="00A51815" w:rsidRDefault="008C4220" w:rsidP="008C4220">
      <w:pPr>
        <w:pStyle w:val="ListParagraph"/>
        <w:numPr>
          <w:ilvl w:val="0"/>
          <w:numId w:val="92"/>
        </w:numPr>
      </w:pPr>
      <w:r w:rsidRPr="00A51815">
        <w:t>Thực tế cho thấy chỉ lấy khoảng 10 điểm là ta đã có thể xác định được gần đúng phương trình đường thẳng cần tìm rồi. Đây chính là ưu điểm của SGD - hội tụ rất nhanh.</w:t>
      </w:r>
    </w:p>
    <w:p w14:paraId="627C995C" w14:textId="4CF04100" w:rsidR="00A51815" w:rsidRDefault="00A51815" w:rsidP="00A51815">
      <w:pPr>
        <w:pStyle w:val="ListParagraph"/>
        <w:numPr>
          <w:ilvl w:val="0"/>
          <w:numId w:val="90"/>
        </w:numPr>
      </w:pPr>
      <w:r w:rsidRPr="00A51815">
        <w:t xml:space="preserve">Đặt câu hỏi </w:t>
      </w:r>
      <w:r w:rsidRPr="00EC258E">
        <w:t>tại</w:t>
      </w:r>
      <w:r w:rsidRPr="00A51815">
        <w:t xml:space="preserve"> sao phải dùng SGD thay cho GD mặt dù đường đi của nó khá </w:t>
      </w:r>
      <w:r w:rsidRPr="008C4220">
        <w:rPr>
          <w:i/>
          <w:iCs/>
        </w:rPr>
        <w:t>zigzag</w:t>
      </w:r>
      <w:r w:rsidRPr="00A51815">
        <w:t xml:space="preserve">? Ở đây, GD có hạn chế đối với cơ sở dữ liệu lớn (vài triệu dữ liệu) thì việc tính toán đạo hàm trên toàn bộ dữ liệu qua mỗi vòng lặp trở nên cồng kềnh. Bên cạnh đó GD không phù hợp với online learning. </w:t>
      </w:r>
      <w:r>
        <w:t>Ta hiểu rằng</w:t>
      </w:r>
      <w:r w:rsidRPr="00A51815">
        <w:t xml:space="preserve"> online learning là khi dữ liệu cập nhật liên tục (ví dụ như thêm người dùng đăng k</w:t>
      </w:r>
      <w:r>
        <w:t>ý</w:t>
      </w:r>
      <w:r w:rsidRPr="00A51815">
        <w:t>) thì mỗi lần thêm dữ liệu ta phải tính lại đạo hàm trên toàn bộ dữ liệu</w:t>
      </w:r>
      <w:r>
        <w:t xml:space="preserve"> dẫn đến</w:t>
      </w:r>
      <w:r w:rsidRPr="00A51815">
        <w:t xml:space="preserve"> thời gian tính toán lâu, thuật toán không online nữa. Vì thế</w:t>
      </w:r>
      <w:r>
        <w:t>,</w:t>
      </w:r>
      <w:r w:rsidRPr="00A51815">
        <w:t xml:space="preserve"> SGD ra đời để giải quyết vấn đề đó, vì mỗi lần thêm dữ liệu mới vào chỉ cần cập nhật trên 1 điểm dữ liệu đó thôi, phù hợp với online learning.</w:t>
      </w:r>
      <w:r w:rsidRPr="00A51815">
        <w:br/>
      </w:r>
      <w:r>
        <w:t>- V</w:t>
      </w:r>
      <w:r w:rsidRPr="00A51815">
        <w:t>í dụ minh hoạ</w:t>
      </w:r>
      <w:r>
        <w:t xml:space="preserve"> là</w:t>
      </w:r>
      <w:r w:rsidRPr="00A51815">
        <w:t xml:space="preserve"> có 10.000 điểm dữ liệu thì chỉ sau 3 epoch ta đã có được nghiệm tốt, còn với GD ta phải dùng tới 90 epoch để đạt được kết quả đó.</w:t>
      </w:r>
    </w:p>
    <w:p w14:paraId="2131CACF" w14:textId="7B6C4D0D" w:rsidR="00A51815" w:rsidRDefault="00A51815" w:rsidP="00A51815">
      <w:pPr>
        <w:pStyle w:val="ListParagraph"/>
        <w:numPr>
          <w:ilvl w:val="0"/>
          <w:numId w:val="88"/>
        </w:numPr>
        <w:rPr>
          <w:b/>
          <w:bCs/>
        </w:rPr>
      </w:pPr>
      <w:r w:rsidRPr="00A51815">
        <w:rPr>
          <w:b/>
          <w:bCs/>
        </w:rPr>
        <w:lastRenderedPageBreak/>
        <w:t>Ưu điểm:</w:t>
      </w:r>
    </w:p>
    <w:p w14:paraId="0CA98C2C" w14:textId="2C93EBF0" w:rsidR="00A51815" w:rsidRDefault="00A51815" w:rsidP="00A51815">
      <w:pPr>
        <w:pStyle w:val="ListParagraph"/>
        <w:numPr>
          <w:ilvl w:val="0"/>
          <w:numId w:val="90"/>
        </w:numPr>
      </w:pPr>
      <w:r w:rsidRPr="00A51815">
        <w:t>SGD chỉ tính toán gradient trên một mini-batch nhỏ của dữ liệu thay vì toàn bộ tập dữ liệu. Điều này làm giảm đáng kể khối lượng tính toán, đặc biệt là khi có các tập dữ liệu lớn.</w:t>
      </w:r>
    </w:p>
    <w:p w14:paraId="766EC039" w14:textId="03FF1313" w:rsidR="00A51815" w:rsidRDefault="00A51815" w:rsidP="00A51815">
      <w:pPr>
        <w:pStyle w:val="ListParagraph"/>
        <w:numPr>
          <w:ilvl w:val="0"/>
          <w:numId w:val="90"/>
        </w:numPr>
      </w:pPr>
      <w:r w:rsidRPr="00A51815">
        <w:t>Thuật toán giải quyết được đối với cơ sở dữ liệu lớn mà GD không làm được. Thuật toán tối ưu này</w:t>
      </w:r>
      <w:r>
        <w:t xml:space="preserve"> vẫn được sử dụng cho đến nay.</w:t>
      </w:r>
    </w:p>
    <w:p w14:paraId="5E7A518F" w14:textId="57958CF6" w:rsidR="00A51815" w:rsidRPr="00A51815" w:rsidRDefault="00A51815" w:rsidP="00A51815">
      <w:pPr>
        <w:pStyle w:val="ListParagraph"/>
        <w:numPr>
          <w:ilvl w:val="0"/>
          <w:numId w:val="88"/>
        </w:numPr>
        <w:rPr>
          <w:b/>
          <w:bCs/>
        </w:rPr>
      </w:pPr>
      <w:r w:rsidRPr="00A51815">
        <w:rPr>
          <w:b/>
          <w:bCs/>
        </w:rPr>
        <w:t>Nhược điểm:</w:t>
      </w:r>
    </w:p>
    <w:p w14:paraId="7FDB557D" w14:textId="2D14DF93" w:rsidR="00A51815" w:rsidRDefault="00A51815" w:rsidP="00A51815">
      <w:pPr>
        <w:pStyle w:val="ListParagraph"/>
        <w:numPr>
          <w:ilvl w:val="0"/>
          <w:numId w:val="90"/>
        </w:numPr>
      </w:pPr>
      <w:r w:rsidRPr="00A51815">
        <w:t>GD có thể dẫn đến sự dao động lớn trong quá trình tối ưu hóa, đặc biệt là khi kích thước mini-batch nhỏ. Điều này có thể làm chậm quá trình hội tụ và không đạt được giá trị tối ưu mong muốn.</w:t>
      </w:r>
    </w:p>
    <w:p w14:paraId="5E77C737" w14:textId="6D9A9191" w:rsidR="00367DE5" w:rsidRPr="00367DE5" w:rsidRDefault="00A51815" w:rsidP="00367DE5">
      <w:pPr>
        <w:pStyle w:val="ListParagraph"/>
        <w:numPr>
          <w:ilvl w:val="0"/>
          <w:numId w:val="90"/>
        </w:numPr>
      </w:pPr>
      <w:r w:rsidRPr="00A51815">
        <w:t xml:space="preserve">Thuật toán vẫn chưa giải quyết được 2 nhược điểm lớn của gradient descent (learning rate, điểm dữ liệu ban đầu). Vì vậy ta phải kết hợp SGD với </w:t>
      </w:r>
      <w:r>
        <w:t>một</w:t>
      </w:r>
      <w:r w:rsidRPr="00A51815">
        <w:t xml:space="preserve"> số thuật toán khác như: Momentum, AdaGrad,..Các thuật toán này sẽ được trình bày ở phần sau.</w:t>
      </w:r>
    </w:p>
    <w:p w14:paraId="09C948BA" w14:textId="77777777" w:rsidR="00832709" w:rsidRDefault="00832709" w:rsidP="00832709">
      <w:pPr>
        <w:pStyle w:val="2121"/>
      </w:pPr>
      <w:r w:rsidRPr="00832709">
        <w:t>Momentum</w:t>
      </w:r>
    </w:p>
    <w:p w14:paraId="6E98F8BD" w14:textId="44906F87" w:rsidR="00832709" w:rsidRDefault="00091822" w:rsidP="00091822">
      <w:pPr>
        <w:pStyle w:val="ListParagraph"/>
        <w:numPr>
          <w:ilvl w:val="0"/>
          <w:numId w:val="90"/>
        </w:numPr>
      </w:pPr>
      <w:r w:rsidRPr="00091822">
        <w:t>Để khắc phục các hạn chế trên của thuật toán Gradient Descent người ta dùng gradient descent with momentum. Vậy gradient with momentum là gì?</w:t>
      </w:r>
    </w:p>
    <w:p w14:paraId="24F021A2" w14:textId="6D26C2AF" w:rsidR="00091822" w:rsidRDefault="00091822" w:rsidP="00091822">
      <w:pPr>
        <w:pStyle w:val="ListParagraph"/>
        <w:numPr>
          <w:ilvl w:val="0"/>
          <w:numId w:val="90"/>
        </w:numPr>
      </w:pPr>
      <w:r>
        <w:t>Dưới góc nhìn vật lí thì t</w:t>
      </w:r>
      <w:r w:rsidRPr="00091822">
        <w:t xml:space="preserve">huật toán GD thường được ví với tác dụng của trọng lực lên một hòn bi đặt trên một mặt có dạng như hình một thung lũng giống như hình </w:t>
      </w:r>
      <w:r>
        <w:t>a) GD</w:t>
      </w:r>
      <w:r w:rsidRPr="00091822">
        <w:t xml:space="preserve"> dưới đây. Bất kể ta đặt hòn bi ở A hay B thì cuối cùng hòn bi cũng sẽ lăn xuống và kết thúc ở vị trí C</w:t>
      </w:r>
      <w:r>
        <w:t>.</w:t>
      </w:r>
    </w:p>
    <w:p w14:paraId="58ED7D90" w14:textId="5AA7CB32" w:rsidR="00091822" w:rsidRDefault="00091822" w:rsidP="00091822">
      <w:pPr>
        <w:jc w:val="center"/>
      </w:pPr>
      <w:r w:rsidRPr="00091822">
        <w:rPr>
          <w:noProof/>
        </w:rPr>
        <w:lastRenderedPageBreak/>
        <w:drawing>
          <wp:inline distT="0" distB="0" distL="0" distR="0" wp14:anchorId="722B2683" wp14:editId="6EBAECA8">
            <wp:extent cx="5791835" cy="2582545"/>
            <wp:effectExtent l="0" t="0" r="0" b="8255"/>
            <wp:docPr id="32970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09227" name=""/>
                    <pic:cNvPicPr/>
                  </pic:nvPicPr>
                  <pic:blipFill>
                    <a:blip r:embed="rId33"/>
                    <a:stretch>
                      <a:fillRect/>
                    </a:stretch>
                  </pic:blipFill>
                  <pic:spPr>
                    <a:xfrm>
                      <a:off x="0" y="0"/>
                      <a:ext cx="5791835" cy="2582545"/>
                    </a:xfrm>
                    <a:prstGeom prst="rect">
                      <a:avLst/>
                    </a:prstGeom>
                  </pic:spPr>
                </pic:pic>
              </a:graphicData>
            </a:graphic>
          </wp:inline>
        </w:drawing>
      </w:r>
    </w:p>
    <w:p w14:paraId="3B549AB8" w14:textId="39F5A131" w:rsidR="00091822" w:rsidRPr="00091822" w:rsidRDefault="00091822" w:rsidP="00091822">
      <w:pPr>
        <w:pStyle w:val="Caption"/>
      </w:pPr>
      <w:bookmarkStart w:id="72" w:name="_Toc154072110"/>
      <w:bookmarkStart w:id="73" w:name="_Toc154072463"/>
      <w:r>
        <w:t xml:space="preserve">Hình </w:t>
      </w:r>
      <w:fldSimple w:instr=" SEQ Hình \* ARABIC ">
        <w:r w:rsidR="00DB753F">
          <w:rPr>
            <w:noProof/>
          </w:rPr>
          <w:t>18</w:t>
        </w:r>
      </w:fldSimple>
      <w:r>
        <w:t xml:space="preserve"> – </w:t>
      </w:r>
      <w:r w:rsidRPr="00091822">
        <w:t>So sánh Gradient Descent với các hiện tượng vật l</w:t>
      </w:r>
      <w:r>
        <w:t>ý</w:t>
      </w:r>
      <w:bookmarkEnd w:id="72"/>
      <w:bookmarkEnd w:id="73"/>
    </w:p>
    <w:p w14:paraId="180356FC" w14:textId="265711CE" w:rsidR="00091822" w:rsidRDefault="00091822" w:rsidP="00091822">
      <w:pPr>
        <w:pStyle w:val="ListParagraph"/>
        <w:numPr>
          <w:ilvl w:val="0"/>
          <w:numId w:val="91"/>
        </w:numPr>
      </w:pPr>
      <w:r>
        <w:t>Tuy nhiên, nếu như bề mặt có hai đáy thung lũng như Hình b) thì tùy vào việc đặt bi ở A hay B, vị trí cuối cùng của bi sẽ ở C hoặc D. Điểm D là một điểm local minimum chúng ta không mong muốn.</w:t>
      </w:r>
    </w:p>
    <w:p w14:paraId="7534F855" w14:textId="50C8A4B6" w:rsidR="00091822" w:rsidRDefault="00091822" w:rsidP="00091822">
      <w:pPr>
        <w:pStyle w:val="ListParagraph"/>
        <w:numPr>
          <w:ilvl w:val="0"/>
          <w:numId w:val="91"/>
        </w:numPr>
      </w:pPr>
      <w:r>
        <w:t>Nếu suy nghĩ một cách vật lý hơn, vẫn trong hình b), nếu vận tốc ban đầu của bi khi ở điểm B đủ lớn, khi bi lăn đến điểm D, theo đà, bi có thể tiếp tục di chuyển lên dốc phía bên trái của D. Và nếu giả sử vận tốc ban đầu lớn hơn nữa, bi có thể vượt dốc tới điểm E rồi lăn xuống C như trong Hình c). Đây chính là điều chúng ta mong muốn.</w:t>
      </w:r>
    </w:p>
    <w:p w14:paraId="0B73035D" w14:textId="0C27C427" w:rsidR="00091822" w:rsidRDefault="00091822" w:rsidP="00091822">
      <w:pPr>
        <w:pStyle w:val="ListParagraph"/>
        <w:numPr>
          <w:ilvl w:val="0"/>
          <w:numId w:val="91"/>
        </w:numPr>
      </w:pPr>
      <w:r>
        <w:t>Dựa trên hiện tượng này, một thuật toán được ra đời nhằm khắc phục việc nghiệm của GD rơi vào một điểm local minimum không mong muốn. Thuật toán đó có tên là Momentum (tức theo đà trong tiếng Việt).</w:t>
      </w:r>
    </w:p>
    <w:p w14:paraId="57FB8FAD" w14:textId="32B8608F" w:rsidR="00091822" w:rsidRDefault="00091822" w:rsidP="00091822">
      <w:pPr>
        <w:pStyle w:val="ListParagraph"/>
        <w:numPr>
          <w:ilvl w:val="0"/>
          <w:numId w:val="90"/>
        </w:numPr>
      </w:pPr>
      <w:r w:rsidRPr="00091822">
        <w:t>Để biểu diễn </w:t>
      </w:r>
      <w:r w:rsidRPr="00091822">
        <w:rPr>
          <w:i/>
          <w:iCs/>
        </w:rPr>
        <w:t>momentum</w:t>
      </w:r>
      <w:r w:rsidRPr="00091822">
        <w:t> bằng toán học thì chúng ta</w:t>
      </w:r>
      <w:r>
        <w:t xml:space="preserve"> cần:</w:t>
      </w:r>
    </w:p>
    <w:p w14:paraId="1EB822F6" w14:textId="7C69B939" w:rsidR="00091822" w:rsidRDefault="00091822" w:rsidP="00091822">
      <w:pPr>
        <w:pStyle w:val="ListParagraph"/>
        <w:numPr>
          <w:ilvl w:val="0"/>
          <w:numId w:val="91"/>
        </w:numPr>
      </w:pPr>
      <w:r w:rsidRPr="00091822">
        <w:t>Trong GD, chúng ta cần tính lượng thay đổi ở thời điểm t để cập nhật vị trí mới cho nghiệm (tức hòn bi). Nếu chúng ta coi đại lượng này như vận tốc v</w:t>
      </w:r>
      <w:r>
        <w:rPr>
          <w:vertAlign w:val="subscript"/>
        </w:rPr>
        <w:t>t</w:t>
      </w:r>
      <w:r w:rsidRPr="00091822">
        <w:t> trong vật lý, vị trí mới của </w:t>
      </w:r>
      <w:r w:rsidRPr="00091822">
        <w:rPr>
          <w:i/>
          <w:iCs/>
        </w:rPr>
        <w:t>hòn bi</w:t>
      </w:r>
      <w:r w:rsidRPr="00091822">
        <w:t> sẽ</w:t>
      </w:r>
      <w:r>
        <w:t xml:space="preserve"> </w:t>
      </w:r>
      <w:r w:rsidRPr="00091822">
        <w:t>là θ</w:t>
      </w:r>
      <w:r w:rsidRPr="00091822">
        <w:rPr>
          <w:vertAlign w:val="subscript"/>
        </w:rPr>
        <w:t>t+1</w:t>
      </w:r>
      <w:r>
        <w:t xml:space="preserve"> </w:t>
      </w:r>
      <w:r w:rsidRPr="00091822">
        <w:t>=</w:t>
      </w:r>
      <w:r>
        <w:t xml:space="preserve"> </w:t>
      </w:r>
      <w:r w:rsidRPr="00091822">
        <w:t>θ</w:t>
      </w:r>
      <w:r>
        <w:rPr>
          <w:vertAlign w:val="subscript"/>
        </w:rPr>
        <w:t xml:space="preserve">t </w:t>
      </w:r>
      <w:r>
        <w:t xml:space="preserve">– </w:t>
      </w:r>
      <w:r w:rsidRPr="00091822">
        <w:t>v</w:t>
      </w:r>
      <w:r>
        <w:rPr>
          <w:vertAlign w:val="subscript"/>
        </w:rPr>
        <w:t>t</w:t>
      </w:r>
      <w:r w:rsidRPr="00091822">
        <w:t xml:space="preserve">. </w:t>
      </w:r>
      <w:r w:rsidRPr="00091822">
        <w:lastRenderedPageBreak/>
        <w:t>Dấu trừ thể hiện việc phải di chuyển ngược với đạo hàm. Công việc của chúng ta bây giờ là tính đại lượng v</w:t>
      </w:r>
      <w:r w:rsidR="001B42AE">
        <w:rPr>
          <w:vertAlign w:val="subscript"/>
        </w:rPr>
        <w:t>t</w:t>
      </w:r>
      <w:r w:rsidRPr="00091822">
        <w:t> sao cho nó vừa mang thông tin của </w:t>
      </w:r>
      <w:r w:rsidRPr="00091822">
        <w:rPr>
          <w:i/>
          <w:iCs/>
        </w:rPr>
        <w:t>độ dốc</w:t>
      </w:r>
      <w:r w:rsidRPr="00091822">
        <w:t> (tức đạo hàm), vừa mang thông tin của </w:t>
      </w:r>
      <w:r w:rsidRPr="00091822">
        <w:rPr>
          <w:i/>
          <w:iCs/>
        </w:rPr>
        <w:t>đà</w:t>
      </w:r>
      <w:r w:rsidRPr="00091822">
        <w:t>, tức vận tốc trước đó v</w:t>
      </w:r>
      <w:r w:rsidRPr="001B42AE">
        <w:rPr>
          <w:vertAlign w:val="subscript"/>
        </w:rPr>
        <w:t>t−1</w:t>
      </w:r>
      <w:r w:rsidR="001B42AE" w:rsidRPr="001B42AE">
        <w:rPr>
          <w:vertAlign w:val="subscript"/>
        </w:rPr>
        <w:t xml:space="preserve"> </w:t>
      </w:r>
      <w:r w:rsidRPr="00091822">
        <w:t>(chúng ta coi như vận tốc ban đầu v</w:t>
      </w:r>
      <w:r w:rsidRPr="001B42AE">
        <w:rPr>
          <w:vertAlign w:val="subscript"/>
        </w:rPr>
        <w:t>0</w:t>
      </w:r>
      <w:r w:rsidR="001B42AE">
        <w:t xml:space="preserve"> </w:t>
      </w:r>
      <w:r w:rsidRPr="00091822">
        <w:t>=</w:t>
      </w:r>
      <w:r w:rsidR="001B42AE">
        <w:t xml:space="preserve"> </w:t>
      </w:r>
      <w:r w:rsidRPr="00091822">
        <w:t>0). Một cách đơn giản nhất, ta có thể cộng (có trọng số) hai đại lượng này lại:</w:t>
      </w:r>
    </w:p>
    <w:p w14:paraId="6891B9E7" w14:textId="2473D0C8" w:rsidR="001B42AE" w:rsidRDefault="001B42AE" w:rsidP="001B42AE">
      <w:pPr>
        <w:pStyle w:val="ListParagraph"/>
        <w:ind w:left="1800"/>
        <w:jc w:val="center"/>
      </w:pPr>
      <w:r w:rsidRPr="00EC258E">
        <w:rPr>
          <w:highlight w:val="cyan"/>
        </w:rPr>
        <w:t>v</w:t>
      </w:r>
      <w:r w:rsidRPr="00EC258E">
        <w:rPr>
          <w:highlight w:val="cyan"/>
          <w:vertAlign w:val="subscript"/>
        </w:rPr>
        <w:t>t</w:t>
      </w:r>
      <w:r w:rsidRPr="00EC258E">
        <w:rPr>
          <w:highlight w:val="cyan"/>
        </w:rPr>
        <w:t xml:space="preserve"> =</w:t>
      </w:r>
      <w:r w:rsidR="00EC258E" w:rsidRPr="00EC258E">
        <w:rPr>
          <w:highlight w:val="cyan"/>
        </w:rPr>
        <w:t xml:space="preserve"> </w:t>
      </w:r>
      <w:r w:rsidRPr="00EC258E">
        <w:rPr>
          <w:highlight w:val="cyan"/>
        </w:rPr>
        <w:t>γv</w:t>
      </w:r>
      <w:r w:rsidRPr="00EC258E">
        <w:rPr>
          <w:highlight w:val="cyan"/>
          <w:vertAlign w:val="subscript"/>
        </w:rPr>
        <w:t>t−1</w:t>
      </w:r>
      <w:r w:rsidR="00EC258E" w:rsidRPr="00EC258E">
        <w:rPr>
          <w:highlight w:val="cyan"/>
        </w:rPr>
        <w:t xml:space="preserve"> </w:t>
      </w:r>
      <w:r w:rsidRPr="00EC258E">
        <w:rPr>
          <w:highlight w:val="cyan"/>
        </w:rPr>
        <w:t>+</w:t>
      </w:r>
      <w:r w:rsidR="00EC258E" w:rsidRPr="00EC258E">
        <w:rPr>
          <w:highlight w:val="cyan"/>
        </w:rPr>
        <w:t xml:space="preserve"> </w:t>
      </w:r>
      <w:r w:rsidRPr="00EC258E">
        <w:rPr>
          <w:highlight w:val="cyan"/>
        </w:rPr>
        <w:t>η</w:t>
      </w:r>
      <w:r w:rsidRPr="00EC258E">
        <w:rPr>
          <w:rFonts w:ascii="Cambria Math" w:hAnsi="Cambria Math" w:cs="Cambria Math"/>
          <w:highlight w:val="cyan"/>
        </w:rPr>
        <w:t>∇</w:t>
      </w:r>
      <w:r w:rsidRPr="00EC258E">
        <w:rPr>
          <w:highlight w:val="cyan"/>
          <w:vertAlign w:val="subscript"/>
        </w:rPr>
        <w:t>θ</w:t>
      </w:r>
      <w:r w:rsidRPr="00EC258E">
        <w:rPr>
          <w:highlight w:val="cyan"/>
        </w:rPr>
        <w:t>J(θ)</w:t>
      </w:r>
    </w:p>
    <w:p w14:paraId="223C0C20" w14:textId="0EDD343E" w:rsidR="00EC258E" w:rsidRDefault="00EC258E" w:rsidP="00EC258E">
      <w:pPr>
        <w:pStyle w:val="ListParagraph"/>
        <w:ind w:left="1800"/>
      </w:pPr>
      <w:r w:rsidRPr="00EC258E">
        <w:t>Trong đó γ thường được chọn là một giá trị khoảng 0.9, v</w:t>
      </w:r>
      <w:r>
        <w:rPr>
          <w:vertAlign w:val="subscript"/>
        </w:rPr>
        <w:t>t</w:t>
      </w:r>
      <w:r w:rsidRPr="00EC258E">
        <w:t> là vận tốc tại thời điểm trước đó, </w:t>
      </w:r>
      <w:r w:rsidRPr="00EC258E">
        <w:rPr>
          <w:rFonts w:ascii="Cambria Math" w:hAnsi="Cambria Math" w:cs="Cambria Math"/>
        </w:rPr>
        <w:t>∇</w:t>
      </w:r>
      <w:r w:rsidRPr="00EC258E">
        <w:rPr>
          <w:vertAlign w:val="subscript"/>
        </w:rPr>
        <w:t>θ</w:t>
      </w:r>
      <w:r w:rsidRPr="00EC258E">
        <w:t>J(θ) chính là độ dốc của điểm trước đó. Sau đó vị trí mới của</w:t>
      </w:r>
      <w:r>
        <w:t xml:space="preserve"> hòn bi</w:t>
      </w:r>
      <w:r w:rsidRPr="00EC258E">
        <w:t> được xác định như sau:</w:t>
      </w:r>
    </w:p>
    <w:p w14:paraId="000BC66E" w14:textId="2D48FBC1" w:rsidR="00EC258E" w:rsidRDefault="00EC258E" w:rsidP="00EC258E">
      <w:pPr>
        <w:pStyle w:val="ListParagraph"/>
        <w:ind w:left="1800"/>
        <w:jc w:val="center"/>
        <w:rPr>
          <w:vertAlign w:val="subscript"/>
        </w:rPr>
      </w:pPr>
      <w:r w:rsidRPr="00EC258E">
        <w:rPr>
          <w:highlight w:val="cyan"/>
        </w:rPr>
        <w:t>θ = θ – v</w:t>
      </w:r>
      <w:r w:rsidRPr="00EC258E">
        <w:rPr>
          <w:highlight w:val="cyan"/>
          <w:vertAlign w:val="subscript"/>
        </w:rPr>
        <w:t>t</w:t>
      </w:r>
    </w:p>
    <w:p w14:paraId="5E49C811" w14:textId="6E2929A8" w:rsidR="00EC258E" w:rsidRDefault="00EC258E" w:rsidP="00EC258E">
      <w:pPr>
        <w:pStyle w:val="ListParagraph"/>
        <w:numPr>
          <w:ilvl w:val="0"/>
          <w:numId w:val="90"/>
        </w:numPr>
      </w:pPr>
      <w:r w:rsidRPr="00EC258E">
        <w:t>Thuật toán đơn giản này tỏ ra rất hiệu quả trong các bài toán thực tế (trong không gian nhiều chiều, cách tính toán cũng hoàn tòan tương tự). Dưới đây là một ví dụ trong không gian một chiều.</w:t>
      </w:r>
    </w:p>
    <w:p w14:paraId="123BC2D1" w14:textId="34CC6F15" w:rsidR="00EC258E" w:rsidRDefault="00EC258E" w:rsidP="00EC258E">
      <w:pPr>
        <w:pStyle w:val="ListParagraph"/>
        <w:numPr>
          <w:ilvl w:val="0"/>
          <w:numId w:val="91"/>
        </w:numPr>
      </w:pPr>
      <w:r w:rsidRPr="00EC258E">
        <w:t>xem xét một hàm đơn giản có hai điểm local minimum, trong đó 1 điểm là global minimum:</w:t>
      </w:r>
    </w:p>
    <w:p w14:paraId="59C2E87B" w14:textId="614C1081" w:rsidR="00EC258E" w:rsidRDefault="00EC258E" w:rsidP="00EC258E">
      <w:pPr>
        <w:ind w:left="1440"/>
        <w:jc w:val="center"/>
      </w:pPr>
      <w:r w:rsidRPr="00EC258E">
        <w:rPr>
          <w:highlight w:val="cyan"/>
        </w:rPr>
        <w:t>f(x) = x</w:t>
      </w:r>
      <w:r w:rsidRPr="00EC258E">
        <w:rPr>
          <w:highlight w:val="cyan"/>
          <w:vertAlign w:val="superscript"/>
        </w:rPr>
        <w:t xml:space="preserve">2 </w:t>
      </w:r>
      <w:r w:rsidRPr="00EC258E">
        <w:rPr>
          <w:highlight w:val="cyan"/>
        </w:rPr>
        <w:t>+ 10sin(x)</w:t>
      </w:r>
    </w:p>
    <w:p w14:paraId="3B4E98E1" w14:textId="65081292" w:rsidR="00EC258E" w:rsidRDefault="00EC258E" w:rsidP="00EC258E">
      <w:pPr>
        <w:pStyle w:val="ListParagraph"/>
        <w:numPr>
          <w:ilvl w:val="0"/>
          <w:numId w:val="91"/>
        </w:numPr>
      </w:pPr>
      <w:r w:rsidRPr="00EC258E">
        <w:t>Có đạo hàm là: f′(x)</w:t>
      </w:r>
      <w:r>
        <w:t xml:space="preserve"> </w:t>
      </w:r>
      <w:r w:rsidRPr="00EC258E">
        <w:t>=</w:t>
      </w:r>
      <w:r>
        <w:t xml:space="preserve"> </w:t>
      </w:r>
      <w:r w:rsidRPr="00EC258E">
        <w:t>2x</w:t>
      </w:r>
      <w:r>
        <w:t xml:space="preserve"> </w:t>
      </w:r>
      <w:r w:rsidRPr="00EC258E">
        <w:t>+</w:t>
      </w:r>
      <w:r>
        <w:t xml:space="preserve"> </w:t>
      </w:r>
      <w:r w:rsidRPr="00EC258E">
        <w:t xml:space="preserve">10cos(x). Hình </w:t>
      </w:r>
      <w:r>
        <w:t>1</w:t>
      </w:r>
      <w:r w:rsidR="008A574E">
        <w:t>9</w:t>
      </w:r>
      <w:r w:rsidRPr="00EC258E">
        <w:t xml:space="preserve"> dưới đây thể hiện sự khác nhau giữa thuật toán GD và thuật toán GD với Momentum:</w:t>
      </w:r>
    </w:p>
    <w:p w14:paraId="174259F6" w14:textId="446A7732" w:rsidR="00EC258E" w:rsidRDefault="00EC258E" w:rsidP="00EC258E">
      <w:r>
        <w:rPr>
          <w:noProof/>
        </w:rPr>
        <w:lastRenderedPageBreak/>
        <w:drawing>
          <wp:inline distT="0" distB="0" distL="0" distR="0" wp14:anchorId="62DB3424" wp14:editId="1DB0E159">
            <wp:extent cx="2880360" cy="2910840"/>
            <wp:effectExtent l="0" t="0" r="0" b="3810"/>
            <wp:docPr id="1451903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80360" cy="2910840"/>
                    </a:xfrm>
                    <a:prstGeom prst="rect">
                      <a:avLst/>
                    </a:prstGeom>
                    <a:noFill/>
                    <a:ln>
                      <a:noFill/>
                    </a:ln>
                  </pic:spPr>
                </pic:pic>
              </a:graphicData>
            </a:graphic>
          </wp:inline>
        </w:drawing>
      </w:r>
      <w:r>
        <w:rPr>
          <w:noProof/>
        </w:rPr>
        <w:drawing>
          <wp:inline distT="0" distB="0" distL="0" distR="0" wp14:anchorId="431034BE" wp14:editId="22EDB071">
            <wp:extent cx="2903220" cy="2907665"/>
            <wp:effectExtent l="0" t="0" r="0" b="6985"/>
            <wp:docPr id="17160606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24664" cy="2929142"/>
                    </a:xfrm>
                    <a:prstGeom prst="rect">
                      <a:avLst/>
                    </a:prstGeom>
                    <a:noFill/>
                    <a:ln>
                      <a:noFill/>
                    </a:ln>
                  </pic:spPr>
                </pic:pic>
              </a:graphicData>
            </a:graphic>
          </wp:inline>
        </w:drawing>
      </w:r>
    </w:p>
    <w:p w14:paraId="15F84EC2" w14:textId="54DDF18B" w:rsidR="00EC258E" w:rsidRDefault="00EC258E" w:rsidP="00EC258E">
      <w:pPr>
        <w:pStyle w:val="Caption"/>
      </w:pPr>
      <w:bookmarkStart w:id="74" w:name="_Toc154072111"/>
      <w:bookmarkStart w:id="75" w:name="_Toc154072464"/>
      <w:r>
        <w:t xml:space="preserve">Hình </w:t>
      </w:r>
      <w:fldSimple w:instr=" SEQ Hình \* ARABIC ">
        <w:r w:rsidR="00DB753F">
          <w:rPr>
            <w:noProof/>
          </w:rPr>
          <w:t>19</w:t>
        </w:r>
      </w:fldSimple>
      <w:r>
        <w:t xml:space="preserve"> – </w:t>
      </w:r>
      <w:r w:rsidRPr="00EC258E">
        <w:t>Minh họa thuật toán GD với Momentum</w:t>
      </w:r>
      <w:bookmarkEnd w:id="74"/>
      <w:bookmarkEnd w:id="75"/>
    </w:p>
    <w:p w14:paraId="46C3A6BC" w14:textId="25D2A450" w:rsidR="00EC258E" w:rsidRPr="00EC258E" w:rsidRDefault="00EC258E" w:rsidP="00EC258E">
      <w:pPr>
        <w:pStyle w:val="ListParagraph"/>
        <w:numPr>
          <w:ilvl w:val="0"/>
          <w:numId w:val="91"/>
        </w:numPr>
        <w:jc w:val="both"/>
      </w:pPr>
      <w:r w:rsidRPr="00EC258E">
        <w:t>Hình bên trái là đường đi của nghiệm khi không sử dụng Momentum, thuật toán hội tụ sau chỉ 5 vòng lặp nhưng nghiệm tìm được là nghiệm local minimun.</w:t>
      </w:r>
    </w:p>
    <w:p w14:paraId="5AE05E53" w14:textId="1971E3A2" w:rsidR="00EC258E" w:rsidRDefault="00EC258E" w:rsidP="00EC258E">
      <w:pPr>
        <w:pStyle w:val="ListParagraph"/>
        <w:numPr>
          <w:ilvl w:val="0"/>
          <w:numId w:val="91"/>
        </w:numPr>
        <w:jc w:val="both"/>
      </w:pPr>
      <w:r w:rsidRPr="00EC258E">
        <w:t>Hình bên phải là đường đi của nghiệm khi có sử dụng Momentum,</w:t>
      </w:r>
      <w:r>
        <w:t xml:space="preserve"> hòn bi</w:t>
      </w:r>
      <w:r w:rsidRPr="00EC258E">
        <w:t> đã có thể vượt dốc tới khu vực gần điểm global minimun, sau đó dao động xung quanh điểm này, giảm tốc rồi cuối cùng tới đích. Mặc dù mất nhiều vòng lặp hơn, GD với Momentum cho chúng ta nghiệm chính xác hơn. Quan sát đường đi của</w:t>
      </w:r>
      <w:r>
        <w:t xml:space="preserve"> hòn bi</w:t>
      </w:r>
      <w:r w:rsidRPr="00EC258E">
        <w:t> trong trường hợp này, chúng ta thấy rằng điều này giống với vật lý hơn!</w:t>
      </w:r>
    </w:p>
    <w:p w14:paraId="64274CD6" w14:textId="41216744" w:rsidR="00EC258E" w:rsidRDefault="00EC258E" w:rsidP="00EC258E">
      <w:pPr>
        <w:pStyle w:val="ListParagraph"/>
        <w:numPr>
          <w:ilvl w:val="0"/>
          <w:numId w:val="90"/>
        </w:numPr>
        <w:jc w:val="both"/>
      </w:pPr>
      <w:r>
        <w:t>Code python minh họa:</w:t>
      </w:r>
    </w:p>
    <w:p w14:paraId="0055C8CC" w14:textId="77777777" w:rsidR="00EC258E" w:rsidRPr="00EC258E" w:rsidRDefault="00EC258E" w:rsidP="00EC258E">
      <w:pPr>
        <w:jc w:val="both"/>
      </w:pPr>
    </w:p>
    <w:p w14:paraId="46816AA0" w14:textId="00276F3C" w:rsidR="00EC258E" w:rsidRDefault="00EC258E" w:rsidP="00EC258E">
      <w:pPr>
        <w:jc w:val="center"/>
      </w:pPr>
      <w:r w:rsidRPr="00EC258E">
        <w:rPr>
          <w:noProof/>
        </w:rPr>
        <w:lastRenderedPageBreak/>
        <w:drawing>
          <wp:inline distT="0" distB="0" distL="0" distR="0" wp14:anchorId="03E2F6CA" wp14:editId="562D9097">
            <wp:extent cx="5791835" cy="3136265"/>
            <wp:effectExtent l="0" t="0" r="0" b="6985"/>
            <wp:docPr id="46271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10494" name=""/>
                    <pic:cNvPicPr/>
                  </pic:nvPicPr>
                  <pic:blipFill>
                    <a:blip r:embed="rId36"/>
                    <a:stretch>
                      <a:fillRect/>
                    </a:stretch>
                  </pic:blipFill>
                  <pic:spPr>
                    <a:xfrm>
                      <a:off x="0" y="0"/>
                      <a:ext cx="5791835" cy="3136265"/>
                    </a:xfrm>
                    <a:prstGeom prst="rect">
                      <a:avLst/>
                    </a:prstGeom>
                  </pic:spPr>
                </pic:pic>
              </a:graphicData>
            </a:graphic>
          </wp:inline>
        </w:drawing>
      </w:r>
    </w:p>
    <w:p w14:paraId="78DDD917" w14:textId="752009C0" w:rsidR="00EC258E" w:rsidRDefault="00EC258E" w:rsidP="00EC258E">
      <w:pPr>
        <w:pStyle w:val="Caption"/>
      </w:pPr>
      <w:bookmarkStart w:id="76" w:name="_Toc154072112"/>
      <w:bookmarkStart w:id="77" w:name="_Toc154072465"/>
      <w:r>
        <w:t xml:space="preserve">Hình </w:t>
      </w:r>
      <w:fldSimple w:instr=" SEQ Hình \* ARABIC ">
        <w:r w:rsidR="00DB753F">
          <w:rPr>
            <w:noProof/>
          </w:rPr>
          <w:t>20</w:t>
        </w:r>
      </w:fldSimple>
      <w:r>
        <w:t xml:space="preserve"> – Viết </w:t>
      </w:r>
      <w:r w:rsidRPr="00EC258E">
        <w:t>hàm số GD_momentum</w:t>
      </w:r>
      <w:bookmarkEnd w:id="76"/>
      <w:bookmarkEnd w:id="77"/>
    </w:p>
    <w:p w14:paraId="31F837EA" w14:textId="3D00B364" w:rsidR="00FE1262" w:rsidRDefault="00FE1262" w:rsidP="00FE1262">
      <w:pPr>
        <w:pStyle w:val="ListParagraph"/>
        <w:numPr>
          <w:ilvl w:val="0"/>
          <w:numId w:val="92"/>
        </w:numPr>
      </w:pPr>
      <w:r>
        <w:t xml:space="preserve">Khi </w:t>
      </w:r>
      <w:r w:rsidRPr="00FE1262">
        <w:t>biết trước điểm</w:t>
      </w:r>
      <w:r>
        <w:t xml:space="preserve"> đặt bi</w:t>
      </w:r>
      <w:r w:rsidRPr="00FE1262">
        <w:t> ban đầu theta, đạo hàm của hàm mất mát tại một điểm bất kỳ grad(theta), lượng thông tin lưu trữ từ vận tốc trước đó gamma và learning rate eta, chúng ta có thể viết hàm số GD_momentum</w:t>
      </w:r>
      <w:r>
        <w:t>.</w:t>
      </w:r>
    </w:p>
    <w:p w14:paraId="0E22FB3A" w14:textId="2C56DCF0" w:rsidR="00FE1262" w:rsidRDefault="009F5D0B" w:rsidP="00FE1262">
      <w:pPr>
        <w:pStyle w:val="ListParagraph"/>
        <w:numPr>
          <w:ilvl w:val="0"/>
          <w:numId w:val="88"/>
        </w:numPr>
        <w:rPr>
          <w:b/>
          <w:bCs/>
        </w:rPr>
      </w:pPr>
      <w:r w:rsidRPr="009F5D0B">
        <w:rPr>
          <w:b/>
          <w:bCs/>
        </w:rPr>
        <w:t>Ưu điểm:</w:t>
      </w:r>
    </w:p>
    <w:p w14:paraId="657C4B60" w14:textId="77777777" w:rsidR="009F5D0B" w:rsidRPr="009F5D0B" w:rsidRDefault="009F5D0B" w:rsidP="009F5D0B">
      <w:pPr>
        <w:pStyle w:val="ListParagraph"/>
        <w:numPr>
          <w:ilvl w:val="0"/>
          <w:numId w:val="90"/>
        </w:numPr>
      </w:pPr>
      <w:r w:rsidRPr="009F5D0B">
        <w:t>Momentum giúp tăng tốc quá trình tối ưu hóa bằng cách tích lũy một phần của gradient trước đó để xác định hướng di chuyển tiếp theo.</w:t>
      </w:r>
    </w:p>
    <w:p w14:paraId="7B50D84F" w14:textId="77777777" w:rsidR="009F5D0B" w:rsidRPr="009F5D0B" w:rsidRDefault="009F5D0B" w:rsidP="009F5D0B">
      <w:pPr>
        <w:pStyle w:val="ListParagraph"/>
        <w:numPr>
          <w:ilvl w:val="0"/>
          <w:numId w:val="90"/>
        </w:numPr>
      </w:pPr>
      <w:r w:rsidRPr="009F5D0B">
        <w:t>Giúp tăng tốc quá trình hội tụ bằng cách tích lũy đà (momentum) từ các bước trước đó.</w:t>
      </w:r>
    </w:p>
    <w:p w14:paraId="63394D1A" w14:textId="7955B81F" w:rsidR="009F5D0B" w:rsidRPr="009F5D0B" w:rsidRDefault="009F5D0B" w:rsidP="009F5D0B">
      <w:pPr>
        <w:pStyle w:val="ListParagraph"/>
        <w:numPr>
          <w:ilvl w:val="0"/>
          <w:numId w:val="90"/>
        </w:numPr>
      </w:pPr>
      <w:r w:rsidRPr="009F5D0B">
        <w:t>Thuật toán tối ưu giải quyết được vấn đề: Gradient Descent không tiến được tới điểm global minimum mà chỉ dừng lại ở local minimum.</w:t>
      </w:r>
    </w:p>
    <w:p w14:paraId="15169F8B" w14:textId="34C23B6B" w:rsidR="009F5D0B" w:rsidRPr="009F5D0B" w:rsidRDefault="009F5D0B" w:rsidP="009F5D0B">
      <w:pPr>
        <w:pStyle w:val="ListParagraph"/>
        <w:numPr>
          <w:ilvl w:val="0"/>
          <w:numId w:val="88"/>
        </w:numPr>
        <w:rPr>
          <w:b/>
          <w:bCs/>
        </w:rPr>
      </w:pPr>
      <w:r w:rsidRPr="009F5D0B">
        <w:rPr>
          <w:b/>
          <w:bCs/>
        </w:rPr>
        <w:t>Nhược điểm:</w:t>
      </w:r>
    </w:p>
    <w:p w14:paraId="4E1B1F91" w14:textId="77777777" w:rsidR="009F5D0B" w:rsidRPr="009F5D0B" w:rsidRDefault="009F5D0B" w:rsidP="009F5D0B">
      <w:pPr>
        <w:pStyle w:val="ListParagraph"/>
        <w:numPr>
          <w:ilvl w:val="0"/>
          <w:numId w:val="90"/>
        </w:numPr>
      </w:pPr>
      <w:r w:rsidRPr="009F5D0B">
        <w:t>Cần điều chỉnh thêm một tham số mới (hệ số momentum) và tinh chỉnh để đạt được hiệu suất tốt.</w:t>
      </w:r>
    </w:p>
    <w:p w14:paraId="2604CC72" w14:textId="32FB3A20" w:rsidR="009F5D0B" w:rsidRPr="00FE1262" w:rsidRDefault="009F5D0B" w:rsidP="009F5D0B">
      <w:pPr>
        <w:pStyle w:val="ListParagraph"/>
        <w:numPr>
          <w:ilvl w:val="0"/>
          <w:numId w:val="90"/>
        </w:numPr>
      </w:pPr>
      <w:r w:rsidRPr="009F5D0B">
        <w:lastRenderedPageBreak/>
        <w:t>Tuy momentum giúp hòn bi vượt dốc tiến tới điểm đích, tuy nhiên khi tới gần đích, nó vẫn mất khá nhiều thời gian giao động qua lại trước khi dừng hẳn, điều này được giải thích vì viên bi có đà.</w:t>
      </w:r>
    </w:p>
    <w:p w14:paraId="7568FFE9" w14:textId="77777777" w:rsidR="00DA7531" w:rsidRDefault="00DA7531" w:rsidP="00DA7531">
      <w:pPr>
        <w:pStyle w:val="2121"/>
      </w:pPr>
      <w:r w:rsidRPr="00DA7531">
        <w:t>Adagrad</w:t>
      </w:r>
    </w:p>
    <w:p w14:paraId="3A453A2F" w14:textId="77777777" w:rsidR="005613A4" w:rsidRDefault="005613A4" w:rsidP="00DA7531">
      <w:pPr>
        <w:pStyle w:val="ListParagraph"/>
        <w:numPr>
          <w:ilvl w:val="0"/>
          <w:numId w:val="96"/>
        </w:numPr>
        <w:ind w:left="450"/>
      </w:pPr>
      <w:r w:rsidRPr="005613A4">
        <w:t>Adagrad cũng là một thuật toán để tối ưu hóa dựa trên gradient descent, thuật toán này giúp điều chỉnh tốc độ học ứng với các tính năng khác nhau, thực hiện các cập nhật nhỏ hơn (tức là tốc độ học thấp) cho các tham số liên quan đến các tính năng thường xuyên xuất hiện và các cập nhật lớn hơn (tức là tốc độ học cao) cho các tham số liên quan đến các tính năng không thường xuyên. Vì lý do này, Adagrad rất thích hợp để xử lý dữ liệu thưa thớt. Một vài dẫn chứng về hiệu quả của Adagrad là Dean đã phát hiện ra rằng Adagrad đã cải thiện đáng kể độ bền của SGD và sử dụng nó để đào tạo mạng lưới thần kinh quy mô lớn tại Google, Pennington đã sử dụng Adagrad để đào tạo nhúng từ GloVe vì những từ không thường xuyên xuất hiện yêu cầu cập nhật lớn hơn nhiều so với những từ xuất hiện thường xuyên.</w:t>
      </w:r>
    </w:p>
    <w:p w14:paraId="1B58D220" w14:textId="1DEFE4E2" w:rsidR="005613A4" w:rsidRDefault="005613A4" w:rsidP="00DA7531">
      <w:pPr>
        <w:pStyle w:val="ListParagraph"/>
        <w:numPr>
          <w:ilvl w:val="0"/>
          <w:numId w:val="96"/>
        </w:numPr>
        <w:ind w:left="450"/>
      </w:pPr>
      <w:r w:rsidRPr="005613A4">
        <w:t>Adagrad hiệu quả do cách tính s(t,i)</w:t>
      </w:r>
      <w:r>
        <w:rPr>
          <w:rFonts w:ascii="Tahoma" w:hAnsi="Tahoma" w:cs="Tahoma"/>
        </w:rPr>
        <w:t xml:space="preserve"> </w:t>
      </w:r>
      <w:r w:rsidRPr="005613A4">
        <w:t>đượ</w:t>
      </w:r>
      <w:r>
        <w:t>c</w:t>
      </w:r>
      <w:r w:rsidRPr="005613A4">
        <w:t xml:space="preserve"> thay bằng tổng bình phương của tất cả các gradient được quan sát trước đó. Cụ thể, nó sử</w:t>
      </w:r>
      <w:r>
        <w:t xml:space="preserve"> </w:t>
      </w:r>
      <w:r w:rsidRPr="005613A4">
        <w:t>dụng</w:t>
      </w:r>
      <w:r>
        <w:t>:</w:t>
      </w:r>
      <w:r w:rsidRPr="005613A4">
        <w:t> </w:t>
      </w:r>
    </w:p>
    <w:p w14:paraId="5AB1EDD9" w14:textId="76FE7844" w:rsidR="005613A4" w:rsidRPr="005613A4" w:rsidRDefault="005613A4" w:rsidP="005613A4">
      <w:pPr>
        <w:pStyle w:val="ListParagraph"/>
        <w:ind w:left="450"/>
        <w:jc w:val="center"/>
      </w:pPr>
      <w:r w:rsidRPr="005613A4">
        <w:rPr>
          <w:highlight w:val="cyan"/>
        </w:rPr>
        <w:t>s(i,t+1) = s(i,t) + (∂if(x))</w:t>
      </w:r>
      <w:r w:rsidRPr="005613A4">
        <w:rPr>
          <w:highlight w:val="cyan"/>
          <w:vertAlign w:val="superscript"/>
        </w:rPr>
        <w:t>2</w:t>
      </w:r>
    </w:p>
    <w:p w14:paraId="0ACD325E" w14:textId="2744EB15" w:rsidR="005613A4" w:rsidRDefault="005613A4" w:rsidP="005613A4">
      <w:pPr>
        <w:pStyle w:val="ListParagraph"/>
        <w:ind w:left="450"/>
      </w:pPr>
      <w:r>
        <w:t xml:space="preserve">nó </w:t>
      </w:r>
      <w:r w:rsidRPr="005613A4">
        <w:t>làm công cụ để điều chỉnh tốc độ học. Việc này có hai ưu điểm:</w:t>
      </w:r>
      <w:r w:rsidRPr="005613A4">
        <w:br/>
      </w:r>
      <w:r>
        <w:t xml:space="preserve">+ </w:t>
      </w:r>
      <w:r w:rsidRPr="005613A4">
        <w:t>Thứ nhất ta không cần phải quyết định khi nào thì gradient được coi là đủ lớn.</w:t>
      </w:r>
      <w:r w:rsidRPr="005613A4">
        <w:br/>
      </w:r>
      <w:r>
        <w:t xml:space="preserve">+ </w:t>
      </w:r>
      <w:r w:rsidRPr="005613A4">
        <w:t>Thứ hai nó tự động thay đổi giá trị tùy theo độ lớn của gradient. Các tọa độ thường xuyên có gradient lớn bị giảm đáng kể, trong khi các tọa độ khác với grandient nhỏ được xử lý nhẹ nhàng hơn</w:t>
      </w:r>
      <w:r>
        <w:t>.</w:t>
      </w:r>
    </w:p>
    <w:p w14:paraId="28A172AF" w14:textId="18B15AF8" w:rsidR="004D4462" w:rsidRDefault="004D4462" w:rsidP="004D4462">
      <w:pPr>
        <w:pStyle w:val="ListParagraph"/>
        <w:numPr>
          <w:ilvl w:val="0"/>
          <w:numId w:val="96"/>
        </w:numPr>
      </w:pPr>
      <w:r w:rsidRPr="004D4462">
        <w:t>Không giống như các thuật toán trước đó thì learning rate hầu như giống nhau trong quá trình training (learning rate là hằng số), Adagrad coi learning rate là 1 tham số. Tức là Adagrad sẽ cho learning rate biến thiên sau mỗi thời điểm t.</w:t>
      </w:r>
    </w:p>
    <w:p w14:paraId="2C3E2A10" w14:textId="27FFBFEF" w:rsidR="005613A4" w:rsidRDefault="004D4462" w:rsidP="004D4462">
      <w:pPr>
        <w:pStyle w:val="ListParagraph"/>
        <w:ind w:left="450"/>
        <w:jc w:val="center"/>
        <w:rPr>
          <w:vertAlign w:val="subscript"/>
        </w:rPr>
      </w:pPr>
      <w:r w:rsidRPr="004D4462">
        <w:rPr>
          <w:highlight w:val="cyan"/>
        </w:rPr>
        <w:lastRenderedPageBreak/>
        <w:t>θ</w:t>
      </w:r>
      <w:r w:rsidRPr="004D4462">
        <w:rPr>
          <w:highlight w:val="cyan"/>
          <w:vertAlign w:val="subscript"/>
        </w:rPr>
        <w:t>t+1</w:t>
      </w:r>
      <w:r w:rsidR="00516070" w:rsidRPr="004D4462">
        <w:rPr>
          <w:highlight w:val="cyan"/>
        </w:rPr>
        <w:t xml:space="preserve"> </w:t>
      </w:r>
      <w:r w:rsidR="005613A4" w:rsidRPr="005613A4">
        <w:rPr>
          <w:highlight w:val="cyan"/>
        </w:rPr>
        <w:t>=</w:t>
      </w:r>
      <w:r w:rsidRPr="004D4462">
        <w:rPr>
          <w:highlight w:val="cyan"/>
        </w:rPr>
        <w:t xml:space="preserve"> θ</w:t>
      </w:r>
      <w:r w:rsidRPr="004D4462">
        <w:rPr>
          <w:highlight w:val="cyan"/>
          <w:vertAlign w:val="subscript"/>
        </w:rPr>
        <w:t>t</w:t>
      </w:r>
      <w:r w:rsidR="00516070" w:rsidRPr="004D4462">
        <w:rPr>
          <w:highlight w:val="cyan"/>
          <w:vertAlign w:val="subscript"/>
        </w:rPr>
        <w:t xml:space="preserve"> </w:t>
      </w:r>
      <w:r w:rsidR="005613A4" w:rsidRPr="005613A4">
        <w:rPr>
          <w:highlight w:val="cyan"/>
        </w:rPr>
        <w:t>−</w:t>
      </w:r>
      <w:r w:rsidR="00516070" w:rsidRPr="004D4462">
        <w:rPr>
          <w:highlight w:val="cyan"/>
        </w:rPr>
        <w:t xml:space="preserve"> </w:t>
      </w:r>
      <m:oMath>
        <m:f>
          <m:fPr>
            <m:ctrlPr>
              <w:rPr>
                <w:rFonts w:ascii="Cambria Math" w:hAnsi="Cambria Math"/>
                <w:i/>
                <w:highlight w:val="cyan"/>
              </w:rPr>
            </m:ctrlPr>
          </m:fPr>
          <m:num>
            <m:r>
              <m:rPr>
                <m:sty m:val="p"/>
              </m:rPr>
              <w:rPr>
                <w:rFonts w:ascii="Cambria Math" w:hAnsi="Cambria Math"/>
                <w:highlight w:val="cyan"/>
              </w:rPr>
              <m:t>η</m:t>
            </m:r>
          </m:num>
          <m:den>
            <m:rad>
              <m:radPr>
                <m:degHide m:val="1"/>
                <m:ctrlPr>
                  <w:rPr>
                    <w:rFonts w:ascii="Cambria Math" w:hAnsi="Cambria Math"/>
                    <w:i/>
                    <w:highlight w:val="cyan"/>
                  </w:rPr>
                </m:ctrlPr>
              </m:radPr>
              <m:deg/>
              <m:e>
                <m:r>
                  <m:rPr>
                    <m:sty m:val="p"/>
                  </m:rPr>
                  <w:rPr>
                    <w:rFonts w:ascii="Cambria Math" w:hAnsi="Cambria Math"/>
                    <w:highlight w:val="cyan"/>
                  </w:rPr>
                  <m:t>G</m:t>
                </m:r>
                <m:r>
                  <m:rPr>
                    <m:sty m:val="p"/>
                  </m:rPr>
                  <w:rPr>
                    <w:rFonts w:ascii="Cambria Math" w:hAnsi="Cambria Math"/>
                    <w:highlight w:val="cyan"/>
                    <w:vertAlign w:val="subscript"/>
                  </w:rPr>
                  <m:t>t</m:t>
                </m:r>
                <m:r>
                  <m:rPr>
                    <m:sty m:val="p"/>
                  </m:rPr>
                  <w:rPr>
                    <w:rFonts w:ascii="Cambria Math" w:hAnsi="Cambria Math"/>
                    <w:highlight w:val="cyan"/>
                  </w:rPr>
                  <m:t xml:space="preserve"> + ϵ</m:t>
                </m:r>
              </m:e>
            </m:rad>
          </m:den>
        </m:f>
      </m:oMath>
      <w:r w:rsidR="00516070" w:rsidRPr="004D4462">
        <w:rPr>
          <w:highlight w:val="cyan"/>
        </w:rPr>
        <w:t xml:space="preserve"> </w:t>
      </w:r>
      <w:r w:rsidR="005613A4" w:rsidRPr="005613A4">
        <w:rPr>
          <w:rFonts w:ascii="Cambria Math" w:hAnsi="Cambria Math" w:cs="Cambria Math"/>
          <w:highlight w:val="cyan"/>
        </w:rPr>
        <w:t>∗</w:t>
      </w:r>
      <w:r w:rsidR="00516070" w:rsidRPr="004D4462">
        <w:rPr>
          <w:rFonts w:ascii="Cambria Math" w:hAnsi="Cambria Math" w:cs="Cambria Math"/>
          <w:highlight w:val="cyan"/>
        </w:rPr>
        <w:t xml:space="preserve"> </w:t>
      </w:r>
      <w:r w:rsidR="005613A4" w:rsidRPr="005613A4">
        <w:rPr>
          <w:highlight w:val="cyan"/>
        </w:rPr>
        <w:t>g</w:t>
      </w:r>
      <w:r w:rsidR="00516070" w:rsidRPr="004D4462">
        <w:rPr>
          <w:highlight w:val="cyan"/>
          <w:vertAlign w:val="subscript"/>
        </w:rPr>
        <w:t>t</w:t>
      </w:r>
    </w:p>
    <w:p w14:paraId="4ED11A3B" w14:textId="633C2DF0" w:rsidR="004D4462" w:rsidRDefault="004D4462" w:rsidP="004D4462">
      <w:pPr>
        <w:pStyle w:val="ListParagraph"/>
        <w:numPr>
          <w:ilvl w:val="0"/>
          <w:numId w:val="91"/>
        </w:numPr>
      </w:pPr>
      <w:r w:rsidRPr="004D4462">
        <w:t>Trong đó :</w:t>
      </w:r>
      <w:r w:rsidRPr="004D4462">
        <w:br/>
        <w:t>n : hằng số</w:t>
      </w:r>
      <w:r w:rsidRPr="004D4462">
        <w:br/>
        <w:t>g</w:t>
      </w:r>
      <w:r>
        <w:rPr>
          <w:vertAlign w:val="subscript"/>
        </w:rPr>
        <w:t>t</w:t>
      </w:r>
      <w:r w:rsidRPr="004D4462">
        <w:t xml:space="preserve"> : gradient tại thời điểm t</w:t>
      </w:r>
      <w:r w:rsidRPr="004D4462">
        <w:br/>
        <w:t>ϵ : hệ số tránh lỗi ( chia cho mẫu bằng 0)</w:t>
      </w:r>
      <w:r w:rsidRPr="004D4462">
        <w:br/>
        <w:t>G : là ma trận chéo mà mỗi phần tử trên đường chéo (i,i) là bình phương của đạo hàm vectơ tham số tại thời điểm t.</w:t>
      </w:r>
    </w:p>
    <w:p w14:paraId="68DC978D" w14:textId="61082264" w:rsidR="0085257C" w:rsidRDefault="0085257C" w:rsidP="0085257C">
      <w:pPr>
        <w:pStyle w:val="ListParagraph"/>
        <w:numPr>
          <w:ilvl w:val="0"/>
          <w:numId w:val="91"/>
        </w:numPr>
      </w:pPr>
      <w:r>
        <w:t xml:space="preserve">Ví dụ </w:t>
      </w:r>
      <w:r w:rsidRPr="0085257C">
        <w:t>lập trình Adagrad với tốc độ học giữ</w:t>
      </w:r>
      <w:r>
        <w:t xml:space="preserve"> nguyên</w:t>
      </w:r>
      <w:r w:rsidRPr="0085257C">
        <w:t> η</w:t>
      </w:r>
      <w:r>
        <w:t xml:space="preserve"> </w:t>
      </w:r>
      <w:r w:rsidRPr="0085257C">
        <w:t>=</w:t>
      </w:r>
      <w:r>
        <w:t xml:space="preserve"> </w:t>
      </w:r>
      <w:r w:rsidRPr="0085257C">
        <w:t>0.4</w:t>
      </w:r>
    </w:p>
    <w:p w14:paraId="25F4C1D6" w14:textId="19ED55E6" w:rsidR="0085257C" w:rsidRDefault="0085257C" w:rsidP="0085257C">
      <w:pPr>
        <w:jc w:val="center"/>
      </w:pPr>
      <w:r w:rsidRPr="0085257C">
        <w:rPr>
          <w:noProof/>
        </w:rPr>
        <w:drawing>
          <wp:inline distT="0" distB="0" distL="0" distR="0" wp14:anchorId="410510C0" wp14:editId="2D741F19">
            <wp:extent cx="5791835" cy="4391025"/>
            <wp:effectExtent l="0" t="0" r="0" b="9525"/>
            <wp:docPr id="1386766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66591" name=""/>
                    <pic:cNvPicPr/>
                  </pic:nvPicPr>
                  <pic:blipFill>
                    <a:blip r:embed="rId37"/>
                    <a:stretch>
                      <a:fillRect/>
                    </a:stretch>
                  </pic:blipFill>
                  <pic:spPr>
                    <a:xfrm>
                      <a:off x="0" y="0"/>
                      <a:ext cx="5791835" cy="4391025"/>
                    </a:xfrm>
                    <a:prstGeom prst="rect">
                      <a:avLst/>
                    </a:prstGeom>
                  </pic:spPr>
                </pic:pic>
              </a:graphicData>
            </a:graphic>
          </wp:inline>
        </w:drawing>
      </w:r>
    </w:p>
    <w:p w14:paraId="6A480A6A" w14:textId="1CA0A62B" w:rsidR="0085257C" w:rsidRDefault="0085257C" w:rsidP="0085257C">
      <w:pPr>
        <w:pStyle w:val="Caption"/>
      </w:pPr>
      <w:bookmarkStart w:id="78" w:name="_Toc154072113"/>
      <w:bookmarkStart w:id="79" w:name="_Toc154072466"/>
      <w:r>
        <w:t xml:space="preserve">Hình </w:t>
      </w:r>
      <w:fldSimple w:instr=" SEQ Hình \* ARABIC ">
        <w:r w:rsidR="00DB753F">
          <w:rPr>
            <w:noProof/>
          </w:rPr>
          <w:t>21</w:t>
        </w:r>
      </w:fldSimple>
      <w:r>
        <w:t xml:space="preserve"> – Lập trình Adagrad với </w:t>
      </w:r>
      <w:r w:rsidRPr="0085257C">
        <w:t>η=0.4</w:t>
      </w:r>
      <w:bookmarkEnd w:id="78"/>
      <w:bookmarkEnd w:id="79"/>
    </w:p>
    <w:p w14:paraId="01C9CA9E" w14:textId="0E392981" w:rsidR="0085257C" w:rsidRDefault="0085257C" w:rsidP="0085257C">
      <w:pPr>
        <w:pStyle w:val="ListParagraph"/>
        <w:numPr>
          <w:ilvl w:val="0"/>
          <w:numId w:val="91"/>
        </w:numPr>
      </w:pPr>
      <w:r>
        <w:t>Kết quả:</w:t>
      </w:r>
    </w:p>
    <w:p w14:paraId="2F2F3075" w14:textId="07A7200C" w:rsidR="0085257C" w:rsidRDefault="0085257C" w:rsidP="0085257C">
      <w:pPr>
        <w:jc w:val="center"/>
      </w:pPr>
      <w:r>
        <w:rPr>
          <w:noProof/>
        </w:rPr>
        <w:lastRenderedPageBreak/>
        <w:drawing>
          <wp:inline distT="0" distB="0" distL="0" distR="0" wp14:anchorId="3F41CC48" wp14:editId="34846EB3">
            <wp:extent cx="3921760" cy="2890349"/>
            <wp:effectExtent l="0" t="0" r="0" b="0"/>
            <wp:docPr id="7896486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0894" cy="2897081"/>
                    </a:xfrm>
                    <a:prstGeom prst="rect">
                      <a:avLst/>
                    </a:prstGeom>
                    <a:noFill/>
                  </pic:spPr>
                </pic:pic>
              </a:graphicData>
            </a:graphic>
          </wp:inline>
        </w:drawing>
      </w:r>
    </w:p>
    <w:p w14:paraId="350A47F8" w14:textId="70CD2BAD" w:rsidR="0085257C" w:rsidRPr="0085257C" w:rsidRDefault="0085257C" w:rsidP="0085257C">
      <w:pPr>
        <w:pStyle w:val="Caption"/>
      </w:pPr>
      <w:bookmarkStart w:id="80" w:name="_Toc154072114"/>
      <w:bookmarkStart w:id="81" w:name="_Toc154072467"/>
      <w:r>
        <w:t xml:space="preserve">Hình </w:t>
      </w:r>
      <w:fldSimple w:instr=" SEQ Hình \* ARABIC ">
        <w:r w:rsidR="00DB753F">
          <w:rPr>
            <w:noProof/>
          </w:rPr>
          <w:t>22</w:t>
        </w:r>
      </w:fldSimple>
      <w:r>
        <w:t xml:space="preserve"> – Đồ thị Adagrad</w:t>
      </w:r>
      <w:bookmarkEnd w:id="80"/>
      <w:bookmarkEnd w:id="81"/>
    </w:p>
    <w:p w14:paraId="3EE2B07E" w14:textId="6B862495" w:rsidR="0085257C" w:rsidRDefault="0085257C" w:rsidP="0085257C">
      <w:pPr>
        <w:pStyle w:val="ListParagraph"/>
        <w:numPr>
          <w:ilvl w:val="0"/>
          <w:numId w:val="92"/>
        </w:numPr>
      </w:pPr>
      <w:r>
        <w:t>Ta có thể thấy quỹ đạo của biến độc lập mượt hơn nhiều. Tuy nhiên, do ta tính tổng s</w:t>
      </w:r>
      <w:r>
        <w:rPr>
          <w:vertAlign w:val="subscript"/>
        </w:rPr>
        <w:t>t</w:t>
      </w:r>
      <w:r>
        <w:t>, tốc độ học liên tục suy giảm khiến cho các biến độc lập không thay đổi nhiều ở các giai đoạn về sau của vòng lặp.</w:t>
      </w:r>
    </w:p>
    <w:p w14:paraId="4F17C14E" w14:textId="590A100C" w:rsidR="0085257C" w:rsidRDefault="0085257C" w:rsidP="0085257C">
      <w:pPr>
        <w:pStyle w:val="ListParagraph"/>
        <w:numPr>
          <w:ilvl w:val="0"/>
          <w:numId w:val="91"/>
        </w:numPr>
      </w:pPr>
      <w:r>
        <w:t>Khi</w:t>
      </w:r>
      <w:r w:rsidRPr="0085257C">
        <w:t xml:space="preserve"> tăng tốc độ học lên 2</w:t>
      </w:r>
      <w:r>
        <w:t>:</w:t>
      </w:r>
    </w:p>
    <w:p w14:paraId="648D3F81" w14:textId="4546AE7B" w:rsidR="0085257C" w:rsidRDefault="0085257C" w:rsidP="0085257C">
      <w:pPr>
        <w:jc w:val="center"/>
      </w:pPr>
      <w:r w:rsidRPr="0085257C">
        <w:rPr>
          <w:noProof/>
        </w:rPr>
        <w:drawing>
          <wp:inline distT="0" distB="0" distL="0" distR="0" wp14:anchorId="43A075E8" wp14:editId="7DD81B38">
            <wp:extent cx="4854361" cy="662997"/>
            <wp:effectExtent l="0" t="0" r="3810" b="3810"/>
            <wp:docPr id="42195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50547" name=""/>
                    <pic:cNvPicPr/>
                  </pic:nvPicPr>
                  <pic:blipFill>
                    <a:blip r:embed="rId39"/>
                    <a:stretch>
                      <a:fillRect/>
                    </a:stretch>
                  </pic:blipFill>
                  <pic:spPr>
                    <a:xfrm>
                      <a:off x="0" y="0"/>
                      <a:ext cx="4854361" cy="662997"/>
                    </a:xfrm>
                    <a:prstGeom prst="rect">
                      <a:avLst/>
                    </a:prstGeom>
                  </pic:spPr>
                </pic:pic>
              </a:graphicData>
            </a:graphic>
          </wp:inline>
        </w:drawing>
      </w:r>
    </w:p>
    <w:p w14:paraId="1DA2B847" w14:textId="38583239" w:rsidR="0085257C" w:rsidRDefault="0085257C" w:rsidP="0085257C">
      <w:pPr>
        <w:pStyle w:val="Caption"/>
      </w:pPr>
      <w:bookmarkStart w:id="82" w:name="_Toc154072115"/>
      <w:bookmarkStart w:id="83" w:name="_Toc154072468"/>
      <w:r>
        <w:t xml:space="preserve">Hình </w:t>
      </w:r>
      <w:fldSimple w:instr=" SEQ Hình \* ARABIC ">
        <w:r w:rsidR="00DB753F">
          <w:rPr>
            <w:noProof/>
          </w:rPr>
          <w:t>23</w:t>
        </w:r>
      </w:fldSimple>
      <w:r>
        <w:t xml:space="preserve"> – Tăng tốc độ học lên 2</w:t>
      </w:r>
      <w:bookmarkEnd w:id="82"/>
      <w:bookmarkEnd w:id="83"/>
    </w:p>
    <w:p w14:paraId="48D3AD73" w14:textId="2D9770B2" w:rsidR="0085257C" w:rsidRDefault="0085257C" w:rsidP="0085257C">
      <w:pPr>
        <w:pStyle w:val="ListParagraph"/>
        <w:numPr>
          <w:ilvl w:val="0"/>
          <w:numId w:val="91"/>
        </w:numPr>
      </w:pPr>
      <w:r>
        <w:t>Kết quả:</w:t>
      </w:r>
    </w:p>
    <w:p w14:paraId="7D0E4607" w14:textId="755E1A58" w:rsidR="0085257C" w:rsidRDefault="0085257C" w:rsidP="0085257C">
      <w:pPr>
        <w:jc w:val="center"/>
      </w:pPr>
      <w:r>
        <w:rPr>
          <w:noProof/>
        </w:rPr>
        <w:lastRenderedPageBreak/>
        <w:drawing>
          <wp:inline distT="0" distB="0" distL="0" distR="0" wp14:anchorId="52E8A4A6" wp14:editId="77EE560E">
            <wp:extent cx="3670405" cy="2705100"/>
            <wp:effectExtent l="0" t="0" r="0" b="0"/>
            <wp:docPr id="11977765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75210" cy="2708641"/>
                    </a:xfrm>
                    <a:prstGeom prst="rect">
                      <a:avLst/>
                    </a:prstGeom>
                    <a:noFill/>
                  </pic:spPr>
                </pic:pic>
              </a:graphicData>
            </a:graphic>
          </wp:inline>
        </w:drawing>
      </w:r>
    </w:p>
    <w:p w14:paraId="76094DB7" w14:textId="2E5F62C0" w:rsidR="0085257C" w:rsidRDefault="0085257C" w:rsidP="0085257C">
      <w:pPr>
        <w:pStyle w:val="Caption"/>
      </w:pPr>
      <w:bookmarkStart w:id="84" w:name="_Toc154072116"/>
      <w:bookmarkStart w:id="85" w:name="_Toc154072469"/>
      <w:r>
        <w:t xml:space="preserve">Hình </w:t>
      </w:r>
      <w:fldSimple w:instr=" SEQ Hình \* ARABIC ">
        <w:r w:rsidR="00DB753F">
          <w:rPr>
            <w:noProof/>
          </w:rPr>
          <w:t>24</w:t>
        </w:r>
      </w:fldSimple>
      <w:r>
        <w:t xml:space="preserve"> – Đồ thị khi tăng tốc độ học lên 2</w:t>
      </w:r>
      <w:bookmarkEnd w:id="84"/>
      <w:bookmarkEnd w:id="85"/>
    </w:p>
    <w:p w14:paraId="590070CB" w14:textId="1D96DB0F" w:rsidR="0085257C" w:rsidRDefault="0085257C" w:rsidP="0085257C">
      <w:pPr>
        <w:pStyle w:val="ListParagraph"/>
        <w:numPr>
          <w:ilvl w:val="0"/>
          <w:numId w:val="92"/>
        </w:numPr>
      </w:pPr>
      <w:r>
        <w:t>Ta có thể thấy quá trình học tốt hơn đáng kể. Điều này chứng tỏ rằng tốc độ học giảm khá mạnh, ngay cả trong trường hợp không có nhiễu và ta cần phải đảm bảo rằng các tham số hội tụ một cách thích hợp.</w:t>
      </w:r>
    </w:p>
    <w:p w14:paraId="3B89D2ED" w14:textId="0C6D3A88" w:rsidR="00A40E13" w:rsidRDefault="00A40E13" w:rsidP="00A40E13">
      <w:pPr>
        <w:pStyle w:val="ListParagraph"/>
        <w:numPr>
          <w:ilvl w:val="0"/>
          <w:numId w:val="95"/>
        </w:numPr>
        <w:ind w:left="360"/>
      </w:pPr>
      <w:r>
        <w:t>Tóm lại,</w:t>
      </w:r>
    </w:p>
    <w:p w14:paraId="00F53C88" w14:textId="73860C0E" w:rsidR="00A40E13" w:rsidRDefault="00A40E13" w:rsidP="00A40E13">
      <w:pPr>
        <w:pStyle w:val="ListParagraph"/>
        <w:numPr>
          <w:ilvl w:val="0"/>
          <w:numId w:val="96"/>
        </w:numPr>
      </w:pPr>
      <w:r>
        <w:t>Adagrad liên tục giảm giá trị của tốc độ học theo từng toạ độ.</w:t>
      </w:r>
    </w:p>
    <w:p w14:paraId="5B1FD797" w14:textId="118DC8E9" w:rsidR="00A40E13" w:rsidRDefault="00A40E13" w:rsidP="00A40E13">
      <w:pPr>
        <w:pStyle w:val="ListParagraph"/>
        <w:numPr>
          <w:ilvl w:val="0"/>
          <w:numId w:val="96"/>
        </w:numPr>
      </w:pPr>
      <w:r>
        <w:t>Thuật toán sử dụng độ lớn của gradient như một phương thức để điều chỉnh tiến độ học - các tọa độ với gradient lớn được cân bằng bởi tốc độ học nhỏ.</w:t>
      </w:r>
    </w:p>
    <w:p w14:paraId="6F9E9FCF" w14:textId="73256805" w:rsidR="00A40E13" w:rsidRDefault="00A40E13" w:rsidP="00A40E13">
      <w:pPr>
        <w:pStyle w:val="ListParagraph"/>
        <w:numPr>
          <w:ilvl w:val="0"/>
          <w:numId w:val="96"/>
        </w:numPr>
      </w:pPr>
      <w:r>
        <w:t>Tính đạo hàm bậc hai một cách chính xác thường không khả thi trong các bài toán học sâu do hạn chế về bộ nhớ và khả năng tính toán. Do đó, gradient có thể trở thành một biến đại diện hữu ích.</w:t>
      </w:r>
    </w:p>
    <w:p w14:paraId="3365B958" w14:textId="463605AE" w:rsidR="00A40E13" w:rsidRDefault="00A40E13" w:rsidP="00A40E13">
      <w:pPr>
        <w:pStyle w:val="ListParagraph"/>
        <w:numPr>
          <w:ilvl w:val="0"/>
          <w:numId w:val="96"/>
        </w:numPr>
      </w:pPr>
      <w:r>
        <w:t>Nếu bài toán tối ưu có cấu trúc không được đồng đều, Adagrad có thể làm giảm bớt sự biến dạng đó.</w:t>
      </w:r>
    </w:p>
    <w:p w14:paraId="0BB0F2EA" w14:textId="51334C93" w:rsidR="00A40E13" w:rsidRPr="0085257C" w:rsidRDefault="00A40E13" w:rsidP="00A40E13">
      <w:pPr>
        <w:pStyle w:val="ListParagraph"/>
        <w:numPr>
          <w:ilvl w:val="0"/>
          <w:numId w:val="96"/>
        </w:numPr>
      </w:pPr>
      <w:r>
        <w:t>Adagrad thường khá hiệu quả đối với các đặc trưng thưa, trong đó tốc độ học cần giảm chậm hơn cho các tham số hiếm khi xảy ra.</w:t>
      </w:r>
    </w:p>
    <w:p w14:paraId="5A2058AE" w14:textId="1BE03B1C" w:rsidR="004D4462" w:rsidRDefault="004D4462" w:rsidP="004D4462">
      <w:pPr>
        <w:pStyle w:val="ListParagraph"/>
        <w:numPr>
          <w:ilvl w:val="0"/>
          <w:numId w:val="88"/>
        </w:numPr>
        <w:rPr>
          <w:b/>
          <w:bCs/>
        </w:rPr>
      </w:pPr>
      <w:r w:rsidRPr="004D4462">
        <w:rPr>
          <w:b/>
          <w:bCs/>
        </w:rPr>
        <w:t>Ưu điểm:</w:t>
      </w:r>
    </w:p>
    <w:p w14:paraId="27095E66" w14:textId="77777777" w:rsidR="004D4462" w:rsidRPr="004D4462" w:rsidRDefault="004D4462" w:rsidP="004D4462">
      <w:pPr>
        <w:pStyle w:val="ListParagraph"/>
        <w:numPr>
          <w:ilvl w:val="0"/>
          <w:numId w:val="90"/>
        </w:numPr>
      </w:pPr>
      <w:r w:rsidRPr="004D4462">
        <w:t>Tự điều chỉnh tỷ lệ học cho từng tham số dựa trên lịch sử của gradient.</w:t>
      </w:r>
    </w:p>
    <w:p w14:paraId="6A1FE538" w14:textId="169E44CC" w:rsidR="004D4462" w:rsidRDefault="004D4462" w:rsidP="004D4462">
      <w:pPr>
        <w:pStyle w:val="ListParagraph"/>
        <w:numPr>
          <w:ilvl w:val="0"/>
          <w:numId w:val="90"/>
        </w:numPr>
      </w:pPr>
      <w:r w:rsidRPr="004D4462">
        <w:lastRenderedPageBreak/>
        <w:t> </w:t>
      </w:r>
      <w:r>
        <w:t>T</w:t>
      </w:r>
      <w:r w:rsidRPr="004D4462">
        <w:t>ránh việc điều chỉnh learning rate bằng tay, chỉ cần để tốc độ học default là 0.01 thì thuật toán sẽ tự động điều chỉnh</w:t>
      </w:r>
      <w:r>
        <w:t>.</w:t>
      </w:r>
    </w:p>
    <w:p w14:paraId="28FFC5E3" w14:textId="0A4CA1F1" w:rsidR="004D4462" w:rsidRPr="004D4462" w:rsidRDefault="004D4462" w:rsidP="004D4462">
      <w:pPr>
        <w:pStyle w:val="ListParagraph"/>
        <w:numPr>
          <w:ilvl w:val="0"/>
          <w:numId w:val="90"/>
        </w:numPr>
      </w:pPr>
      <w:r w:rsidRPr="004D4462">
        <w:t>Thích hợp cho các bài toán với các đặc trưng thưa (sparse features).</w:t>
      </w:r>
    </w:p>
    <w:p w14:paraId="0CA13EA2" w14:textId="283C2FAF" w:rsidR="004D4462" w:rsidRPr="004D4462" w:rsidRDefault="004D4462" w:rsidP="004D4462">
      <w:pPr>
        <w:pStyle w:val="ListParagraph"/>
        <w:numPr>
          <w:ilvl w:val="0"/>
          <w:numId w:val="88"/>
        </w:numPr>
        <w:rPr>
          <w:b/>
          <w:bCs/>
        </w:rPr>
      </w:pPr>
      <w:r w:rsidRPr="004D4462">
        <w:rPr>
          <w:b/>
          <w:bCs/>
        </w:rPr>
        <w:t>Nhược điểm:</w:t>
      </w:r>
    </w:p>
    <w:p w14:paraId="5A1F21E1" w14:textId="5A4719C3" w:rsidR="005613A4" w:rsidRPr="00DA7531" w:rsidRDefault="004D4462" w:rsidP="004D4462">
      <w:pPr>
        <w:pStyle w:val="ListParagraph"/>
        <w:numPr>
          <w:ilvl w:val="0"/>
          <w:numId w:val="90"/>
        </w:numPr>
      </w:pPr>
      <w:r w:rsidRPr="004D4462">
        <w:t>Tích lũy bình phương gradient dẫn đến giá trị của G tăng lên theo thời gian, làm giảm tỷ lệ học quá nhanh và dẫn đến việc dừng hội tụ quá sớm.</w:t>
      </w:r>
    </w:p>
    <w:p w14:paraId="0942B437" w14:textId="01594F50" w:rsidR="00D01F35" w:rsidRDefault="00D01F35" w:rsidP="00D01F35">
      <w:pPr>
        <w:pStyle w:val="2121"/>
      </w:pPr>
      <w:r w:rsidRPr="00D01F35">
        <w:t>RMSprop</w:t>
      </w:r>
    </w:p>
    <w:p w14:paraId="0CAE56AE" w14:textId="26BC64C7" w:rsidR="00D01F35" w:rsidRDefault="0085257C" w:rsidP="0085257C">
      <w:pPr>
        <w:pStyle w:val="ListParagraph"/>
        <w:numPr>
          <w:ilvl w:val="0"/>
          <w:numId w:val="90"/>
        </w:numPr>
      </w:pPr>
      <w:r>
        <w:t>Đ</w:t>
      </w:r>
      <w:r w:rsidRPr="0085257C">
        <w:t>ề xuất thuật toán RMSProp như một bản vá đơn giản để tách rời tốc độ định thời ra khỏi tốc độ học thay đổi theo tọa độ (</w:t>
      </w:r>
      <w:r w:rsidRPr="0085257C">
        <w:rPr>
          <w:i/>
          <w:iCs/>
        </w:rPr>
        <w:t>coordinate-adaptive</w:t>
      </w:r>
      <w:r w:rsidRPr="0085257C">
        <w:t>). Vấn đề ở đây là Adagrad cộng dồn tổng bình phương của gradient g</w:t>
      </w:r>
      <w:r w:rsidRPr="0085257C">
        <w:rPr>
          <w:vertAlign w:val="subscript"/>
        </w:rPr>
        <w:t>t</w:t>
      </w:r>
      <w:r w:rsidRPr="0085257C">
        <w:t> vào vector trạng thái </w:t>
      </w:r>
      <w:r w:rsidRPr="0085257C">
        <w:rPr>
          <w:highlight w:val="cyan"/>
        </w:rPr>
        <w:t>s</w:t>
      </w:r>
      <w:r w:rsidRPr="0085257C">
        <w:rPr>
          <w:highlight w:val="cyan"/>
          <w:vertAlign w:val="subscript"/>
        </w:rPr>
        <w:t>t</w:t>
      </w:r>
      <w:r w:rsidRPr="0085257C">
        <w:rPr>
          <w:highlight w:val="cyan"/>
        </w:rPr>
        <w:t xml:space="preserve"> = s</w:t>
      </w:r>
      <w:r w:rsidRPr="0085257C">
        <w:rPr>
          <w:highlight w:val="cyan"/>
          <w:vertAlign w:val="subscript"/>
        </w:rPr>
        <w:t>t-1</w:t>
      </w:r>
      <w:r w:rsidRPr="0085257C">
        <w:rPr>
          <w:highlight w:val="cyan"/>
        </w:rPr>
        <w:t xml:space="preserve"> + g</w:t>
      </w:r>
      <w:r w:rsidRPr="0085257C">
        <w:rPr>
          <w:highlight w:val="cyan"/>
          <w:vertAlign w:val="subscript"/>
        </w:rPr>
        <w:t>t</w:t>
      </w:r>
      <w:r w:rsidRPr="0085257C">
        <w:rPr>
          <w:highlight w:val="cyan"/>
          <w:vertAlign w:val="superscript"/>
        </w:rPr>
        <w:t>2</w:t>
      </w:r>
      <w:r w:rsidRPr="0085257C">
        <w:t>. Kết quả là, do không có phép chuẩn hóa, s</w:t>
      </w:r>
      <w:r w:rsidRPr="0085257C">
        <w:rPr>
          <w:vertAlign w:val="subscript"/>
        </w:rPr>
        <w:t>t</w:t>
      </w:r>
      <w:r w:rsidRPr="0085257C">
        <w:t> vẫn tiếp tục tăng tuyến tính không ngừng trong quá trình hội tụ của thuật toán.</w:t>
      </w:r>
    </w:p>
    <w:p w14:paraId="133EFE5E" w14:textId="10239F41" w:rsidR="0085257C" w:rsidRDefault="0085257C" w:rsidP="0085257C">
      <w:pPr>
        <w:pStyle w:val="ListParagraph"/>
        <w:numPr>
          <w:ilvl w:val="0"/>
          <w:numId w:val="90"/>
        </w:numPr>
      </w:pPr>
      <w:r w:rsidRPr="0085257C">
        <w:t>Vấn đề này có thể được giải quyết bằng cách sử dụng s</w:t>
      </w:r>
      <w:r>
        <w:rPr>
          <w:vertAlign w:val="subscript"/>
        </w:rPr>
        <w:t>t</w:t>
      </w:r>
      <w:r>
        <w:t>/t</w:t>
      </w:r>
      <w:r w:rsidRPr="0085257C">
        <w:t>. Với phân phối g</w:t>
      </w:r>
      <w:r>
        <w:rPr>
          <w:vertAlign w:val="subscript"/>
        </w:rPr>
        <w:t>t</w:t>
      </w:r>
      <w:r w:rsidRPr="0085257C">
        <w:t> hợp lý, thuật toán sẽ hội tụ. Đáng tiếc là có thể mất rất nhiều thời gian cho đến khi các tính chất tại giới hạn bắt đầu có ảnh hưởng, bởi thuật toán này ghi nhớ toàn bộ quỹ đạo của các giá trị. Một cách khác là sử dụng trung bình rò rỉ tương tự như trong phương pháp động lượng, tức là s</w:t>
      </w:r>
      <w:r>
        <w:rPr>
          <w:vertAlign w:val="subscript"/>
        </w:rPr>
        <w:t>t</w:t>
      </w:r>
      <w:r>
        <w:t xml:space="preserve"> </w:t>
      </w:r>
      <w:r w:rsidRPr="0085257C">
        <w:t>←</w:t>
      </w:r>
      <w:r>
        <w:t xml:space="preserve"> </w:t>
      </w:r>
      <w:r w:rsidRPr="0085257C">
        <w:t>γs</w:t>
      </w:r>
      <w:r>
        <w:rPr>
          <w:vertAlign w:val="subscript"/>
        </w:rPr>
        <w:t xml:space="preserve">t-1 </w:t>
      </w:r>
      <w:r w:rsidRPr="0085257C">
        <w:t>+</w:t>
      </w:r>
      <w:r>
        <w:t xml:space="preserve"> </w:t>
      </w:r>
      <w:r w:rsidRPr="0085257C">
        <w:t>(1</w:t>
      </w:r>
      <w:r>
        <w:t xml:space="preserve"> </w:t>
      </w:r>
      <w:r w:rsidRPr="0085257C">
        <w:t>−</w:t>
      </w:r>
      <w:r>
        <w:t xml:space="preserve"> </w:t>
      </w:r>
      <w:r w:rsidRPr="0085257C">
        <w:t>γ)g</w:t>
      </w:r>
      <w:r>
        <w:rPr>
          <w:vertAlign w:val="subscript"/>
        </w:rPr>
        <w:t>t</w:t>
      </w:r>
      <w:r>
        <w:rPr>
          <w:vertAlign w:val="superscript"/>
        </w:rPr>
        <w:t>2</w:t>
      </w:r>
      <w:r w:rsidRPr="0085257C">
        <w:t> cho các tham số γ&gt;0. Giữ nguyên tất cả các phần khác và ta có thuật toán RMSProp.</w:t>
      </w:r>
    </w:p>
    <w:p w14:paraId="0D6F83A2" w14:textId="1949FF97" w:rsidR="00444E6B" w:rsidRDefault="00444E6B" w:rsidP="0085257C">
      <w:pPr>
        <w:pStyle w:val="ListParagraph"/>
        <w:numPr>
          <w:ilvl w:val="0"/>
          <w:numId w:val="90"/>
        </w:numPr>
      </w:pPr>
      <w:r w:rsidRPr="00444E6B">
        <w:t>RMSprop là một biến thể của AdaGrad, giúp khắc phục một số hạn chế của AdaGrad bằng cách giới hạn lịch sử của gradient để chỉ áp dụng cho một cửa sổ trượt gần nhất. Điều này giúp ngăn chặn tỷ lệ học giảm quá nhanh.</w:t>
      </w:r>
    </w:p>
    <w:p w14:paraId="092D826D" w14:textId="66E7067E" w:rsidR="00487B4A" w:rsidRDefault="00487B4A" w:rsidP="0085257C">
      <w:pPr>
        <w:pStyle w:val="ListParagraph"/>
        <w:numPr>
          <w:ilvl w:val="0"/>
          <w:numId w:val="90"/>
        </w:numPr>
      </w:pPr>
      <w:r>
        <w:t xml:space="preserve">Các </w:t>
      </w:r>
      <w:r w:rsidRPr="00487B4A">
        <w:t>phương trình</w:t>
      </w:r>
      <w:r>
        <w:t xml:space="preserve"> chi tiết:</w:t>
      </w:r>
    </w:p>
    <w:p w14:paraId="61CB9C20" w14:textId="05D7F0A3" w:rsidR="00487B4A" w:rsidRPr="0006769C" w:rsidRDefault="00487B4A" w:rsidP="00487B4A">
      <w:pPr>
        <w:pStyle w:val="ListParagraph"/>
        <w:ind w:left="1440"/>
        <w:jc w:val="center"/>
        <w:rPr>
          <w:highlight w:val="cyan"/>
        </w:rPr>
      </w:pPr>
      <w:r w:rsidRPr="0006769C">
        <w:rPr>
          <w:highlight w:val="cyan"/>
        </w:rPr>
        <w:t>s</w:t>
      </w:r>
      <w:r w:rsidRPr="0006769C">
        <w:rPr>
          <w:highlight w:val="cyan"/>
          <w:vertAlign w:val="subscript"/>
        </w:rPr>
        <w:t>t</w:t>
      </w:r>
      <w:r w:rsidRPr="0006769C">
        <w:rPr>
          <w:highlight w:val="cyan"/>
        </w:rPr>
        <w:t xml:space="preserve"> ← γs</w:t>
      </w:r>
      <w:r w:rsidRPr="0006769C">
        <w:rPr>
          <w:highlight w:val="cyan"/>
          <w:vertAlign w:val="subscript"/>
        </w:rPr>
        <w:t xml:space="preserve">t </w:t>
      </w:r>
      <w:r w:rsidRPr="0006769C">
        <w:rPr>
          <w:highlight w:val="cyan"/>
        </w:rPr>
        <w:t>– 1 + (1 − γ)g</w:t>
      </w:r>
      <w:r w:rsidRPr="0006769C">
        <w:rPr>
          <w:highlight w:val="cyan"/>
          <w:vertAlign w:val="subscript"/>
        </w:rPr>
        <w:t>t</w:t>
      </w:r>
      <w:r w:rsidRPr="0006769C">
        <w:rPr>
          <w:highlight w:val="cyan"/>
          <w:vertAlign w:val="superscript"/>
        </w:rPr>
        <w:t>2</w:t>
      </w:r>
      <w:r w:rsidRPr="0006769C">
        <w:rPr>
          <w:highlight w:val="cyan"/>
        </w:rPr>
        <w:t>,</w:t>
      </w:r>
    </w:p>
    <w:p w14:paraId="04D0E913" w14:textId="62266CE5" w:rsidR="00487B4A" w:rsidRDefault="00487B4A" w:rsidP="00487B4A">
      <w:pPr>
        <w:pStyle w:val="ListParagraph"/>
        <w:ind w:left="1440"/>
        <w:jc w:val="center"/>
      </w:pPr>
      <w:r w:rsidRPr="0006769C">
        <w:rPr>
          <w:highlight w:val="cyan"/>
        </w:rPr>
        <w:lastRenderedPageBreak/>
        <w:t>xt←x</w:t>
      </w:r>
      <w:r w:rsidRPr="0006769C">
        <w:rPr>
          <w:highlight w:val="cyan"/>
          <w:vertAlign w:val="subscript"/>
        </w:rPr>
        <w:t>t−1</w:t>
      </w:r>
      <w:r w:rsidRPr="0006769C">
        <w:rPr>
          <w:highlight w:val="cyan"/>
        </w:rPr>
        <w:t xml:space="preserve"> −</w:t>
      </w:r>
      <w:r w:rsidRPr="0006769C">
        <w:rPr>
          <w:highlight w:val="cyan"/>
          <w:vertAlign w:val="subscript"/>
        </w:rPr>
        <w:t xml:space="preserve"> </w:t>
      </w:r>
      <m:oMath>
        <m:f>
          <m:fPr>
            <m:ctrlPr>
              <w:rPr>
                <w:rFonts w:ascii="Cambria Math" w:hAnsi="Cambria Math"/>
                <w:i/>
                <w:highlight w:val="cyan"/>
              </w:rPr>
            </m:ctrlPr>
          </m:fPr>
          <m:num>
            <m:r>
              <m:rPr>
                <m:sty m:val="p"/>
              </m:rPr>
              <w:rPr>
                <w:rFonts w:ascii="Cambria Math" w:hAnsi="Cambria Math"/>
                <w:highlight w:val="cyan"/>
              </w:rPr>
              <m:t>η</m:t>
            </m:r>
          </m:num>
          <m:den>
            <m:rad>
              <m:radPr>
                <m:degHide m:val="1"/>
                <m:ctrlPr>
                  <w:rPr>
                    <w:rFonts w:ascii="Cambria Math" w:hAnsi="Cambria Math"/>
                    <w:i/>
                    <w:highlight w:val="cyan"/>
                  </w:rPr>
                </m:ctrlPr>
              </m:radPr>
              <m:deg/>
              <m:e>
                <m:r>
                  <m:rPr>
                    <m:sty m:val="p"/>
                  </m:rPr>
                  <w:rPr>
                    <w:rFonts w:ascii="Cambria Math" w:hAnsi="Cambria Math"/>
                    <w:highlight w:val="cyan"/>
                  </w:rPr>
                  <m:t>S</m:t>
                </m:r>
                <m:r>
                  <m:rPr>
                    <m:sty m:val="p"/>
                  </m:rPr>
                  <w:rPr>
                    <w:rFonts w:ascii="Cambria Math" w:hAnsi="Cambria Math"/>
                    <w:highlight w:val="cyan"/>
                    <w:vertAlign w:val="subscript"/>
                  </w:rPr>
                  <m:t>t</m:t>
                </m:r>
                <m:r>
                  <m:rPr>
                    <m:sty m:val="p"/>
                  </m:rPr>
                  <w:rPr>
                    <w:rFonts w:ascii="Cambria Math" w:hAnsi="Cambria Math"/>
                    <w:highlight w:val="cyan"/>
                  </w:rPr>
                  <m:t xml:space="preserve"> + ϵ</m:t>
                </m:r>
              </m:e>
            </m:rad>
          </m:den>
        </m:f>
      </m:oMath>
      <w:r w:rsidRPr="0006769C">
        <w:rPr>
          <w:highlight w:val="cyan"/>
        </w:rPr>
        <w:t xml:space="preserve"> </w:t>
      </w:r>
      <w:r w:rsidRPr="0006769C">
        <w:rPr>
          <w:rFonts w:ascii="Cambria Math" w:hAnsi="Cambria Math" w:cs="Cambria Math"/>
          <w:highlight w:val="cyan"/>
        </w:rPr>
        <w:t xml:space="preserve">⊙ </w:t>
      </w:r>
      <w:r w:rsidRPr="0006769C">
        <w:rPr>
          <w:highlight w:val="cyan"/>
        </w:rPr>
        <w:t>g</w:t>
      </w:r>
      <w:r w:rsidRPr="0006769C">
        <w:rPr>
          <w:highlight w:val="cyan"/>
          <w:vertAlign w:val="subscript"/>
        </w:rPr>
        <w:t>t</w:t>
      </w:r>
      <w:r w:rsidRPr="0006769C">
        <w:rPr>
          <w:highlight w:val="cyan"/>
        </w:rPr>
        <w:t>.</w:t>
      </w:r>
    </w:p>
    <w:p w14:paraId="374FAF90" w14:textId="5911AB07" w:rsidR="0006769C" w:rsidRDefault="0006769C" w:rsidP="0006769C">
      <w:pPr>
        <w:pStyle w:val="ListParagraph"/>
        <w:numPr>
          <w:ilvl w:val="0"/>
          <w:numId w:val="91"/>
        </w:numPr>
      </w:pPr>
      <w:r w:rsidRPr="0006769C">
        <w:t>Hằng số ϵ&gt;0</w:t>
      </w:r>
      <w:r>
        <w:rPr>
          <w:rFonts w:ascii="Tahoma" w:hAnsi="Tahoma" w:cs="Tahoma"/>
        </w:rPr>
        <w:t xml:space="preserve"> </w:t>
      </w:r>
      <w:r w:rsidRPr="0006769C">
        <w:t>thường được đặt bằng 10</w:t>
      </w:r>
      <w:r w:rsidRPr="0006769C">
        <w:rPr>
          <w:vertAlign w:val="superscript"/>
        </w:rPr>
        <w:t>−</w:t>
      </w:r>
      <w:r>
        <w:t>6</w:t>
      </w:r>
      <w:r w:rsidRPr="0006769C">
        <w:t> để đảm bảo rằng chúng ta sẽ không gặp vấn đề khi chia cho 0 hoặc kích thước bước quá lớn. Với khai triển này, bây giờ chúng ta có thể tự do kiểm soát tốc độ học η độc lập với phép biến đổi tỉ lệ được áp dụng cho từng tọa độ. Về mặt trung bình rò rỉ, chúng ta có thể áp dụng các lập luận tương tự như trước trong phương pháp động lượng. Khai triển định nghĩa s</w:t>
      </w:r>
      <w:r>
        <w:rPr>
          <w:vertAlign w:val="subscript"/>
        </w:rPr>
        <w:t>t</w:t>
      </w:r>
      <w:r>
        <w:t xml:space="preserve"> t</w:t>
      </w:r>
      <w:r w:rsidRPr="0006769C">
        <w:t>a có</w:t>
      </w:r>
      <w:r>
        <w:t>:</w:t>
      </w:r>
    </w:p>
    <w:p w14:paraId="6ED38A5B" w14:textId="5DD932B0" w:rsidR="0006769C" w:rsidRPr="0006769C" w:rsidRDefault="0006769C" w:rsidP="0006769C">
      <w:pPr>
        <w:pStyle w:val="ListParagraph"/>
        <w:ind w:left="1800"/>
        <w:jc w:val="both"/>
        <w:rPr>
          <w:highlight w:val="cyan"/>
        </w:rPr>
      </w:pPr>
      <w:r w:rsidRPr="0006769C">
        <w:rPr>
          <w:highlight w:val="cyan"/>
        </w:rPr>
        <w:t>s</w:t>
      </w:r>
      <w:r w:rsidRPr="0006769C">
        <w:rPr>
          <w:highlight w:val="cyan"/>
          <w:vertAlign w:val="subscript"/>
        </w:rPr>
        <w:t>t</w:t>
      </w:r>
      <w:r w:rsidRPr="0006769C">
        <w:rPr>
          <w:highlight w:val="cyan"/>
        </w:rPr>
        <w:t xml:space="preserve"> </w:t>
      </w:r>
      <w:r w:rsidR="00444E6B">
        <w:rPr>
          <w:highlight w:val="cyan"/>
        </w:rPr>
        <w:t xml:space="preserve"> </w:t>
      </w:r>
      <w:r w:rsidRPr="0006769C">
        <w:rPr>
          <w:highlight w:val="cyan"/>
        </w:rPr>
        <w:t>= (1 − γ)g</w:t>
      </w:r>
      <w:r w:rsidRPr="0006769C">
        <w:rPr>
          <w:highlight w:val="cyan"/>
          <w:vertAlign w:val="subscript"/>
        </w:rPr>
        <w:t>t</w:t>
      </w:r>
      <w:r w:rsidRPr="0006769C">
        <w:rPr>
          <w:highlight w:val="cyan"/>
          <w:vertAlign w:val="superscript"/>
        </w:rPr>
        <w:t>2</w:t>
      </w:r>
      <w:r w:rsidRPr="0006769C">
        <w:rPr>
          <w:highlight w:val="cyan"/>
        </w:rPr>
        <w:t xml:space="preserve"> + γs</w:t>
      </w:r>
      <w:r w:rsidRPr="0006769C">
        <w:rPr>
          <w:highlight w:val="cyan"/>
          <w:vertAlign w:val="subscript"/>
        </w:rPr>
        <w:t>t-1</w:t>
      </w:r>
    </w:p>
    <w:p w14:paraId="0DD7B8DF" w14:textId="3D0F328C" w:rsidR="0006769C" w:rsidRDefault="0006769C" w:rsidP="0006769C">
      <w:pPr>
        <w:pStyle w:val="ListParagraph"/>
        <w:ind w:left="1800" w:firstLine="360"/>
        <w:jc w:val="both"/>
      </w:pPr>
      <w:r w:rsidRPr="0006769C">
        <w:rPr>
          <w:highlight w:val="cyan"/>
        </w:rPr>
        <w:t>=(1 − γ) (g</w:t>
      </w:r>
      <w:r w:rsidRPr="0006769C">
        <w:rPr>
          <w:highlight w:val="cyan"/>
          <w:vertAlign w:val="subscript"/>
        </w:rPr>
        <w:t>t</w:t>
      </w:r>
      <w:r w:rsidRPr="0006769C">
        <w:rPr>
          <w:highlight w:val="cyan"/>
          <w:vertAlign w:val="superscript"/>
        </w:rPr>
        <w:t>2</w:t>
      </w:r>
      <w:r w:rsidRPr="0006769C">
        <w:rPr>
          <w:highlight w:val="cyan"/>
        </w:rPr>
        <w:t xml:space="preserve"> + γg</w:t>
      </w:r>
      <w:r w:rsidRPr="0006769C">
        <w:rPr>
          <w:highlight w:val="cyan"/>
          <w:vertAlign w:val="superscript"/>
        </w:rPr>
        <w:t>2</w:t>
      </w:r>
      <w:r w:rsidRPr="0006769C">
        <w:rPr>
          <w:highlight w:val="cyan"/>
          <w:vertAlign w:val="subscript"/>
        </w:rPr>
        <w:t>t-1</w:t>
      </w:r>
      <w:r w:rsidRPr="0006769C">
        <w:rPr>
          <w:highlight w:val="cyan"/>
        </w:rPr>
        <w:t xml:space="preserve"> + γ</w:t>
      </w:r>
      <w:r w:rsidRPr="0006769C">
        <w:rPr>
          <w:highlight w:val="cyan"/>
          <w:vertAlign w:val="superscript"/>
        </w:rPr>
        <w:t>2</w:t>
      </w:r>
      <w:r w:rsidRPr="0006769C">
        <w:rPr>
          <w:highlight w:val="cyan"/>
        </w:rPr>
        <w:t>g</w:t>
      </w:r>
      <w:r w:rsidRPr="0006769C">
        <w:rPr>
          <w:highlight w:val="cyan"/>
          <w:vertAlign w:val="subscript"/>
        </w:rPr>
        <w:t>t-2</w:t>
      </w:r>
      <w:r w:rsidRPr="0006769C">
        <w:rPr>
          <w:highlight w:val="cyan"/>
        </w:rPr>
        <w:t xml:space="preserve"> +…,).</w:t>
      </w:r>
    </w:p>
    <w:p w14:paraId="2607304A" w14:textId="21E5BA94" w:rsidR="00444E6B" w:rsidRDefault="00444E6B" w:rsidP="00444E6B">
      <w:pPr>
        <w:pStyle w:val="ListParagraph"/>
        <w:numPr>
          <w:ilvl w:val="0"/>
          <w:numId w:val="91"/>
        </w:numPr>
      </w:pPr>
      <w:r>
        <w:t>Ví dụ với code python cơ bản:</w:t>
      </w:r>
    </w:p>
    <w:p w14:paraId="228DFB0D" w14:textId="5AE465D6" w:rsidR="00444E6B" w:rsidRDefault="00444E6B" w:rsidP="00444E6B">
      <w:pPr>
        <w:jc w:val="center"/>
      </w:pPr>
      <w:r w:rsidRPr="00444E6B">
        <w:rPr>
          <w:noProof/>
        </w:rPr>
        <w:drawing>
          <wp:inline distT="0" distB="0" distL="0" distR="0" wp14:anchorId="0723A37B" wp14:editId="7D43515D">
            <wp:extent cx="5608806" cy="3162574"/>
            <wp:effectExtent l="0" t="0" r="0" b="0"/>
            <wp:docPr id="338671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71398" name=""/>
                    <pic:cNvPicPr/>
                  </pic:nvPicPr>
                  <pic:blipFill>
                    <a:blip r:embed="rId41"/>
                    <a:stretch>
                      <a:fillRect/>
                    </a:stretch>
                  </pic:blipFill>
                  <pic:spPr>
                    <a:xfrm>
                      <a:off x="0" y="0"/>
                      <a:ext cx="5608806" cy="3162574"/>
                    </a:xfrm>
                    <a:prstGeom prst="rect">
                      <a:avLst/>
                    </a:prstGeom>
                  </pic:spPr>
                </pic:pic>
              </a:graphicData>
            </a:graphic>
          </wp:inline>
        </w:drawing>
      </w:r>
    </w:p>
    <w:p w14:paraId="20CB2C7C" w14:textId="1C2805C4" w:rsidR="00444E6B" w:rsidRDefault="00444E6B" w:rsidP="00444E6B">
      <w:pPr>
        <w:pStyle w:val="Caption"/>
      </w:pPr>
      <w:bookmarkStart w:id="86" w:name="_Toc154072117"/>
      <w:bookmarkStart w:id="87" w:name="_Toc154072470"/>
      <w:r>
        <w:t xml:space="preserve">Hình </w:t>
      </w:r>
      <w:fldSimple w:instr=" SEQ Hình \* ARABIC ">
        <w:r w:rsidR="00DB753F">
          <w:rPr>
            <w:noProof/>
          </w:rPr>
          <w:t>25</w:t>
        </w:r>
      </w:fldSimple>
      <w:r>
        <w:t xml:space="preserve"> – Ví dụ lập trình RMSprop</w:t>
      </w:r>
      <w:bookmarkEnd w:id="86"/>
      <w:bookmarkEnd w:id="87"/>
    </w:p>
    <w:p w14:paraId="5183A360" w14:textId="1EEDEEBC" w:rsidR="00444E6B" w:rsidRDefault="00444E6B" w:rsidP="00444E6B">
      <w:pPr>
        <w:pStyle w:val="ListParagraph"/>
        <w:numPr>
          <w:ilvl w:val="0"/>
          <w:numId w:val="91"/>
        </w:numPr>
      </w:pPr>
      <w:r>
        <w:t>Kết quả đồ thị:</w:t>
      </w:r>
    </w:p>
    <w:p w14:paraId="105DDF2E" w14:textId="660FC371" w:rsidR="00444E6B" w:rsidRDefault="00444E6B" w:rsidP="00444E6B">
      <w:pPr>
        <w:jc w:val="center"/>
      </w:pPr>
      <w:r>
        <w:rPr>
          <w:noProof/>
        </w:rPr>
        <w:lastRenderedPageBreak/>
        <w:drawing>
          <wp:inline distT="0" distB="0" distL="0" distR="0" wp14:anchorId="6F66FACA" wp14:editId="66EB25A3">
            <wp:extent cx="3977640" cy="2931533"/>
            <wp:effectExtent l="0" t="0" r="0" b="0"/>
            <wp:docPr id="513151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82833" cy="2935360"/>
                    </a:xfrm>
                    <a:prstGeom prst="rect">
                      <a:avLst/>
                    </a:prstGeom>
                    <a:noFill/>
                  </pic:spPr>
                </pic:pic>
              </a:graphicData>
            </a:graphic>
          </wp:inline>
        </w:drawing>
      </w:r>
    </w:p>
    <w:p w14:paraId="254F4540" w14:textId="2D9C9106" w:rsidR="00444E6B" w:rsidRDefault="00444E6B" w:rsidP="00444E6B">
      <w:pPr>
        <w:pStyle w:val="Caption"/>
      </w:pPr>
      <w:bookmarkStart w:id="88" w:name="_Toc154072118"/>
      <w:bookmarkStart w:id="89" w:name="_Toc154072471"/>
      <w:r>
        <w:t xml:space="preserve">Hình </w:t>
      </w:r>
      <w:fldSimple w:instr=" SEQ Hình \* ARABIC ">
        <w:r w:rsidR="00DB753F">
          <w:rPr>
            <w:noProof/>
          </w:rPr>
          <w:t>26</w:t>
        </w:r>
      </w:fldSimple>
      <w:r>
        <w:t xml:space="preserve"> – Kết quả thuật toán</w:t>
      </w:r>
      <w:bookmarkEnd w:id="88"/>
      <w:bookmarkEnd w:id="89"/>
    </w:p>
    <w:p w14:paraId="4FF3FEE4" w14:textId="06844D65" w:rsidR="00444E6B" w:rsidRDefault="00444E6B" w:rsidP="00444E6B">
      <w:pPr>
        <w:pStyle w:val="ListParagraph"/>
        <w:numPr>
          <w:ilvl w:val="0"/>
          <w:numId w:val="92"/>
        </w:numPr>
      </w:pPr>
      <w:r>
        <w:t>K</w:t>
      </w:r>
      <w:r w:rsidRPr="00444E6B">
        <w:t>hi chúng ta sử dụng Adagrad với tốc độ học bằng 0.4, các biến di chuyển rất chậm trong các giai đoạn sau của thuật toán do tốc độ học giảm quá nhanh. Do η được kiểm soát riêng biệt, nên điều này không xảy ra với RMSProp.</w:t>
      </w:r>
    </w:p>
    <w:p w14:paraId="54F81E6A" w14:textId="5E5B1544" w:rsidR="00444E6B" w:rsidRDefault="00444E6B" w:rsidP="00444E6B">
      <w:pPr>
        <w:pStyle w:val="ListParagraph"/>
        <w:numPr>
          <w:ilvl w:val="0"/>
          <w:numId w:val="91"/>
        </w:numPr>
      </w:pPr>
      <w:r w:rsidRPr="00444E6B">
        <w:t>Tiếp theo, lập trình thuật toán RMSProp để sử dụng trong một mạng nơ-ron sâu</w:t>
      </w:r>
      <w:r>
        <w:t>:</w:t>
      </w:r>
    </w:p>
    <w:p w14:paraId="5EBB7140" w14:textId="406B5D71" w:rsidR="00444E6B" w:rsidRDefault="00444E6B" w:rsidP="00444E6B">
      <w:pPr>
        <w:jc w:val="center"/>
      </w:pPr>
      <w:r w:rsidRPr="00444E6B">
        <w:rPr>
          <w:noProof/>
        </w:rPr>
        <w:drawing>
          <wp:inline distT="0" distB="0" distL="0" distR="0" wp14:anchorId="71EC8825" wp14:editId="01FCC7E0">
            <wp:extent cx="5791835" cy="2126615"/>
            <wp:effectExtent l="0" t="0" r="0" b="6985"/>
            <wp:docPr id="151736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63201" name=""/>
                    <pic:cNvPicPr/>
                  </pic:nvPicPr>
                  <pic:blipFill>
                    <a:blip r:embed="rId43"/>
                    <a:stretch>
                      <a:fillRect/>
                    </a:stretch>
                  </pic:blipFill>
                  <pic:spPr>
                    <a:xfrm>
                      <a:off x="0" y="0"/>
                      <a:ext cx="5791835" cy="2126615"/>
                    </a:xfrm>
                    <a:prstGeom prst="rect">
                      <a:avLst/>
                    </a:prstGeom>
                  </pic:spPr>
                </pic:pic>
              </a:graphicData>
            </a:graphic>
          </wp:inline>
        </w:drawing>
      </w:r>
    </w:p>
    <w:p w14:paraId="7CAD2F69" w14:textId="379F519A" w:rsidR="00444E6B" w:rsidRDefault="002A7F43" w:rsidP="002A7F43">
      <w:pPr>
        <w:pStyle w:val="Caption"/>
      </w:pPr>
      <w:bookmarkStart w:id="90" w:name="_Toc154072119"/>
      <w:bookmarkStart w:id="91" w:name="_Toc154072472"/>
      <w:r>
        <w:t xml:space="preserve">Hình </w:t>
      </w:r>
      <w:fldSimple w:instr=" SEQ Hình \* ARABIC ">
        <w:r w:rsidR="00DB753F">
          <w:rPr>
            <w:noProof/>
          </w:rPr>
          <w:t>27</w:t>
        </w:r>
      </w:fldSimple>
      <w:r>
        <w:t xml:space="preserve"> – Lập trình thuật toán RMSProp sử dụng mạng nơ-ron sâu</w:t>
      </w:r>
      <w:bookmarkEnd w:id="90"/>
      <w:bookmarkEnd w:id="91"/>
    </w:p>
    <w:p w14:paraId="0555BAD1" w14:textId="5250975C" w:rsidR="002A7F43" w:rsidRDefault="002A7F43" w:rsidP="002A7F43">
      <w:pPr>
        <w:pStyle w:val="ListParagraph"/>
        <w:numPr>
          <w:ilvl w:val="0"/>
          <w:numId w:val="91"/>
        </w:numPr>
      </w:pPr>
      <w:r>
        <w:lastRenderedPageBreak/>
        <w:t>Sau đó, chúng ta</w:t>
      </w:r>
      <w:r w:rsidRPr="002A7F43">
        <w:t xml:space="preserve"> khởi tạo tốc độ học ban đầu bằng 0.01 và trọng số γ</w:t>
      </w:r>
      <w:r>
        <w:rPr>
          <w:rFonts w:ascii="Tahoma" w:hAnsi="Tahoma" w:cs="Tahoma"/>
        </w:rPr>
        <w:t xml:space="preserve"> =</w:t>
      </w:r>
      <w:r w:rsidRPr="002A7F43">
        <w:t xml:space="preserve"> 0.9</w:t>
      </w:r>
      <w:r>
        <w:t xml:space="preserve">. </w:t>
      </w:r>
      <w:r w:rsidRPr="002A7F43">
        <w:t>Nghĩa là, s là tổng trung bình của 1</w:t>
      </w:r>
      <w:r>
        <w:t xml:space="preserve"> </w:t>
      </w:r>
      <w:r w:rsidRPr="002A7F43">
        <w:t>/</w:t>
      </w:r>
      <w:r>
        <w:t xml:space="preserve"> </w:t>
      </w:r>
      <w:r w:rsidRPr="002A7F43">
        <w:t>(1</w:t>
      </w:r>
      <w:r>
        <w:t xml:space="preserve"> </w:t>
      </w:r>
      <w:r w:rsidRPr="002A7F43">
        <w:t>−</w:t>
      </w:r>
      <w:r>
        <w:t xml:space="preserve"> </w:t>
      </w:r>
      <w:r w:rsidRPr="002A7F43">
        <w:t>γ)</w:t>
      </w:r>
      <w:r>
        <w:t xml:space="preserve"> </w:t>
      </w:r>
      <w:r w:rsidRPr="002A7F43">
        <w:t>=</w:t>
      </w:r>
      <w:r>
        <w:t xml:space="preserve"> </w:t>
      </w:r>
      <w:r w:rsidRPr="002A7F43">
        <w:t>10</w:t>
      </w:r>
      <w:r>
        <w:t>.</w:t>
      </w:r>
    </w:p>
    <w:p w14:paraId="1D89EAF7" w14:textId="68CD5B82" w:rsidR="002A7F43" w:rsidRDefault="002A7F43" w:rsidP="002A7F43">
      <w:pPr>
        <w:jc w:val="center"/>
      </w:pPr>
      <w:r w:rsidRPr="002A7F43">
        <w:rPr>
          <w:noProof/>
        </w:rPr>
        <w:drawing>
          <wp:inline distT="0" distB="0" distL="0" distR="0" wp14:anchorId="293C7E71" wp14:editId="56ACF976">
            <wp:extent cx="5791835" cy="710565"/>
            <wp:effectExtent l="0" t="0" r="0" b="0"/>
            <wp:docPr id="828783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83711" name=""/>
                    <pic:cNvPicPr/>
                  </pic:nvPicPr>
                  <pic:blipFill>
                    <a:blip r:embed="rId44"/>
                    <a:stretch>
                      <a:fillRect/>
                    </a:stretch>
                  </pic:blipFill>
                  <pic:spPr>
                    <a:xfrm>
                      <a:off x="0" y="0"/>
                      <a:ext cx="5791835" cy="710565"/>
                    </a:xfrm>
                    <a:prstGeom prst="rect">
                      <a:avLst/>
                    </a:prstGeom>
                  </pic:spPr>
                </pic:pic>
              </a:graphicData>
            </a:graphic>
          </wp:inline>
        </w:drawing>
      </w:r>
    </w:p>
    <w:p w14:paraId="00564D38" w14:textId="6F3930EF" w:rsidR="002A7F43" w:rsidRDefault="002A7F43" w:rsidP="002A7F43">
      <w:pPr>
        <w:pStyle w:val="Caption"/>
      </w:pPr>
      <w:bookmarkStart w:id="92" w:name="_Toc154072120"/>
      <w:bookmarkStart w:id="93" w:name="_Toc154072473"/>
      <w:r>
        <w:t xml:space="preserve">Hình </w:t>
      </w:r>
      <w:fldSimple w:instr=" SEQ Hình \* ARABIC ">
        <w:r w:rsidR="00DB753F">
          <w:rPr>
            <w:noProof/>
          </w:rPr>
          <w:t>28</w:t>
        </w:r>
      </w:fldSimple>
      <w:r>
        <w:t xml:space="preserve"> – Khởi tạo tốc độ học và trọng số</w:t>
      </w:r>
      <w:bookmarkEnd w:id="92"/>
      <w:bookmarkEnd w:id="93"/>
    </w:p>
    <w:p w14:paraId="64060140" w14:textId="56669741" w:rsidR="002A7F43" w:rsidRDefault="002A7F43" w:rsidP="002A7F43">
      <w:pPr>
        <w:pStyle w:val="ListParagraph"/>
        <w:numPr>
          <w:ilvl w:val="0"/>
          <w:numId w:val="91"/>
        </w:numPr>
      </w:pPr>
      <w:r>
        <w:t>Kết quả:</w:t>
      </w:r>
    </w:p>
    <w:p w14:paraId="0A881506" w14:textId="386838AC" w:rsidR="002A7F43" w:rsidRDefault="004F011F" w:rsidP="004F011F">
      <w:pPr>
        <w:jc w:val="center"/>
      </w:pPr>
      <w:r w:rsidRPr="004F011F">
        <w:rPr>
          <w:noProof/>
        </w:rPr>
        <w:drawing>
          <wp:inline distT="0" distB="0" distL="0" distR="0" wp14:anchorId="1152E286" wp14:editId="33C8DF76">
            <wp:extent cx="5570703" cy="426757"/>
            <wp:effectExtent l="0" t="0" r="0" b="0"/>
            <wp:docPr id="83995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51379" name=""/>
                    <pic:cNvPicPr/>
                  </pic:nvPicPr>
                  <pic:blipFill>
                    <a:blip r:embed="rId45"/>
                    <a:stretch>
                      <a:fillRect/>
                    </a:stretch>
                  </pic:blipFill>
                  <pic:spPr>
                    <a:xfrm>
                      <a:off x="0" y="0"/>
                      <a:ext cx="5570703" cy="426757"/>
                    </a:xfrm>
                    <a:prstGeom prst="rect">
                      <a:avLst/>
                    </a:prstGeom>
                  </pic:spPr>
                </pic:pic>
              </a:graphicData>
            </a:graphic>
          </wp:inline>
        </w:drawing>
      </w:r>
    </w:p>
    <w:p w14:paraId="1DA264E9" w14:textId="2007957C" w:rsidR="004F011F" w:rsidRDefault="004F011F" w:rsidP="004F011F">
      <w:pPr>
        <w:pStyle w:val="Caption"/>
      </w:pPr>
      <w:bookmarkStart w:id="94" w:name="_Toc154072121"/>
      <w:bookmarkStart w:id="95" w:name="_Toc154072474"/>
      <w:r>
        <w:t xml:space="preserve">Hình </w:t>
      </w:r>
      <w:fldSimple w:instr=" SEQ Hình \* ARABIC ">
        <w:r w:rsidR="00DB753F">
          <w:rPr>
            <w:noProof/>
          </w:rPr>
          <w:t>29</w:t>
        </w:r>
      </w:fldSimple>
      <w:r>
        <w:t xml:space="preserve"> – Kết quả thuật toán</w:t>
      </w:r>
      <w:bookmarkEnd w:id="94"/>
      <w:bookmarkEnd w:id="95"/>
    </w:p>
    <w:p w14:paraId="126B41B7" w14:textId="70B00D87" w:rsidR="004F011F" w:rsidRDefault="004F011F" w:rsidP="004F011F">
      <w:pPr>
        <w:jc w:val="center"/>
      </w:pPr>
      <w:r>
        <w:rPr>
          <w:noProof/>
        </w:rPr>
        <w:drawing>
          <wp:inline distT="0" distB="0" distL="0" distR="0" wp14:anchorId="322F3DFB" wp14:editId="0DD9AAA8">
            <wp:extent cx="4058053" cy="2804160"/>
            <wp:effectExtent l="0" t="0" r="0" b="0"/>
            <wp:docPr id="12896590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59395" cy="2805087"/>
                    </a:xfrm>
                    <a:prstGeom prst="rect">
                      <a:avLst/>
                    </a:prstGeom>
                    <a:noFill/>
                  </pic:spPr>
                </pic:pic>
              </a:graphicData>
            </a:graphic>
          </wp:inline>
        </w:drawing>
      </w:r>
    </w:p>
    <w:p w14:paraId="0023800C" w14:textId="75EAC761" w:rsidR="004F011F" w:rsidRDefault="004F011F" w:rsidP="004F011F">
      <w:pPr>
        <w:pStyle w:val="Caption"/>
      </w:pPr>
      <w:bookmarkStart w:id="96" w:name="_Toc154072122"/>
      <w:bookmarkStart w:id="97" w:name="_Toc154072475"/>
      <w:r>
        <w:t xml:space="preserve">Hình </w:t>
      </w:r>
      <w:fldSimple w:instr=" SEQ Hình \* ARABIC ">
        <w:r w:rsidR="00DB753F">
          <w:rPr>
            <w:noProof/>
          </w:rPr>
          <w:t>30</w:t>
        </w:r>
      </w:fldSimple>
      <w:r>
        <w:t xml:space="preserve"> – Kết quả đồ thị</w:t>
      </w:r>
      <w:bookmarkEnd w:id="96"/>
      <w:bookmarkEnd w:id="97"/>
    </w:p>
    <w:p w14:paraId="2DF056EE" w14:textId="77777777" w:rsidR="004F011F" w:rsidRDefault="004F011F" w:rsidP="004F011F">
      <w:pPr>
        <w:pStyle w:val="ListParagraph"/>
        <w:numPr>
          <w:ilvl w:val="0"/>
          <w:numId w:val="92"/>
        </w:numPr>
      </w:pPr>
      <w:r>
        <w:t>Thuật toán RMSProp rất giống với Adagrad ở chỗ cả hai đều sử dụng bình phương của gradient để thay đổi tỉ lệ hệ số.</w:t>
      </w:r>
    </w:p>
    <w:p w14:paraId="7843A320" w14:textId="77777777" w:rsidR="004F011F" w:rsidRDefault="004F011F" w:rsidP="004F011F">
      <w:pPr>
        <w:pStyle w:val="ListParagraph"/>
        <w:numPr>
          <w:ilvl w:val="0"/>
          <w:numId w:val="92"/>
        </w:numPr>
      </w:pPr>
      <w:r>
        <w:t>RMSProp có điểm chung với phương pháp động lượng là chúng đều sử dụng trung bình rò rỉ. Tuy nhiên, RMSProp sử dụng kỹ thuật này để điều chỉnh tiền điều kiện theo hệ số.</w:t>
      </w:r>
    </w:p>
    <w:p w14:paraId="55D60B71" w14:textId="77777777" w:rsidR="004F011F" w:rsidRDefault="004F011F" w:rsidP="004F011F">
      <w:pPr>
        <w:pStyle w:val="ListParagraph"/>
        <w:numPr>
          <w:ilvl w:val="0"/>
          <w:numId w:val="92"/>
        </w:numPr>
      </w:pPr>
      <w:r>
        <w:lastRenderedPageBreak/>
        <w:t>Trong thực tế, tốc độ học cần được định thời bởi người lập trình.</w:t>
      </w:r>
    </w:p>
    <w:p w14:paraId="0F81E1F8" w14:textId="04C69A80" w:rsidR="004F011F" w:rsidRDefault="004F011F" w:rsidP="004F011F">
      <w:pPr>
        <w:pStyle w:val="ListParagraph"/>
        <w:numPr>
          <w:ilvl w:val="0"/>
          <w:numId w:val="92"/>
        </w:numPr>
      </w:pPr>
      <w:r>
        <w:t>Hệ số γ xác định độ dài thông tin quá khứ được sử dụng khi điều chỉnh tỉ lệ theo từng tọa độ.</w:t>
      </w:r>
    </w:p>
    <w:p w14:paraId="60C6B6D9" w14:textId="7FB37E0E" w:rsidR="004F011F" w:rsidRDefault="004F011F" w:rsidP="004F011F">
      <w:pPr>
        <w:pStyle w:val="ListParagraph"/>
        <w:numPr>
          <w:ilvl w:val="0"/>
          <w:numId w:val="88"/>
        </w:numPr>
        <w:rPr>
          <w:b/>
          <w:bCs/>
        </w:rPr>
      </w:pPr>
      <w:r w:rsidRPr="004F011F">
        <w:rPr>
          <w:b/>
          <w:bCs/>
        </w:rPr>
        <w:t>Ưu điểm:</w:t>
      </w:r>
    </w:p>
    <w:p w14:paraId="4E337DA0" w14:textId="77777777" w:rsidR="00D405C7" w:rsidRPr="00D405C7" w:rsidRDefault="00D405C7" w:rsidP="00D405C7">
      <w:pPr>
        <w:pStyle w:val="ListParagraph"/>
        <w:numPr>
          <w:ilvl w:val="0"/>
          <w:numId w:val="90"/>
        </w:numPr>
      </w:pPr>
      <w:r w:rsidRPr="00D405C7">
        <w:t>Khắc phục vấn đề của AdaGrad bằng cách giới hạn lịch sử của gradient.</w:t>
      </w:r>
    </w:p>
    <w:p w14:paraId="65FBD2A5" w14:textId="19AB2D43" w:rsidR="00D405C7" w:rsidRPr="004F011F" w:rsidRDefault="00D405C7" w:rsidP="00D405C7">
      <w:pPr>
        <w:pStyle w:val="ListParagraph"/>
        <w:numPr>
          <w:ilvl w:val="0"/>
          <w:numId w:val="90"/>
        </w:numPr>
      </w:pPr>
      <w:r w:rsidRPr="00D405C7">
        <w:t>Hiệu suất tốt trong các bài toán có đặc trưng non-stationary.</w:t>
      </w:r>
    </w:p>
    <w:p w14:paraId="740210DF" w14:textId="36753CD4" w:rsidR="004F011F" w:rsidRPr="004F011F" w:rsidRDefault="004F011F" w:rsidP="004F011F">
      <w:pPr>
        <w:pStyle w:val="ListParagraph"/>
        <w:numPr>
          <w:ilvl w:val="0"/>
          <w:numId w:val="88"/>
        </w:numPr>
        <w:rPr>
          <w:b/>
          <w:bCs/>
        </w:rPr>
      </w:pPr>
      <w:r w:rsidRPr="004F011F">
        <w:rPr>
          <w:b/>
          <w:bCs/>
        </w:rPr>
        <w:t>Nhược điểm:</w:t>
      </w:r>
    </w:p>
    <w:p w14:paraId="6C95D090" w14:textId="77777777" w:rsidR="00D405C7" w:rsidRPr="00D405C7" w:rsidRDefault="00D405C7" w:rsidP="00D405C7">
      <w:pPr>
        <w:pStyle w:val="ListParagraph"/>
        <w:numPr>
          <w:ilvl w:val="0"/>
          <w:numId w:val="90"/>
        </w:numPr>
      </w:pPr>
      <w:r w:rsidRPr="00D405C7">
        <w:t>Cần điều chỉnh thêm một tham số (hệ số giảm tỷ lệ học) và tinh chỉnh để đạt hiệu suất tốt.</w:t>
      </w:r>
    </w:p>
    <w:p w14:paraId="7F9639DC" w14:textId="59071A3C" w:rsidR="002A7F43" w:rsidRPr="002A7F43" w:rsidRDefault="00D405C7" w:rsidP="00D405C7">
      <w:pPr>
        <w:pStyle w:val="ListParagraph"/>
        <w:numPr>
          <w:ilvl w:val="0"/>
          <w:numId w:val="90"/>
        </w:numPr>
      </w:pPr>
      <w:r w:rsidRPr="00D405C7">
        <w:t>Thuật toán RMSprop có thể cho kết quả nghiệm chỉ là local minimum chứ không đạt được global minimum như Momentum. Vì vậy người ta sẽ kết hợp cả 2 thuật toán Momentum với RMSprop cho ra 1 thuật toán tối ưu Adam. Chúng ta sẽ trình bày nó trong phần sau.</w:t>
      </w:r>
    </w:p>
    <w:p w14:paraId="6C0819F2" w14:textId="7153F129" w:rsidR="00CE55AD" w:rsidRDefault="00D405C7" w:rsidP="00CE55AD">
      <w:pPr>
        <w:pStyle w:val="2121"/>
      </w:pPr>
      <w:r>
        <w:t>Adam</w:t>
      </w:r>
    </w:p>
    <w:p w14:paraId="07BAA47A" w14:textId="256E09B0" w:rsidR="00D405C7" w:rsidRDefault="00D405C7" w:rsidP="00D405C7">
      <w:pPr>
        <w:pStyle w:val="ListParagraph"/>
        <w:numPr>
          <w:ilvl w:val="0"/>
          <w:numId w:val="90"/>
        </w:numPr>
      </w:pPr>
      <w:r w:rsidRPr="00D405C7">
        <w:t> Adam (Adaptive Moment Estimation) kết hợp cả momentum và RMSprop. Nó tính toán tỷ lệ học được điều chỉnh cho từng tham số và cũng tích lũy một phần của gradient trước đó. Adam thường cho hiệu suất tốt trong nhiều bài toán và được xem là một trong những phương pháp tối ưu phổ biến nhất hiện nay.</w:t>
      </w:r>
    </w:p>
    <w:p w14:paraId="2D837274" w14:textId="06A92E04" w:rsidR="00D405C7" w:rsidRDefault="00D405C7" w:rsidP="00D405C7">
      <w:pPr>
        <w:pStyle w:val="ListParagraph"/>
        <w:numPr>
          <w:ilvl w:val="0"/>
          <w:numId w:val="90"/>
        </w:numPr>
      </w:pPr>
      <w:r>
        <w:t>Thuật toán:</w:t>
      </w:r>
    </w:p>
    <w:p w14:paraId="5D48E86C" w14:textId="22A2E41C" w:rsidR="00D405C7" w:rsidRDefault="00D405C7" w:rsidP="00D405C7">
      <w:pPr>
        <w:pStyle w:val="ListParagraph"/>
        <w:numPr>
          <w:ilvl w:val="0"/>
          <w:numId w:val="91"/>
        </w:numPr>
      </w:pPr>
      <w:r w:rsidRPr="00D405C7">
        <w:t>Một trong những thành phần chính của Adam là các trung bình động trọng số mũ (hay còn được gọi là trung bình rò rỉ) để ước lượng cả động lượng và mô-men bậc hai của gradient. Cụ thể, nó sử dụng các biến trạng thái</w:t>
      </w:r>
      <w:r>
        <w:t>.</w:t>
      </w:r>
    </w:p>
    <w:p w14:paraId="0D774588" w14:textId="1AC2EF75" w:rsidR="00D405C7" w:rsidRPr="00D405C7" w:rsidRDefault="00D405C7" w:rsidP="00D405C7">
      <w:pPr>
        <w:pStyle w:val="ListParagraph"/>
        <w:ind w:left="1800"/>
        <w:jc w:val="center"/>
        <w:rPr>
          <w:highlight w:val="cyan"/>
        </w:rPr>
      </w:pPr>
      <w:r w:rsidRPr="00D405C7">
        <w:rPr>
          <w:highlight w:val="cyan"/>
        </w:rPr>
        <w:t>v</w:t>
      </w:r>
      <w:r w:rsidRPr="00D405C7">
        <w:rPr>
          <w:highlight w:val="cyan"/>
          <w:vertAlign w:val="subscript"/>
        </w:rPr>
        <w:t>t</w:t>
      </w:r>
      <w:r w:rsidRPr="00D405C7">
        <w:rPr>
          <w:highlight w:val="cyan"/>
        </w:rPr>
        <w:t xml:space="preserve"> ← β</w:t>
      </w:r>
      <w:r w:rsidRPr="00D405C7">
        <w:rPr>
          <w:highlight w:val="cyan"/>
          <w:vertAlign w:val="subscript"/>
        </w:rPr>
        <w:t>1</w:t>
      </w:r>
      <w:r w:rsidRPr="00D405C7">
        <w:rPr>
          <w:highlight w:val="cyan"/>
        </w:rPr>
        <w:t>v</w:t>
      </w:r>
      <w:r w:rsidRPr="00D405C7">
        <w:rPr>
          <w:highlight w:val="cyan"/>
          <w:vertAlign w:val="subscript"/>
        </w:rPr>
        <w:t>t-1</w:t>
      </w:r>
      <w:r w:rsidRPr="00D405C7">
        <w:rPr>
          <w:highlight w:val="cyan"/>
        </w:rPr>
        <w:t xml:space="preserve"> + (1 – β</w:t>
      </w:r>
      <w:r w:rsidRPr="00D405C7">
        <w:rPr>
          <w:highlight w:val="cyan"/>
          <w:vertAlign w:val="subscript"/>
        </w:rPr>
        <w:t>1</w:t>
      </w:r>
      <w:r w:rsidRPr="00D405C7">
        <w:rPr>
          <w:highlight w:val="cyan"/>
        </w:rPr>
        <w:t>)g</w:t>
      </w:r>
      <w:r w:rsidRPr="00D405C7">
        <w:rPr>
          <w:highlight w:val="cyan"/>
          <w:vertAlign w:val="subscript"/>
        </w:rPr>
        <w:t>t</w:t>
      </w:r>
      <w:r w:rsidRPr="00D405C7">
        <w:rPr>
          <w:highlight w:val="cyan"/>
        </w:rPr>
        <w:t>,</w:t>
      </w:r>
    </w:p>
    <w:p w14:paraId="0576C4D7" w14:textId="697D3710" w:rsidR="00D405C7" w:rsidRDefault="00D405C7" w:rsidP="00D405C7">
      <w:pPr>
        <w:pStyle w:val="ListParagraph"/>
        <w:ind w:left="1800"/>
        <w:jc w:val="center"/>
      </w:pPr>
      <w:r w:rsidRPr="00D405C7">
        <w:rPr>
          <w:highlight w:val="cyan"/>
        </w:rPr>
        <w:t>s</w:t>
      </w:r>
      <w:r w:rsidRPr="00D405C7">
        <w:rPr>
          <w:highlight w:val="cyan"/>
          <w:vertAlign w:val="subscript"/>
        </w:rPr>
        <w:t xml:space="preserve">t </w:t>
      </w:r>
      <w:r w:rsidRPr="00D405C7">
        <w:rPr>
          <w:highlight w:val="cyan"/>
        </w:rPr>
        <w:t>← β</w:t>
      </w:r>
      <w:r w:rsidRPr="00D405C7">
        <w:rPr>
          <w:highlight w:val="cyan"/>
          <w:vertAlign w:val="subscript"/>
        </w:rPr>
        <w:t>2</w:t>
      </w:r>
      <w:r w:rsidRPr="00D405C7">
        <w:rPr>
          <w:highlight w:val="cyan"/>
        </w:rPr>
        <w:t>s</w:t>
      </w:r>
      <w:r w:rsidRPr="00D405C7">
        <w:rPr>
          <w:highlight w:val="cyan"/>
          <w:vertAlign w:val="subscript"/>
        </w:rPr>
        <w:t>t</w:t>
      </w:r>
      <w:r w:rsidRPr="00D405C7">
        <w:rPr>
          <w:highlight w:val="cyan"/>
        </w:rPr>
        <w:t xml:space="preserve"> – 1 + (1 – β</w:t>
      </w:r>
      <w:r w:rsidRPr="00D405C7">
        <w:rPr>
          <w:highlight w:val="cyan"/>
          <w:vertAlign w:val="subscript"/>
        </w:rPr>
        <w:t>2</w:t>
      </w:r>
      <w:r w:rsidRPr="00D405C7">
        <w:rPr>
          <w:highlight w:val="cyan"/>
        </w:rPr>
        <w:t>)g</w:t>
      </w:r>
      <w:r w:rsidRPr="00D405C7">
        <w:rPr>
          <w:highlight w:val="cyan"/>
          <w:vertAlign w:val="subscript"/>
        </w:rPr>
        <w:t>t</w:t>
      </w:r>
      <w:r w:rsidRPr="00D405C7">
        <w:rPr>
          <w:highlight w:val="cyan"/>
          <w:vertAlign w:val="superscript"/>
        </w:rPr>
        <w:t>2</w:t>
      </w:r>
      <w:r w:rsidRPr="00D405C7">
        <w:rPr>
          <w:highlight w:val="cyan"/>
        </w:rPr>
        <w:t>.</w:t>
      </w:r>
    </w:p>
    <w:p w14:paraId="06642BC0" w14:textId="5F780CDB" w:rsidR="00D405C7" w:rsidRDefault="00D405C7" w:rsidP="00D405C7">
      <w:pPr>
        <w:pStyle w:val="ListParagraph"/>
        <w:numPr>
          <w:ilvl w:val="0"/>
          <w:numId w:val="91"/>
        </w:numPr>
      </w:pPr>
      <w:r w:rsidRPr="00D405C7">
        <w:lastRenderedPageBreak/>
        <w:t>Ở đây β</w:t>
      </w:r>
      <w:r>
        <w:rPr>
          <w:vertAlign w:val="subscript"/>
        </w:rPr>
        <w:t>1</w:t>
      </w:r>
      <w:r w:rsidRPr="00D405C7">
        <w:t> và β</w:t>
      </w:r>
      <w:r>
        <w:rPr>
          <w:vertAlign w:val="subscript"/>
        </w:rPr>
        <w:t>2</w:t>
      </w:r>
      <w:r w:rsidRPr="00D405C7">
        <w:t> là các tham số trọng số không âm. Các lựa chọn phổ biến cho chúng là β</w:t>
      </w:r>
      <w:r>
        <w:rPr>
          <w:vertAlign w:val="subscript"/>
        </w:rPr>
        <w:t>1</w:t>
      </w:r>
      <w:r w:rsidRPr="00D405C7">
        <w:t>=</w:t>
      </w:r>
      <w:r>
        <w:t xml:space="preserve"> </w:t>
      </w:r>
      <w:r w:rsidRPr="00D405C7">
        <w:t>0.9</w:t>
      </w:r>
      <w:r>
        <w:rPr>
          <w:rFonts w:ascii="Tahoma" w:hAnsi="Tahoma" w:cs="Tahoma"/>
        </w:rPr>
        <w:t xml:space="preserve"> </w:t>
      </w:r>
      <w:r w:rsidRPr="00D405C7">
        <w:t>và β</w:t>
      </w:r>
      <w:r>
        <w:softHyphen/>
      </w:r>
      <w:r>
        <w:rPr>
          <w:vertAlign w:val="subscript"/>
        </w:rPr>
        <w:t>2</w:t>
      </w:r>
      <w:r>
        <w:t xml:space="preserve"> </w:t>
      </w:r>
      <w:r w:rsidRPr="00D405C7">
        <w:t>=</w:t>
      </w:r>
      <w:r>
        <w:t xml:space="preserve"> </w:t>
      </w:r>
      <w:r w:rsidRPr="00D405C7">
        <w:t>0.999. Điều này có nghĩa là ước lượng phương sai di chuyển </w:t>
      </w:r>
      <w:r w:rsidRPr="00D405C7">
        <w:rPr>
          <w:i/>
          <w:iCs/>
        </w:rPr>
        <w:t>chậm hơn nhiều</w:t>
      </w:r>
      <w:r w:rsidRPr="00D405C7">
        <w:t> so với số hạng động lượng. Lưu ý rằng nếu ta khởi tạo v</w:t>
      </w:r>
      <w:r>
        <w:rPr>
          <w:vertAlign w:val="subscript"/>
        </w:rPr>
        <w:t>0</w:t>
      </w:r>
      <w:r>
        <w:t xml:space="preserve"> </w:t>
      </w:r>
      <w:r w:rsidRPr="00D405C7">
        <w:t>=</w:t>
      </w:r>
      <w:r>
        <w:t xml:space="preserve"> </w:t>
      </w:r>
      <w:r w:rsidRPr="00D405C7">
        <w:t>s</w:t>
      </w:r>
      <w:r>
        <w:softHyphen/>
      </w:r>
      <w:r>
        <w:rPr>
          <w:vertAlign w:val="subscript"/>
        </w:rPr>
        <w:t xml:space="preserve">0 </w:t>
      </w:r>
      <w:r w:rsidRPr="00D405C7">
        <w:t>=</w:t>
      </w:r>
      <w:r>
        <w:t xml:space="preserve"> </w:t>
      </w:r>
      <w:r w:rsidRPr="00D405C7">
        <w:t>0, thuật toán sẽ có độ chệch ban đầu đáng kể về các giá trị nhỏ hơn. Vấn đề này có thể được giải quyết bằng cách sử dụng</w:t>
      </w:r>
      <w:r>
        <w:t xml:space="preserve"> </w:t>
      </w:r>
      <m:oMath>
        <m:nary>
          <m:naryPr>
            <m:chr m:val="∑"/>
            <m:limLoc m:val="subSup"/>
            <m:ctrlPr>
              <w:rPr>
                <w:rFonts w:ascii="Cambria Math" w:hAnsi="Cambria Math"/>
                <w:i/>
              </w:rPr>
            </m:ctrlPr>
          </m:naryPr>
          <m:sub>
            <m:r>
              <w:rPr>
                <w:rFonts w:ascii="Cambria Math" w:hAnsi="Cambria Math"/>
              </w:rPr>
              <m:t>i=0</m:t>
            </m:r>
          </m:sub>
          <m:sup>
            <m:r>
              <w:rPr>
                <w:rFonts w:ascii="Cambria Math" w:hAnsi="Cambria Math"/>
              </w:rPr>
              <m:t>t</m:t>
            </m:r>
          </m:sup>
          <m:e>
            <m:sSup>
              <m:sSupPr>
                <m:ctrlPr>
                  <w:rPr>
                    <w:rFonts w:ascii="Cambria Math" w:hAnsi="Cambria Math"/>
                    <w:vertAlign w:val="superscript"/>
                  </w:rPr>
                </m:ctrlPr>
              </m:sSupPr>
              <m:e>
                <m:r>
                  <m:rPr>
                    <m:sty m:val="p"/>
                  </m:rPr>
                  <w:rPr>
                    <w:rFonts w:ascii="Cambria Math" w:hAnsi="Cambria Math"/>
                  </w:rPr>
                  <m:t>β</m:t>
                </m:r>
              </m:e>
              <m:sup>
                <m:r>
                  <w:rPr>
                    <w:rFonts w:ascii="Cambria Math" w:hAnsi="Cambria Math"/>
                    <w:vertAlign w:val="superscript"/>
                  </w:rPr>
                  <m:t>i</m:t>
                </m:r>
              </m:sup>
            </m:sSup>
          </m:e>
        </m:nary>
      </m:oMath>
      <w:r>
        <w:t xml:space="preserve"> = </w:t>
      </w:r>
      <m:oMath>
        <m:f>
          <m:fPr>
            <m:ctrlPr>
              <w:rPr>
                <w:rFonts w:ascii="Cambria Math" w:hAnsi="Cambria Math"/>
                <w:i/>
              </w:rPr>
            </m:ctrlPr>
          </m:fPr>
          <m:num>
            <m:sSup>
              <m:sSupPr>
                <m:ctrlPr>
                  <w:rPr>
                    <w:rFonts w:ascii="Cambria Math" w:hAnsi="Cambria Math"/>
                    <w:i/>
                  </w:rPr>
                </m:ctrlPr>
              </m:sSupPr>
              <m:e>
                <m:r>
                  <m:rPr>
                    <m:sty m:val="p"/>
                  </m:rPr>
                  <w:rPr>
                    <w:rFonts w:ascii="Cambria Math" w:hAnsi="Cambria Math"/>
                  </w:rPr>
                  <m:t>1- β</m:t>
                </m:r>
              </m:e>
              <m:sup>
                <m:r>
                  <w:rPr>
                    <w:rFonts w:ascii="Cambria Math" w:hAnsi="Cambria Math"/>
                  </w:rPr>
                  <m:t>t</m:t>
                </m:r>
              </m:sup>
            </m:sSup>
          </m:num>
          <m:den>
            <m:r>
              <w:rPr>
                <w:rFonts w:ascii="Cambria Math" w:hAnsi="Cambria Math"/>
              </w:rPr>
              <m:t xml:space="preserve">1- </m:t>
            </m:r>
            <m:r>
              <m:rPr>
                <m:sty m:val="p"/>
              </m:rPr>
              <w:rPr>
                <w:rFonts w:ascii="Cambria Math" w:hAnsi="Cambria Math"/>
              </w:rPr>
              <m:t>β</m:t>
            </m:r>
            <m:r>
              <w:rPr>
                <w:rFonts w:ascii="Cambria Math" w:hAnsi="Cambria Math"/>
              </w:rPr>
              <m:t xml:space="preserve"> </m:t>
            </m:r>
          </m:den>
        </m:f>
      </m:oMath>
      <w:r w:rsidR="00B6427D">
        <w:t xml:space="preserve"> </w:t>
      </w:r>
      <w:r w:rsidR="00B6427D" w:rsidRPr="00B6427D">
        <w:t>để chuẩn hóa lại các số hạng. Tương tự, các biến trạng thái được chuẩn hóa như sau</w:t>
      </w:r>
      <w:r w:rsidR="00B6427D">
        <w:t>:</w:t>
      </w:r>
    </w:p>
    <w:p w14:paraId="4EFE6586" w14:textId="070ECE99" w:rsidR="00B6427D" w:rsidRDefault="00000000" w:rsidP="00B6427D">
      <w:pPr>
        <w:ind w:left="1440"/>
        <w:jc w:val="center"/>
      </w:pPr>
      <m:oMath>
        <m:acc>
          <m:accPr>
            <m:ctrlPr>
              <w:rPr>
                <w:rFonts w:ascii="Cambria Math" w:hAnsi="Cambria Math"/>
                <w:i/>
                <w:highlight w:val="cyan"/>
              </w:rPr>
            </m:ctrlPr>
          </m:accPr>
          <m:e>
            <m:r>
              <w:rPr>
                <w:rFonts w:ascii="Cambria Math" w:hAnsi="Cambria Math"/>
                <w:highlight w:val="cyan"/>
              </w:rPr>
              <m:t>v</m:t>
            </m:r>
          </m:e>
        </m:acc>
      </m:oMath>
      <w:r w:rsidR="00B6427D" w:rsidRPr="00B6427D">
        <w:rPr>
          <w:highlight w:val="cyan"/>
          <w:vertAlign w:val="subscript"/>
        </w:rPr>
        <w:t xml:space="preserve">t </w:t>
      </w:r>
      <w:r w:rsidR="00B6427D" w:rsidRPr="00B6427D">
        <w:rPr>
          <w:highlight w:val="cyan"/>
        </w:rPr>
        <w:t xml:space="preserve">= </w:t>
      </w:r>
      <m:oMath>
        <m:f>
          <m:fPr>
            <m:ctrlPr>
              <w:rPr>
                <w:rFonts w:ascii="Cambria Math" w:hAnsi="Cambria Math"/>
                <w:i/>
                <w:highlight w:val="cyan"/>
              </w:rPr>
            </m:ctrlPr>
          </m:fPr>
          <m:num>
            <m:sSub>
              <m:sSubPr>
                <m:ctrlPr>
                  <w:rPr>
                    <w:rFonts w:ascii="Cambria Math" w:hAnsi="Cambria Math"/>
                    <w:i/>
                    <w:highlight w:val="cyan"/>
                  </w:rPr>
                </m:ctrlPr>
              </m:sSubPr>
              <m:e>
                <m:r>
                  <w:rPr>
                    <w:rFonts w:ascii="Cambria Math" w:hAnsi="Cambria Math"/>
                    <w:highlight w:val="cyan"/>
                  </w:rPr>
                  <m:t>v</m:t>
                </m:r>
              </m:e>
              <m:sub>
                <m:r>
                  <w:rPr>
                    <w:rFonts w:ascii="Cambria Math" w:hAnsi="Cambria Math"/>
                    <w:highlight w:val="cyan"/>
                  </w:rPr>
                  <m:t>t</m:t>
                </m:r>
              </m:sub>
            </m:sSub>
          </m:num>
          <m:den>
            <m:r>
              <w:rPr>
                <w:rFonts w:ascii="Cambria Math" w:hAnsi="Cambria Math"/>
                <w:highlight w:val="cyan"/>
              </w:rPr>
              <m:t xml:space="preserve">1- </m:t>
            </m:r>
            <m:sSubSup>
              <m:sSubSupPr>
                <m:ctrlPr>
                  <w:rPr>
                    <w:rFonts w:ascii="Cambria Math" w:hAnsi="Cambria Math"/>
                    <w:i/>
                    <w:highlight w:val="cyan"/>
                  </w:rPr>
                </m:ctrlPr>
              </m:sSubSupPr>
              <m:e>
                <m:r>
                  <m:rPr>
                    <m:sty m:val="p"/>
                  </m:rPr>
                  <w:rPr>
                    <w:rFonts w:ascii="Cambria Math" w:hAnsi="Cambria Math"/>
                    <w:highlight w:val="cyan"/>
                  </w:rPr>
                  <m:t>β</m:t>
                </m:r>
              </m:e>
              <m:sub>
                <m:r>
                  <w:rPr>
                    <w:rFonts w:ascii="Cambria Math" w:hAnsi="Cambria Math"/>
                    <w:highlight w:val="cyan"/>
                  </w:rPr>
                  <m:t>1</m:t>
                </m:r>
              </m:sub>
              <m:sup>
                <m:r>
                  <w:rPr>
                    <w:rFonts w:ascii="Cambria Math" w:hAnsi="Cambria Math"/>
                    <w:highlight w:val="cyan"/>
                  </w:rPr>
                  <m:t>t</m:t>
                </m:r>
              </m:sup>
            </m:sSubSup>
          </m:den>
        </m:f>
      </m:oMath>
      <w:r w:rsidR="00B6427D" w:rsidRPr="00B6427D">
        <w:rPr>
          <w:highlight w:val="cyan"/>
        </w:rPr>
        <w:t xml:space="preserve"> and = </w:t>
      </w:r>
      <m:oMath>
        <m:acc>
          <m:accPr>
            <m:ctrlPr>
              <w:rPr>
                <w:rFonts w:ascii="Cambria Math" w:hAnsi="Cambria Math"/>
                <w:i/>
                <w:highlight w:val="cyan"/>
              </w:rPr>
            </m:ctrlPr>
          </m:accPr>
          <m:e>
            <m:r>
              <w:rPr>
                <w:rFonts w:ascii="Cambria Math" w:hAnsi="Cambria Math"/>
                <w:highlight w:val="cyan"/>
              </w:rPr>
              <m:t>s</m:t>
            </m:r>
          </m:e>
        </m:acc>
      </m:oMath>
      <w:r w:rsidR="00B6427D" w:rsidRPr="00B6427D">
        <w:rPr>
          <w:highlight w:val="cyan"/>
          <w:vertAlign w:val="subscript"/>
        </w:rPr>
        <w:t>t</w:t>
      </w:r>
      <w:r w:rsidR="00B6427D" w:rsidRPr="00B6427D">
        <w:rPr>
          <w:highlight w:val="cyan"/>
        </w:rPr>
        <w:t xml:space="preserve"> = </w:t>
      </w:r>
      <m:oMath>
        <m:f>
          <m:fPr>
            <m:ctrlPr>
              <w:rPr>
                <w:rFonts w:ascii="Cambria Math" w:hAnsi="Cambria Math"/>
                <w:i/>
                <w:highlight w:val="cyan"/>
              </w:rPr>
            </m:ctrlPr>
          </m:fPr>
          <m:num>
            <m:sSub>
              <m:sSubPr>
                <m:ctrlPr>
                  <w:rPr>
                    <w:rFonts w:ascii="Cambria Math" w:hAnsi="Cambria Math"/>
                    <w:i/>
                    <w:highlight w:val="cyan"/>
                  </w:rPr>
                </m:ctrlPr>
              </m:sSubPr>
              <m:e>
                <m:r>
                  <w:rPr>
                    <w:rFonts w:ascii="Cambria Math" w:hAnsi="Cambria Math"/>
                    <w:highlight w:val="cyan"/>
                  </w:rPr>
                  <m:t>s</m:t>
                </m:r>
              </m:e>
              <m:sub>
                <m:r>
                  <w:rPr>
                    <w:rFonts w:ascii="Cambria Math" w:hAnsi="Cambria Math"/>
                    <w:highlight w:val="cyan"/>
                  </w:rPr>
                  <m:t>t</m:t>
                </m:r>
              </m:sub>
            </m:sSub>
          </m:num>
          <m:den>
            <m:r>
              <w:rPr>
                <w:rFonts w:ascii="Cambria Math" w:hAnsi="Cambria Math"/>
                <w:highlight w:val="cyan"/>
              </w:rPr>
              <m:t xml:space="preserve">1- </m:t>
            </m:r>
            <m:sSubSup>
              <m:sSubSupPr>
                <m:ctrlPr>
                  <w:rPr>
                    <w:rFonts w:ascii="Cambria Math" w:hAnsi="Cambria Math"/>
                    <w:i/>
                    <w:highlight w:val="cyan"/>
                  </w:rPr>
                </m:ctrlPr>
              </m:sSubSupPr>
              <m:e>
                <m:r>
                  <m:rPr>
                    <m:sty m:val="p"/>
                  </m:rPr>
                  <w:rPr>
                    <w:rFonts w:ascii="Cambria Math" w:hAnsi="Cambria Math"/>
                    <w:highlight w:val="cyan"/>
                  </w:rPr>
                  <m:t>β</m:t>
                </m:r>
              </m:e>
              <m:sub>
                <m:r>
                  <w:rPr>
                    <w:rFonts w:ascii="Cambria Math" w:hAnsi="Cambria Math"/>
                    <w:highlight w:val="cyan"/>
                  </w:rPr>
                  <m:t>2</m:t>
                </m:r>
              </m:sub>
              <m:sup>
                <m:r>
                  <w:rPr>
                    <w:rFonts w:ascii="Cambria Math" w:hAnsi="Cambria Math"/>
                    <w:highlight w:val="cyan"/>
                  </w:rPr>
                  <m:t>t</m:t>
                </m:r>
              </m:sup>
            </m:sSubSup>
          </m:den>
        </m:f>
      </m:oMath>
    </w:p>
    <w:p w14:paraId="50225174" w14:textId="387CBC6E" w:rsidR="00D405C7" w:rsidRDefault="00B6427D" w:rsidP="00D405C7">
      <w:pPr>
        <w:pStyle w:val="ListParagraph"/>
        <w:numPr>
          <w:ilvl w:val="0"/>
          <w:numId w:val="91"/>
        </w:numPr>
      </w:pPr>
      <w:r>
        <w:t>Sau đây</w:t>
      </w:r>
      <w:r w:rsidRPr="00B6427D">
        <w:t xml:space="preserve"> chúng ta sẽ tổng hợp lại tất cả các điều trên để tính toán bước cập nhật. </w:t>
      </w:r>
    </w:p>
    <w:p w14:paraId="0141A8C6" w14:textId="5021C5AD" w:rsidR="00B6427D" w:rsidRDefault="00B6427D" w:rsidP="00B6427D">
      <w:pPr>
        <w:pStyle w:val="ListParagraph"/>
        <w:ind w:left="1800"/>
        <w:jc w:val="center"/>
        <w:rPr>
          <w:vertAlign w:val="subscript"/>
        </w:rPr>
      </w:pPr>
      <w:r w:rsidRPr="00B6427D">
        <w:rPr>
          <w:highlight w:val="cyan"/>
        </w:rPr>
        <w:t>x</w:t>
      </w:r>
      <w:r w:rsidRPr="00B6427D">
        <w:rPr>
          <w:highlight w:val="cyan"/>
          <w:vertAlign w:val="subscript"/>
        </w:rPr>
        <w:t>t</w:t>
      </w:r>
      <w:r w:rsidRPr="00B6427D">
        <w:rPr>
          <w:highlight w:val="cyan"/>
        </w:rPr>
        <w:t xml:space="preserve"> ← x</w:t>
      </w:r>
      <w:r w:rsidRPr="00B6427D">
        <w:rPr>
          <w:highlight w:val="cyan"/>
          <w:vertAlign w:val="subscript"/>
        </w:rPr>
        <w:t>t-1</w:t>
      </w:r>
      <w:r w:rsidRPr="00B6427D">
        <w:rPr>
          <w:highlight w:val="cyan"/>
        </w:rPr>
        <w:t xml:space="preserve"> − g′</w:t>
      </w:r>
      <w:r w:rsidRPr="00B6427D">
        <w:rPr>
          <w:highlight w:val="cyan"/>
          <w:vertAlign w:val="subscript"/>
        </w:rPr>
        <w:t>t</w:t>
      </w:r>
    </w:p>
    <w:p w14:paraId="0CCC95AA" w14:textId="3D451C1E" w:rsidR="00B6427D" w:rsidRDefault="00B6427D" w:rsidP="00B6427D">
      <w:pPr>
        <w:pStyle w:val="ListParagraph"/>
        <w:numPr>
          <w:ilvl w:val="0"/>
          <w:numId w:val="92"/>
        </w:numPr>
      </w:pPr>
      <w:r w:rsidRPr="00B6427D">
        <w:t>Khi xem xét thiết kế của Adam, ta thấy rõ nguồn cảm hứng của thuật toán. Động lượng và khoảng giá trị được thể hiện rõ ràng trong các biến trạng thái. Định nghĩa khá kì lạ của chúng đòi hỏi ta phải giảm độ chệch của các số hạng (có thể được thực hiện bằng cách tinh chỉnh một chút phép khởi tạo và điều kiện cập nhật). Thứ hai, việc kết hợp của cả hai số hạng trên khá đơn giản, dựa trên RMSProp. Cuối cùng, tốc độ học tường minh η</w:t>
      </w:r>
      <w:r>
        <w:rPr>
          <w:rFonts w:ascii="Tahoma" w:hAnsi="Tahoma" w:cs="Tahoma"/>
        </w:rPr>
        <w:t xml:space="preserve"> </w:t>
      </w:r>
      <w:r w:rsidRPr="00B6427D">
        <w:t>cho phép ta kiểm soát độ dài bước cập nhật để giải quyết các vấn đề về hội tụ.</w:t>
      </w:r>
    </w:p>
    <w:p w14:paraId="09FC06BF" w14:textId="79B8755F" w:rsidR="00B6427D" w:rsidRPr="00B6427D" w:rsidRDefault="00B6427D" w:rsidP="00B6427D">
      <w:pPr>
        <w:pStyle w:val="ListParagraph"/>
        <w:numPr>
          <w:ilvl w:val="0"/>
          <w:numId w:val="90"/>
        </w:numPr>
        <w:rPr>
          <w:b/>
          <w:bCs/>
        </w:rPr>
      </w:pPr>
      <w:r w:rsidRPr="00B6427D">
        <w:rPr>
          <w:b/>
          <w:bCs/>
        </w:rPr>
        <w:t>Ví dụ Adam với code python.</w:t>
      </w:r>
    </w:p>
    <w:p w14:paraId="4890EF4D" w14:textId="6E1D3467" w:rsidR="00B6427D" w:rsidRDefault="00B6427D" w:rsidP="00B6427D">
      <w:pPr>
        <w:pStyle w:val="ListParagraph"/>
        <w:numPr>
          <w:ilvl w:val="0"/>
          <w:numId w:val="91"/>
        </w:numPr>
      </w:pPr>
      <w:r w:rsidRPr="00B6427D">
        <w:t>Để thuận tiện, chúng ta lưu trữ biến đếm bước thời gian t trong từ điển hyperparams</w:t>
      </w:r>
      <w:r>
        <w:t>:</w:t>
      </w:r>
    </w:p>
    <w:p w14:paraId="0AD65F79" w14:textId="1EA0E258" w:rsidR="00B6427D" w:rsidRDefault="00B6427D" w:rsidP="00B6427D">
      <w:pPr>
        <w:jc w:val="center"/>
      </w:pPr>
      <w:r w:rsidRPr="00B6427D">
        <w:rPr>
          <w:noProof/>
        </w:rPr>
        <w:lastRenderedPageBreak/>
        <w:drawing>
          <wp:inline distT="0" distB="0" distL="0" distR="0" wp14:anchorId="1D181F51" wp14:editId="531F598E">
            <wp:extent cx="5791835" cy="3246755"/>
            <wp:effectExtent l="0" t="0" r="0" b="0"/>
            <wp:docPr id="47798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89686" name=""/>
                    <pic:cNvPicPr/>
                  </pic:nvPicPr>
                  <pic:blipFill>
                    <a:blip r:embed="rId47"/>
                    <a:stretch>
                      <a:fillRect/>
                    </a:stretch>
                  </pic:blipFill>
                  <pic:spPr>
                    <a:xfrm>
                      <a:off x="0" y="0"/>
                      <a:ext cx="5791835" cy="3246755"/>
                    </a:xfrm>
                    <a:prstGeom prst="rect">
                      <a:avLst/>
                    </a:prstGeom>
                  </pic:spPr>
                </pic:pic>
              </a:graphicData>
            </a:graphic>
          </wp:inline>
        </w:drawing>
      </w:r>
    </w:p>
    <w:p w14:paraId="55F4AE31" w14:textId="515220D3" w:rsidR="00B6427D" w:rsidRDefault="00B6427D" w:rsidP="00B6427D">
      <w:pPr>
        <w:pStyle w:val="Caption"/>
      </w:pPr>
      <w:bookmarkStart w:id="98" w:name="_Toc154072123"/>
      <w:bookmarkStart w:id="99" w:name="_Toc154072476"/>
      <w:r>
        <w:t xml:space="preserve">Hình </w:t>
      </w:r>
      <w:fldSimple w:instr=" SEQ Hình \* ARABIC ">
        <w:r w:rsidR="00DB753F">
          <w:rPr>
            <w:noProof/>
          </w:rPr>
          <w:t>31</w:t>
        </w:r>
      </w:fldSimple>
      <w:r>
        <w:t xml:space="preserve"> – Ví dụ thuật toán Adam</w:t>
      </w:r>
      <w:bookmarkEnd w:id="98"/>
      <w:bookmarkEnd w:id="99"/>
    </w:p>
    <w:p w14:paraId="0C277D79" w14:textId="1DF9A826" w:rsidR="00B6427D" w:rsidRDefault="00B6427D" w:rsidP="00B6427D">
      <w:pPr>
        <w:pStyle w:val="ListParagraph"/>
        <w:numPr>
          <w:ilvl w:val="0"/>
          <w:numId w:val="91"/>
        </w:numPr>
      </w:pPr>
      <w:r>
        <w:t>Sử</w:t>
      </w:r>
      <w:r w:rsidRPr="00B6427D">
        <w:t xml:space="preserve"> dụng tốc độ học η=0.01</w:t>
      </w:r>
      <w:r>
        <w:t xml:space="preserve"> để huấn luyện mô hình:</w:t>
      </w:r>
    </w:p>
    <w:p w14:paraId="60215A2F" w14:textId="13BB68BB" w:rsidR="00B6427D" w:rsidRDefault="00B6427D" w:rsidP="00B6427D">
      <w:pPr>
        <w:jc w:val="center"/>
      </w:pPr>
      <w:r w:rsidRPr="00B6427D">
        <w:rPr>
          <w:noProof/>
        </w:rPr>
        <w:drawing>
          <wp:inline distT="0" distB="0" distL="0" distR="0" wp14:anchorId="17AD9BDD" wp14:editId="217AED6B">
            <wp:extent cx="5791835" cy="776605"/>
            <wp:effectExtent l="0" t="0" r="0" b="4445"/>
            <wp:docPr id="33053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7956" name=""/>
                    <pic:cNvPicPr/>
                  </pic:nvPicPr>
                  <pic:blipFill>
                    <a:blip r:embed="rId48"/>
                    <a:stretch>
                      <a:fillRect/>
                    </a:stretch>
                  </pic:blipFill>
                  <pic:spPr>
                    <a:xfrm>
                      <a:off x="0" y="0"/>
                      <a:ext cx="5791835" cy="776605"/>
                    </a:xfrm>
                    <a:prstGeom prst="rect">
                      <a:avLst/>
                    </a:prstGeom>
                  </pic:spPr>
                </pic:pic>
              </a:graphicData>
            </a:graphic>
          </wp:inline>
        </w:drawing>
      </w:r>
    </w:p>
    <w:p w14:paraId="55B55784" w14:textId="5E5E2027" w:rsidR="00B6427D" w:rsidRDefault="00B6427D" w:rsidP="00B6427D">
      <w:pPr>
        <w:pStyle w:val="Caption"/>
      </w:pPr>
      <w:bookmarkStart w:id="100" w:name="_Toc154072124"/>
      <w:bookmarkStart w:id="101" w:name="_Toc154072477"/>
      <w:r>
        <w:t xml:space="preserve">Hình </w:t>
      </w:r>
      <w:fldSimple w:instr=" SEQ Hình \* ARABIC ">
        <w:r w:rsidR="00DB753F">
          <w:rPr>
            <w:noProof/>
          </w:rPr>
          <w:t>32</w:t>
        </w:r>
      </w:fldSimple>
      <w:r>
        <w:t xml:space="preserve"> – Huấn luyện mô hình Adam</w:t>
      </w:r>
      <w:bookmarkEnd w:id="100"/>
      <w:bookmarkEnd w:id="101"/>
    </w:p>
    <w:p w14:paraId="7BA38F61" w14:textId="0096E568" w:rsidR="00B6427D" w:rsidRDefault="00B6427D" w:rsidP="00B6427D">
      <w:pPr>
        <w:pStyle w:val="ListParagraph"/>
        <w:numPr>
          <w:ilvl w:val="0"/>
          <w:numId w:val="91"/>
        </w:numPr>
      </w:pPr>
      <w:r>
        <w:t>Kết quả thuật toán:</w:t>
      </w:r>
    </w:p>
    <w:p w14:paraId="5EDAF1DD" w14:textId="3CB2D555" w:rsidR="00B6427D" w:rsidRDefault="00B6427D" w:rsidP="00B6427D">
      <w:pPr>
        <w:jc w:val="center"/>
      </w:pPr>
      <w:r w:rsidRPr="00B6427D">
        <w:rPr>
          <w:noProof/>
        </w:rPr>
        <w:drawing>
          <wp:inline distT="0" distB="0" distL="0" distR="0" wp14:anchorId="33AEFA31" wp14:editId="25935718">
            <wp:extent cx="5791835" cy="414655"/>
            <wp:effectExtent l="0" t="0" r="0" b="4445"/>
            <wp:docPr id="1175616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16416" name=""/>
                    <pic:cNvPicPr/>
                  </pic:nvPicPr>
                  <pic:blipFill>
                    <a:blip r:embed="rId49"/>
                    <a:stretch>
                      <a:fillRect/>
                    </a:stretch>
                  </pic:blipFill>
                  <pic:spPr>
                    <a:xfrm>
                      <a:off x="0" y="0"/>
                      <a:ext cx="5791835" cy="414655"/>
                    </a:xfrm>
                    <a:prstGeom prst="rect">
                      <a:avLst/>
                    </a:prstGeom>
                  </pic:spPr>
                </pic:pic>
              </a:graphicData>
            </a:graphic>
          </wp:inline>
        </w:drawing>
      </w:r>
    </w:p>
    <w:p w14:paraId="11737E51" w14:textId="10089A61" w:rsidR="00B6427D" w:rsidRDefault="00B6427D" w:rsidP="00B6427D">
      <w:pPr>
        <w:pStyle w:val="Caption"/>
      </w:pPr>
      <w:bookmarkStart w:id="102" w:name="_Toc154072125"/>
      <w:bookmarkStart w:id="103" w:name="_Toc154072478"/>
      <w:r>
        <w:t xml:space="preserve">Hình </w:t>
      </w:r>
      <w:fldSimple w:instr=" SEQ Hình \* ARABIC ">
        <w:r w:rsidR="00DB753F">
          <w:rPr>
            <w:noProof/>
          </w:rPr>
          <w:t>33</w:t>
        </w:r>
      </w:fldSimple>
      <w:r>
        <w:t xml:space="preserve"> – Kết quả huấn luyện thuật toán Adam</w:t>
      </w:r>
      <w:bookmarkEnd w:id="102"/>
      <w:bookmarkEnd w:id="103"/>
    </w:p>
    <w:p w14:paraId="0C0B2DE5" w14:textId="67653ADB" w:rsidR="00B6427D" w:rsidRDefault="00B6427D" w:rsidP="00B6427D">
      <w:pPr>
        <w:pStyle w:val="ListParagraph"/>
        <w:numPr>
          <w:ilvl w:val="0"/>
          <w:numId w:val="91"/>
        </w:numPr>
      </w:pPr>
      <w:r>
        <w:t>Biểu diễn đồ thị:</w:t>
      </w:r>
    </w:p>
    <w:p w14:paraId="7A542DF7" w14:textId="3A43E077" w:rsidR="00B6427D" w:rsidRDefault="00B6427D" w:rsidP="00B6427D">
      <w:pPr>
        <w:jc w:val="center"/>
      </w:pPr>
      <w:r>
        <w:rPr>
          <w:noProof/>
        </w:rPr>
        <w:lastRenderedPageBreak/>
        <w:drawing>
          <wp:inline distT="0" distB="0" distL="0" distR="0" wp14:anchorId="2A8F37AE" wp14:editId="18698DA7">
            <wp:extent cx="4389120" cy="3032931"/>
            <wp:effectExtent l="0" t="0" r="0" b="0"/>
            <wp:docPr id="20670771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90968" cy="3034208"/>
                    </a:xfrm>
                    <a:prstGeom prst="rect">
                      <a:avLst/>
                    </a:prstGeom>
                    <a:noFill/>
                  </pic:spPr>
                </pic:pic>
              </a:graphicData>
            </a:graphic>
          </wp:inline>
        </w:drawing>
      </w:r>
    </w:p>
    <w:p w14:paraId="5E4FCD9C" w14:textId="745B8280" w:rsidR="00B6427D" w:rsidRDefault="00B6427D" w:rsidP="00B6427D">
      <w:pPr>
        <w:pStyle w:val="Caption"/>
      </w:pPr>
      <w:bookmarkStart w:id="104" w:name="_Toc154072126"/>
      <w:bookmarkStart w:id="105" w:name="_Toc154072479"/>
      <w:r>
        <w:t xml:space="preserve">Hình </w:t>
      </w:r>
      <w:fldSimple w:instr=" SEQ Hình \* ARABIC ">
        <w:r w:rsidR="00DB753F">
          <w:rPr>
            <w:noProof/>
          </w:rPr>
          <w:t>34</w:t>
        </w:r>
      </w:fldSimple>
      <w:r>
        <w:t xml:space="preserve"> – Đồ thị thuật toán Adam</w:t>
      </w:r>
      <w:bookmarkEnd w:id="104"/>
      <w:bookmarkEnd w:id="105"/>
    </w:p>
    <w:p w14:paraId="4BACE157" w14:textId="77777777" w:rsidR="00B6427D" w:rsidRDefault="00B6427D" w:rsidP="00B6427D">
      <w:pPr>
        <w:pStyle w:val="ListParagraph"/>
        <w:numPr>
          <w:ilvl w:val="0"/>
          <w:numId w:val="92"/>
        </w:numPr>
      </w:pPr>
      <w:r>
        <w:t>Adam kết hợp các kỹ thuật của nhiều thuật toán tối ưu thành một quy tắc cập nhật khá mạnh mẽ.</w:t>
      </w:r>
    </w:p>
    <w:p w14:paraId="424DB640" w14:textId="77777777" w:rsidR="00B6427D" w:rsidRDefault="00B6427D" w:rsidP="00B6427D">
      <w:pPr>
        <w:pStyle w:val="ListParagraph"/>
        <w:numPr>
          <w:ilvl w:val="0"/>
          <w:numId w:val="92"/>
        </w:numPr>
      </w:pPr>
      <w:r>
        <w:t>Dựa trên RMSProp, Adam cũng sử dụng trung bình động trọng số mũ cho gradient ngẫu nhiên theo minibatch.</w:t>
      </w:r>
    </w:p>
    <w:p w14:paraId="3A558174" w14:textId="77777777" w:rsidR="00B6427D" w:rsidRDefault="00B6427D" w:rsidP="00B6427D">
      <w:pPr>
        <w:pStyle w:val="ListParagraph"/>
        <w:numPr>
          <w:ilvl w:val="0"/>
          <w:numId w:val="92"/>
        </w:numPr>
      </w:pPr>
      <w:r>
        <w:t>Adam sử dụng phép hiệu chỉnh độ chệch (bias correction) để điều chỉnh cho trường hợp khởi động chậm khi ước lượng động lượng và mô-men bậc hai.</w:t>
      </w:r>
    </w:p>
    <w:p w14:paraId="20F57C4C" w14:textId="24AA3EA9" w:rsidR="00B6427D" w:rsidRDefault="00B6427D" w:rsidP="00B6427D">
      <w:pPr>
        <w:pStyle w:val="ListParagraph"/>
        <w:numPr>
          <w:ilvl w:val="0"/>
          <w:numId w:val="92"/>
        </w:numPr>
      </w:pPr>
      <w:r>
        <w:t>Đối với gradient có phương sai đáng kể, chúng ta có thể gặp phải những vấn đề liên quan tới hội tụ. Những vấn đề này có thể được khắc phục bằng cách sử dụng các minibatch có kích thước lớn hơn hoặc bằng cách chuyển sang sử dụng ước lượng được cải tiến cho s</w:t>
      </w:r>
      <w:r>
        <w:rPr>
          <w:vertAlign w:val="subscript"/>
        </w:rPr>
        <w:t>t</w:t>
      </w:r>
      <w:r>
        <w:t>.</w:t>
      </w:r>
    </w:p>
    <w:p w14:paraId="59B02AF7" w14:textId="20F4D879" w:rsidR="00B6427D" w:rsidRDefault="00B6427D" w:rsidP="00B6427D">
      <w:pPr>
        <w:pStyle w:val="ListParagraph"/>
        <w:numPr>
          <w:ilvl w:val="0"/>
          <w:numId w:val="88"/>
        </w:numPr>
        <w:rPr>
          <w:b/>
          <w:bCs/>
        </w:rPr>
      </w:pPr>
      <w:r w:rsidRPr="00B6427D">
        <w:rPr>
          <w:b/>
          <w:bCs/>
        </w:rPr>
        <w:t>Ưu điểm:</w:t>
      </w:r>
    </w:p>
    <w:p w14:paraId="59318B61" w14:textId="77777777" w:rsidR="00B6427D" w:rsidRDefault="00B6427D" w:rsidP="00B6427D">
      <w:pPr>
        <w:pStyle w:val="ListParagraph"/>
        <w:numPr>
          <w:ilvl w:val="0"/>
          <w:numId w:val="90"/>
        </w:numPr>
      </w:pPr>
      <w:r>
        <w:t>Kết hợp cả momentum và RMSprop.</w:t>
      </w:r>
    </w:p>
    <w:p w14:paraId="5CBCDC15" w14:textId="77777777" w:rsidR="00B6427D" w:rsidRDefault="00B6427D" w:rsidP="00B6427D">
      <w:pPr>
        <w:pStyle w:val="ListParagraph"/>
        <w:numPr>
          <w:ilvl w:val="0"/>
          <w:numId w:val="90"/>
        </w:numPr>
      </w:pPr>
      <w:r>
        <w:t>Hiệu suất tốt trong nhiều bài toán và có khả năng tự điều chỉnh tỷ lệ học.</w:t>
      </w:r>
    </w:p>
    <w:p w14:paraId="6B290A0B" w14:textId="4AC744F1" w:rsidR="00B6427D" w:rsidRPr="00B6427D" w:rsidRDefault="00B6427D" w:rsidP="00B6427D">
      <w:pPr>
        <w:pStyle w:val="ListParagraph"/>
        <w:numPr>
          <w:ilvl w:val="0"/>
          <w:numId w:val="90"/>
        </w:numPr>
      </w:pPr>
      <w:r>
        <w:t>Thích hợp cho các bài toán có tập dữ liệu lớn và đa dạng.</w:t>
      </w:r>
    </w:p>
    <w:p w14:paraId="5816E54B" w14:textId="76CD9630" w:rsidR="00B6427D" w:rsidRDefault="00B6427D" w:rsidP="00B6427D">
      <w:pPr>
        <w:pStyle w:val="ListParagraph"/>
        <w:numPr>
          <w:ilvl w:val="0"/>
          <w:numId w:val="88"/>
        </w:numPr>
        <w:rPr>
          <w:b/>
          <w:bCs/>
        </w:rPr>
      </w:pPr>
      <w:r w:rsidRPr="00B6427D">
        <w:rPr>
          <w:b/>
          <w:bCs/>
        </w:rPr>
        <w:t>Nhược điểm:</w:t>
      </w:r>
    </w:p>
    <w:p w14:paraId="533A4A57" w14:textId="7A2ADAC4" w:rsidR="00B6427D" w:rsidRPr="00B6427D" w:rsidRDefault="00B6427D" w:rsidP="00B6427D">
      <w:pPr>
        <w:pStyle w:val="ListParagraph"/>
        <w:numPr>
          <w:ilvl w:val="0"/>
          <w:numId w:val="90"/>
        </w:numPr>
      </w:pPr>
      <w:r w:rsidRPr="00B6427D">
        <w:lastRenderedPageBreak/>
        <w:t>Cần điều chỉnh thêm nhiều tham số (hệ số momentum, hệ số giảm tỷ lệ học) và tinh chỉnh để đạt hiệu suất tốt.</w:t>
      </w:r>
    </w:p>
    <w:p w14:paraId="433AA9CC" w14:textId="54ED5C16" w:rsidR="00B9149D" w:rsidRDefault="007F2AD3" w:rsidP="00B9149D">
      <w:pPr>
        <w:pStyle w:val="211"/>
      </w:pPr>
      <w:bookmarkStart w:id="106" w:name="_Toc154072498"/>
      <w:bookmarkEnd w:id="39"/>
      <w:r>
        <w:t>So sánh các phương pháp Optimizer.</w:t>
      </w:r>
      <w:bookmarkEnd w:id="106"/>
    </w:p>
    <w:tbl>
      <w:tblPr>
        <w:tblW w:w="9195" w:type="dxa"/>
        <w:tblCellSpacing w:w="15" w:type="dxa"/>
        <w:tblBorders>
          <w:top w:val="single" w:sz="2" w:space="0" w:color="auto"/>
          <w:left w:val="single" w:sz="2" w:space="0" w:color="auto"/>
          <w:bottom w:val="single" w:sz="2" w:space="0" w:color="auto"/>
          <w:right w:val="single" w:sz="2"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56"/>
        <w:gridCol w:w="2493"/>
        <w:gridCol w:w="2264"/>
        <w:gridCol w:w="2782"/>
      </w:tblGrid>
      <w:tr w:rsidR="006B14BE" w:rsidRPr="00AE61BC" w14:paraId="36494DB1" w14:textId="77777777" w:rsidTr="00AE61BC">
        <w:trPr>
          <w:tblHeader/>
          <w:tblCellSpacing w:w="15" w:type="dxa"/>
        </w:trPr>
        <w:tc>
          <w:tcPr>
            <w:tcW w:w="0" w:type="auto"/>
            <w:vAlign w:val="bottom"/>
            <w:hideMark/>
          </w:tcPr>
          <w:p w14:paraId="185B4236" w14:textId="77777777" w:rsidR="00AE61BC" w:rsidRPr="00AE61BC" w:rsidRDefault="00AE61BC" w:rsidP="00AE61BC">
            <w:pPr>
              <w:jc w:val="center"/>
              <w:rPr>
                <w:b/>
                <w:bCs/>
              </w:rPr>
            </w:pPr>
            <w:r w:rsidRPr="00AE61BC">
              <w:rPr>
                <w:b/>
                <w:bCs/>
              </w:rPr>
              <w:t>Phương pháp</w:t>
            </w:r>
          </w:p>
        </w:tc>
        <w:tc>
          <w:tcPr>
            <w:tcW w:w="0" w:type="auto"/>
            <w:vAlign w:val="bottom"/>
            <w:hideMark/>
          </w:tcPr>
          <w:p w14:paraId="0007D4FB" w14:textId="77777777" w:rsidR="00AE61BC" w:rsidRPr="00AE61BC" w:rsidRDefault="00AE61BC" w:rsidP="00AE61BC">
            <w:pPr>
              <w:jc w:val="center"/>
              <w:rPr>
                <w:b/>
                <w:bCs/>
              </w:rPr>
            </w:pPr>
            <w:r w:rsidRPr="00AE61BC">
              <w:rPr>
                <w:b/>
                <w:bCs/>
              </w:rPr>
              <w:t>Ý tưởng chính</w:t>
            </w:r>
          </w:p>
        </w:tc>
        <w:tc>
          <w:tcPr>
            <w:tcW w:w="0" w:type="auto"/>
            <w:vAlign w:val="bottom"/>
            <w:hideMark/>
          </w:tcPr>
          <w:p w14:paraId="47825FF9" w14:textId="77777777" w:rsidR="00AE61BC" w:rsidRPr="00AE61BC" w:rsidRDefault="00AE61BC" w:rsidP="00AE61BC">
            <w:pPr>
              <w:jc w:val="center"/>
              <w:rPr>
                <w:b/>
                <w:bCs/>
              </w:rPr>
            </w:pPr>
            <w:r w:rsidRPr="00AE61BC">
              <w:rPr>
                <w:b/>
                <w:bCs/>
              </w:rPr>
              <w:t>Ưu điểm</w:t>
            </w:r>
          </w:p>
        </w:tc>
        <w:tc>
          <w:tcPr>
            <w:tcW w:w="0" w:type="auto"/>
            <w:vAlign w:val="bottom"/>
            <w:hideMark/>
          </w:tcPr>
          <w:p w14:paraId="6FA8B589" w14:textId="77777777" w:rsidR="00AE61BC" w:rsidRPr="00AE61BC" w:rsidRDefault="00AE61BC" w:rsidP="00AE61BC">
            <w:pPr>
              <w:jc w:val="center"/>
              <w:rPr>
                <w:b/>
                <w:bCs/>
              </w:rPr>
            </w:pPr>
            <w:r w:rsidRPr="00AE61BC">
              <w:rPr>
                <w:b/>
                <w:bCs/>
              </w:rPr>
              <w:t>Nhược điểm</w:t>
            </w:r>
          </w:p>
        </w:tc>
      </w:tr>
      <w:tr w:rsidR="006B14BE" w:rsidRPr="00AE61BC" w14:paraId="21759C60" w14:textId="77777777" w:rsidTr="00124A17">
        <w:trPr>
          <w:tblCellSpacing w:w="15" w:type="dxa"/>
        </w:trPr>
        <w:tc>
          <w:tcPr>
            <w:tcW w:w="0" w:type="auto"/>
            <w:vAlign w:val="bottom"/>
            <w:hideMark/>
          </w:tcPr>
          <w:p w14:paraId="35366222" w14:textId="77777777" w:rsidR="006B14BE" w:rsidRPr="00AE61BC" w:rsidRDefault="006B14BE" w:rsidP="006B14BE">
            <w:pPr>
              <w:spacing w:line="160" w:lineRule="atLeast"/>
              <w:jc w:val="center"/>
            </w:pPr>
            <w:r w:rsidRPr="00AE61BC">
              <w:t>Gradient Descent (GD)</w:t>
            </w:r>
          </w:p>
        </w:tc>
        <w:tc>
          <w:tcPr>
            <w:tcW w:w="0" w:type="auto"/>
            <w:vAlign w:val="bottom"/>
            <w:hideMark/>
          </w:tcPr>
          <w:p w14:paraId="025F7C3C" w14:textId="77777777" w:rsidR="006B14BE" w:rsidRPr="00AE61BC" w:rsidRDefault="006B14BE" w:rsidP="006B14BE">
            <w:pPr>
              <w:spacing w:line="60" w:lineRule="atLeast"/>
              <w:jc w:val="center"/>
            </w:pPr>
            <w:r w:rsidRPr="00AE61BC">
              <w:t>Cập nhật trọng số dựa trên độ dốc toàn bộ tập dữ liệu</w:t>
            </w:r>
          </w:p>
        </w:tc>
        <w:tc>
          <w:tcPr>
            <w:tcW w:w="0" w:type="auto"/>
            <w:hideMark/>
          </w:tcPr>
          <w:p w14:paraId="242DC105" w14:textId="72EA8DF7" w:rsidR="006B14BE" w:rsidRPr="00AE61BC" w:rsidRDefault="006B14BE" w:rsidP="006B14BE">
            <w:pPr>
              <w:spacing w:line="60" w:lineRule="atLeast"/>
              <w:jc w:val="center"/>
            </w:pPr>
            <w:r>
              <w:t xml:space="preserve">- </w:t>
            </w:r>
            <w:r w:rsidRPr="004C14A5">
              <w:t>Dễ hiểu và triển khai. - Thường là một lựa chọn tốt cho các bài toán đơn giản.</w:t>
            </w:r>
          </w:p>
        </w:tc>
        <w:tc>
          <w:tcPr>
            <w:tcW w:w="0" w:type="auto"/>
            <w:hideMark/>
          </w:tcPr>
          <w:p w14:paraId="0A52B1A4" w14:textId="1EC073D1" w:rsidR="006B14BE" w:rsidRPr="00AE61BC" w:rsidRDefault="006B14BE" w:rsidP="006B14BE">
            <w:pPr>
              <w:spacing w:line="60" w:lineRule="atLeast"/>
              <w:jc w:val="center"/>
            </w:pPr>
            <w:r w:rsidRPr="004C14A5">
              <w:t>- Dễ rơi vào local minimum và khó tìm được global minimum. - Tốc độ hội tụ chậm trên các bề mặt cong.</w:t>
            </w:r>
          </w:p>
        </w:tc>
      </w:tr>
      <w:tr w:rsidR="006B14BE" w:rsidRPr="00AE61BC" w14:paraId="43CE3087" w14:textId="77777777" w:rsidTr="00AE61BC">
        <w:trPr>
          <w:tblCellSpacing w:w="15" w:type="dxa"/>
        </w:trPr>
        <w:tc>
          <w:tcPr>
            <w:tcW w:w="0" w:type="auto"/>
            <w:vAlign w:val="bottom"/>
            <w:hideMark/>
          </w:tcPr>
          <w:p w14:paraId="37FCC067" w14:textId="3748674E" w:rsidR="00AE61BC" w:rsidRPr="00AE61BC" w:rsidRDefault="00AE61BC" w:rsidP="00AE61BC">
            <w:pPr>
              <w:spacing w:line="60" w:lineRule="atLeast"/>
              <w:jc w:val="center"/>
            </w:pPr>
            <w:r w:rsidRPr="00AE61BC">
              <w:t>Stochastic Gradient Descent (SGD)</w:t>
            </w:r>
          </w:p>
        </w:tc>
        <w:tc>
          <w:tcPr>
            <w:tcW w:w="0" w:type="auto"/>
            <w:vAlign w:val="bottom"/>
            <w:hideMark/>
          </w:tcPr>
          <w:p w14:paraId="766E0BBA" w14:textId="77777777" w:rsidR="00AE61BC" w:rsidRPr="00AE61BC" w:rsidRDefault="00AE61BC" w:rsidP="00AE61BC">
            <w:pPr>
              <w:spacing w:line="60" w:lineRule="atLeast"/>
              <w:jc w:val="center"/>
            </w:pPr>
            <w:r w:rsidRPr="00AE61BC">
              <w:t>Cập nhật trọng số dựa trên độ dốc của một mẫu dữ liệu ngẫu nhiên</w:t>
            </w:r>
          </w:p>
        </w:tc>
        <w:tc>
          <w:tcPr>
            <w:tcW w:w="0" w:type="auto"/>
            <w:vAlign w:val="bottom"/>
            <w:hideMark/>
          </w:tcPr>
          <w:p w14:paraId="199FBF67" w14:textId="715179A9" w:rsidR="006B14BE" w:rsidRDefault="006B14BE" w:rsidP="00AE61BC">
            <w:pPr>
              <w:spacing w:line="60" w:lineRule="atLeast"/>
              <w:jc w:val="center"/>
            </w:pPr>
            <w:r>
              <w:t xml:space="preserve">- </w:t>
            </w:r>
            <w:r w:rsidRPr="006B14BE">
              <w:t>Phù hợp với dữ liệu lớn. </w:t>
            </w:r>
          </w:p>
          <w:p w14:paraId="76C4D661" w14:textId="0B355F90" w:rsidR="00AE61BC" w:rsidRPr="00AE61BC" w:rsidRDefault="006B14BE" w:rsidP="00AE61BC">
            <w:pPr>
              <w:spacing w:line="60" w:lineRule="atLeast"/>
              <w:jc w:val="center"/>
            </w:pPr>
            <w:r w:rsidRPr="006B14BE">
              <w:t>- Có thể hội tụ nhanh hơn so với Gradient Descent.</w:t>
            </w:r>
          </w:p>
        </w:tc>
        <w:tc>
          <w:tcPr>
            <w:tcW w:w="0" w:type="auto"/>
            <w:vAlign w:val="bottom"/>
            <w:hideMark/>
          </w:tcPr>
          <w:p w14:paraId="1AF8A15E" w14:textId="75BA6804" w:rsidR="006B14BE" w:rsidRDefault="006B14BE" w:rsidP="00AE61BC">
            <w:pPr>
              <w:spacing w:line="60" w:lineRule="atLeast"/>
              <w:jc w:val="center"/>
            </w:pPr>
            <w:r w:rsidRPr="006B14BE">
              <w:t>- Thường có độ dao động cao hơn trong quá trình học. </w:t>
            </w:r>
          </w:p>
          <w:p w14:paraId="78613228" w14:textId="4509907B" w:rsidR="00AE61BC" w:rsidRPr="00AE61BC" w:rsidRDefault="006B14BE" w:rsidP="00AE61BC">
            <w:pPr>
              <w:spacing w:line="60" w:lineRule="atLeast"/>
              <w:jc w:val="center"/>
            </w:pPr>
            <w:r w:rsidRPr="006B14BE">
              <w:t>- Đòi hỏi lựa chọn tốt về tốc độ học.</w:t>
            </w:r>
          </w:p>
        </w:tc>
      </w:tr>
      <w:tr w:rsidR="006B14BE" w:rsidRPr="00AE61BC" w14:paraId="6515C0B0" w14:textId="77777777" w:rsidTr="00AE61BC">
        <w:trPr>
          <w:tblCellSpacing w:w="15" w:type="dxa"/>
        </w:trPr>
        <w:tc>
          <w:tcPr>
            <w:tcW w:w="0" w:type="auto"/>
            <w:vAlign w:val="bottom"/>
            <w:hideMark/>
          </w:tcPr>
          <w:p w14:paraId="58287898" w14:textId="77777777" w:rsidR="00AE61BC" w:rsidRPr="00AE61BC" w:rsidRDefault="00AE61BC" w:rsidP="00AE61BC">
            <w:pPr>
              <w:spacing w:line="60" w:lineRule="atLeast"/>
              <w:jc w:val="center"/>
            </w:pPr>
            <w:r w:rsidRPr="00AE61BC">
              <w:t>Momentum</w:t>
            </w:r>
          </w:p>
        </w:tc>
        <w:tc>
          <w:tcPr>
            <w:tcW w:w="0" w:type="auto"/>
            <w:vAlign w:val="bottom"/>
            <w:hideMark/>
          </w:tcPr>
          <w:p w14:paraId="23A738FC" w14:textId="77777777" w:rsidR="00AE61BC" w:rsidRPr="00AE61BC" w:rsidRDefault="00AE61BC" w:rsidP="00AE61BC">
            <w:pPr>
              <w:spacing w:line="60" w:lineRule="atLeast"/>
              <w:jc w:val="center"/>
            </w:pPr>
            <w:r w:rsidRPr="00AE61BC">
              <w:t>Kết hợp độ dốc hiện tại với một phần của độ dốc trước đó để giảm dao động</w:t>
            </w:r>
          </w:p>
        </w:tc>
        <w:tc>
          <w:tcPr>
            <w:tcW w:w="0" w:type="auto"/>
            <w:vAlign w:val="bottom"/>
            <w:hideMark/>
          </w:tcPr>
          <w:p w14:paraId="5C88013C" w14:textId="19BC926A" w:rsidR="006B14BE" w:rsidRDefault="006B14BE" w:rsidP="00AE61BC">
            <w:pPr>
              <w:spacing w:line="60" w:lineRule="atLeast"/>
              <w:jc w:val="center"/>
            </w:pPr>
            <w:r w:rsidRPr="006B14BE">
              <w:t>- Giảm tình trạng dao động quanh minimum cục bộ. </w:t>
            </w:r>
          </w:p>
          <w:p w14:paraId="6141E640" w14:textId="20B1B561" w:rsidR="00AE61BC" w:rsidRPr="00AE61BC" w:rsidRDefault="006B14BE" w:rsidP="00AE61BC">
            <w:pPr>
              <w:spacing w:line="60" w:lineRule="atLeast"/>
              <w:jc w:val="center"/>
            </w:pPr>
            <w:r w:rsidRPr="006B14BE">
              <w:t>- Tăng tốc độ hội tụ.</w:t>
            </w:r>
          </w:p>
        </w:tc>
        <w:tc>
          <w:tcPr>
            <w:tcW w:w="0" w:type="auto"/>
            <w:vAlign w:val="bottom"/>
            <w:hideMark/>
          </w:tcPr>
          <w:p w14:paraId="382B02C3" w14:textId="2229B92E" w:rsidR="00AE61BC" w:rsidRPr="00AE61BC" w:rsidRDefault="006B14BE" w:rsidP="00AE61BC">
            <w:pPr>
              <w:spacing w:line="60" w:lineRule="atLeast"/>
              <w:jc w:val="center"/>
            </w:pPr>
            <w:r w:rsidRPr="006B14BE">
              <w:t>Cần điều chỉnh thêm một số tham số như hệ số momentum.</w:t>
            </w:r>
          </w:p>
        </w:tc>
      </w:tr>
      <w:tr w:rsidR="006B14BE" w:rsidRPr="00AE61BC" w14:paraId="01346910" w14:textId="77777777" w:rsidTr="00AE61BC">
        <w:trPr>
          <w:tblCellSpacing w:w="15" w:type="dxa"/>
        </w:trPr>
        <w:tc>
          <w:tcPr>
            <w:tcW w:w="0" w:type="auto"/>
            <w:vAlign w:val="bottom"/>
            <w:hideMark/>
          </w:tcPr>
          <w:p w14:paraId="0E8E1594" w14:textId="0158B945" w:rsidR="00AE61BC" w:rsidRPr="00AE61BC" w:rsidRDefault="00AE61BC" w:rsidP="00AE61BC">
            <w:pPr>
              <w:spacing w:line="60" w:lineRule="atLeast"/>
              <w:jc w:val="center"/>
            </w:pPr>
            <w:r w:rsidRPr="00AE61BC">
              <w:t>Ada</w:t>
            </w:r>
            <w:r w:rsidR="006B14BE">
              <w:t>g</w:t>
            </w:r>
            <w:r w:rsidRPr="00AE61BC">
              <w:t>rad</w:t>
            </w:r>
          </w:p>
        </w:tc>
        <w:tc>
          <w:tcPr>
            <w:tcW w:w="0" w:type="auto"/>
            <w:vAlign w:val="bottom"/>
            <w:hideMark/>
          </w:tcPr>
          <w:p w14:paraId="7BDE88FB" w14:textId="77777777" w:rsidR="00AE61BC" w:rsidRPr="00AE61BC" w:rsidRDefault="00AE61BC" w:rsidP="00AE61BC">
            <w:pPr>
              <w:spacing w:line="60" w:lineRule="atLeast"/>
              <w:jc w:val="center"/>
            </w:pPr>
            <w:r w:rsidRPr="00AE61BC">
              <w:t>Điều chỉnh tỷ lệ học tự động cho từng trọng số dựa trên lịch sử độ dốc của trọng số</w:t>
            </w:r>
          </w:p>
        </w:tc>
        <w:tc>
          <w:tcPr>
            <w:tcW w:w="0" w:type="auto"/>
            <w:vAlign w:val="bottom"/>
            <w:hideMark/>
          </w:tcPr>
          <w:p w14:paraId="233A0A8F" w14:textId="6C05A2E1" w:rsidR="00AE61BC" w:rsidRPr="00AE61BC" w:rsidRDefault="00AE61BC" w:rsidP="00AE61BC">
            <w:pPr>
              <w:spacing w:line="60" w:lineRule="atLeast"/>
              <w:jc w:val="center"/>
            </w:pPr>
            <w:r w:rsidRPr="00AE61BC">
              <w:t>Hiệu suất tốt với dữ liệu có thay đổi độ dốc theo chiều dọc</w:t>
            </w:r>
          </w:p>
        </w:tc>
        <w:tc>
          <w:tcPr>
            <w:tcW w:w="0" w:type="auto"/>
            <w:vAlign w:val="bottom"/>
            <w:hideMark/>
          </w:tcPr>
          <w:p w14:paraId="04B3CFB8" w14:textId="5E5E9CCE" w:rsidR="00AE61BC" w:rsidRPr="00AE61BC" w:rsidRDefault="00AE61BC" w:rsidP="00AE61BC">
            <w:pPr>
              <w:spacing w:line="60" w:lineRule="atLeast"/>
              <w:jc w:val="center"/>
            </w:pPr>
            <w:r w:rsidRPr="00AE61BC">
              <w:t>Tính toán lịch sử độ dốc có thể làm cho tỷ lệ học giảm quá nhanh cho các trọng số quan trọng</w:t>
            </w:r>
          </w:p>
        </w:tc>
      </w:tr>
      <w:tr w:rsidR="006B14BE" w:rsidRPr="00AE61BC" w14:paraId="552B107E" w14:textId="77777777" w:rsidTr="00AE61BC">
        <w:trPr>
          <w:tblCellSpacing w:w="15" w:type="dxa"/>
        </w:trPr>
        <w:tc>
          <w:tcPr>
            <w:tcW w:w="0" w:type="auto"/>
            <w:vAlign w:val="bottom"/>
            <w:hideMark/>
          </w:tcPr>
          <w:p w14:paraId="52AF4C86" w14:textId="77777777" w:rsidR="00AE61BC" w:rsidRPr="00AE61BC" w:rsidRDefault="00AE61BC" w:rsidP="00AE61BC">
            <w:pPr>
              <w:spacing w:line="60" w:lineRule="atLeast"/>
              <w:jc w:val="center"/>
            </w:pPr>
            <w:r w:rsidRPr="00AE61BC">
              <w:t>RMSprop</w:t>
            </w:r>
          </w:p>
        </w:tc>
        <w:tc>
          <w:tcPr>
            <w:tcW w:w="0" w:type="auto"/>
            <w:vAlign w:val="bottom"/>
            <w:hideMark/>
          </w:tcPr>
          <w:p w14:paraId="2A1795FC" w14:textId="77777777" w:rsidR="00AE61BC" w:rsidRPr="00AE61BC" w:rsidRDefault="00AE61BC" w:rsidP="00AE61BC">
            <w:pPr>
              <w:spacing w:line="60" w:lineRule="atLeast"/>
              <w:jc w:val="center"/>
            </w:pPr>
            <w:r w:rsidRPr="00AE61BC">
              <w:t>Điều chỉnh tỷ lệ học cho từng trọng số dựa trên trung bình có trọng số của độ dốc vuông</w:t>
            </w:r>
          </w:p>
        </w:tc>
        <w:tc>
          <w:tcPr>
            <w:tcW w:w="0" w:type="auto"/>
            <w:vAlign w:val="bottom"/>
            <w:hideMark/>
          </w:tcPr>
          <w:p w14:paraId="038FC8D9" w14:textId="77777777" w:rsidR="006B14BE" w:rsidRDefault="006B14BE" w:rsidP="00C37754">
            <w:pPr>
              <w:spacing w:line="0" w:lineRule="atLeast"/>
              <w:jc w:val="center"/>
            </w:pPr>
            <w:r w:rsidRPr="006B14BE">
              <w:t>- Tính chất tự điều chỉnh tỷ lệ học. </w:t>
            </w:r>
          </w:p>
          <w:p w14:paraId="65E1B9AA" w14:textId="040350F7" w:rsidR="00AE61BC" w:rsidRPr="00AE61BC" w:rsidRDefault="006B14BE" w:rsidP="00C37754">
            <w:pPr>
              <w:spacing w:line="0" w:lineRule="atLeast"/>
              <w:jc w:val="center"/>
            </w:pPr>
            <w:r w:rsidRPr="006B14BE">
              <w:t>-</w:t>
            </w:r>
            <w:r w:rsidR="00C37754">
              <w:t xml:space="preserve"> </w:t>
            </w:r>
            <w:r w:rsidRPr="006B14BE">
              <w:t>Hiệu suất tốt trong nhiều bài toán.</w:t>
            </w:r>
          </w:p>
        </w:tc>
        <w:tc>
          <w:tcPr>
            <w:tcW w:w="0" w:type="auto"/>
            <w:vAlign w:val="bottom"/>
            <w:hideMark/>
          </w:tcPr>
          <w:p w14:paraId="1F9C95C9" w14:textId="30ECEA81" w:rsidR="00AE61BC" w:rsidRPr="00AE61BC" w:rsidRDefault="006B14BE" w:rsidP="00C37754">
            <w:pPr>
              <w:spacing w:after="240" w:line="60" w:lineRule="atLeast"/>
              <w:jc w:val="center"/>
            </w:pPr>
            <w:r w:rsidRPr="006B14BE">
              <w:t>Cần điều chỉnh thêm một số tham số như hệ số giảm tỷ lệ học.</w:t>
            </w:r>
          </w:p>
        </w:tc>
      </w:tr>
      <w:tr w:rsidR="006B14BE" w:rsidRPr="00AE61BC" w14:paraId="72D9CA5E" w14:textId="77777777" w:rsidTr="00AE61BC">
        <w:trPr>
          <w:tblCellSpacing w:w="15" w:type="dxa"/>
        </w:trPr>
        <w:tc>
          <w:tcPr>
            <w:tcW w:w="0" w:type="auto"/>
            <w:vAlign w:val="bottom"/>
            <w:hideMark/>
          </w:tcPr>
          <w:p w14:paraId="70248EC2" w14:textId="77777777" w:rsidR="00AE61BC" w:rsidRPr="00AE61BC" w:rsidRDefault="00AE61BC" w:rsidP="00AE61BC">
            <w:pPr>
              <w:spacing w:line="60" w:lineRule="atLeast"/>
              <w:jc w:val="center"/>
            </w:pPr>
            <w:r w:rsidRPr="00AE61BC">
              <w:t>Adam</w:t>
            </w:r>
          </w:p>
        </w:tc>
        <w:tc>
          <w:tcPr>
            <w:tcW w:w="0" w:type="auto"/>
            <w:vAlign w:val="bottom"/>
            <w:hideMark/>
          </w:tcPr>
          <w:p w14:paraId="45859246" w14:textId="77777777" w:rsidR="00AE61BC" w:rsidRPr="00AE61BC" w:rsidRDefault="00AE61BC" w:rsidP="00AE61BC">
            <w:pPr>
              <w:spacing w:line="60" w:lineRule="atLeast"/>
              <w:jc w:val="center"/>
            </w:pPr>
            <w:r w:rsidRPr="00AE61BC">
              <w:t>Kết hợp Momentum và RMSprop, thêm sự chính quy để cải thiện tính tổng quát của mô hình</w:t>
            </w:r>
          </w:p>
        </w:tc>
        <w:tc>
          <w:tcPr>
            <w:tcW w:w="0" w:type="auto"/>
            <w:vAlign w:val="bottom"/>
            <w:hideMark/>
          </w:tcPr>
          <w:p w14:paraId="350947A2" w14:textId="718AB2EC" w:rsidR="006B14BE" w:rsidRDefault="006B14BE" w:rsidP="00AE61BC">
            <w:pPr>
              <w:spacing w:line="60" w:lineRule="atLeast"/>
              <w:jc w:val="center"/>
            </w:pPr>
            <w:r w:rsidRPr="006B14BE">
              <w:t>- Kết hợp cả momentum và RMSprop.</w:t>
            </w:r>
          </w:p>
          <w:p w14:paraId="04DDC88D" w14:textId="100543DE" w:rsidR="006B14BE" w:rsidRDefault="006B14BE" w:rsidP="00AE61BC">
            <w:pPr>
              <w:spacing w:line="60" w:lineRule="atLeast"/>
              <w:jc w:val="center"/>
            </w:pPr>
            <w:r w:rsidRPr="006B14BE">
              <w:t>- Hiệu suất tốt trong nhiều bài toán và có khả năng tự điều chỉnh tỷ lệ học.</w:t>
            </w:r>
          </w:p>
          <w:p w14:paraId="3049738D" w14:textId="25E2B245" w:rsidR="00AE61BC" w:rsidRPr="00AE61BC" w:rsidRDefault="006B14BE" w:rsidP="00AE61BC">
            <w:pPr>
              <w:spacing w:line="60" w:lineRule="atLeast"/>
              <w:jc w:val="center"/>
            </w:pPr>
            <w:r w:rsidRPr="006B14BE">
              <w:t xml:space="preserve">- Thích hợp cho các bài toán có tập dữ </w:t>
            </w:r>
            <w:r w:rsidRPr="006B14BE">
              <w:lastRenderedPageBreak/>
              <w:t>liệu lớn và đa dạng.</w:t>
            </w:r>
          </w:p>
        </w:tc>
        <w:tc>
          <w:tcPr>
            <w:tcW w:w="0" w:type="auto"/>
            <w:vAlign w:val="bottom"/>
            <w:hideMark/>
          </w:tcPr>
          <w:p w14:paraId="580FECFF" w14:textId="58971C9F" w:rsidR="006B14BE" w:rsidRDefault="006B14BE" w:rsidP="006B14BE">
            <w:pPr>
              <w:spacing w:line="60" w:lineRule="atLeast"/>
              <w:jc w:val="center"/>
            </w:pPr>
            <w:r w:rsidRPr="006B14BE">
              <w:lastRenderedPageBreak/>
              <w:t>- Cần điều chỉnh thêm nhiều tham số như hệ số momentum, hệ số giảm tỷ lệ học. </w:t>
            </w:r>
          </w:p>
          <w:p w14:paraId="0CE2C630" w14:textId="79E818E4" w:rsidR="00AE61BC" w:rsidRPr="00AE61BC" w:rsidRDefault="006B14BE" w:rsidP="00AE61BC">
            <w:pPr>
              <w:spacing w:line="60" w:lineRule="atLeast"/>
              <w:jc w:val="center"/>
            </w:pPr>
            <w:r w:rsidRPr="006B14BE">
              <w:t>- Trên một số bài toán, có thể cho kết quả nghiệm chỉ là local minimum chứ không đạt được global minimum.</w:t>
            </w:r>
          </w:p>
        </w:tc>
      </w:tr>
    </w:tbl>
    <w:p w14:paraId="4759FDA6" w14:textId="4C61BC99" w:rsidR="003B187F" w:rsidRPr="00CF6C18" w:rsidRDefault="003B187F" w:rsidP="005E1BE1">
      <w:pPr>
        <w:pStyle w:val="Caption"/>
        <w:spacing w:before="120"/>
      </w:pPr>
      <w:bookmarkStart w:id="107" w:name="_Toc154072130"/>
      <w:r>
        <w:t xml:space="preserve">Bảng </w:t>
      </w:r>
      <w:fldSimple w:instr=" SEQ Bảng \* ARABIC ">
        <w:r>
          <w:rPr>
            <w:noProof/>
          </w:rPr>
          <w:t>1</w:t>
        </w:r>
      </w:fldSimple>
      <w:r>
        <w:t xml:space="preserve"> – bảng so sánh các phương pháp Optimizer</w:t>
      </w:r>
      <w:bookmarkEnd w:id="107"/>
    </w:p>
    <w:p w14:paraId="446E7AB7" w14:textId="02FEDC33" w:rsidR="00984192" w:rsidRPr="001705BF" w:rsidRDefault="007F2AD3" w:rsidP="008B6501">
      <w:pPr>
        <w:pStyle w:val="21"/>
        <w:rPr>
          <w:rFonts w:cs="Times New Roman"/>
        </w:rPr>
      </w:pPr>
      <w:bookmarkStart w:id="108" w:name="_Toc154072499"/>
      <w:r w:rsidRPr="00843DEC">
        <w:rPr>
          <w:rFonts w:cs="Times New Roman"/>
        </w:rPr>
        <w:t>Tìm hiểu về Continual Learning và Test Production khi xây dựng một giải pháp học máy để giải quyết một bài toán nào đó.</w:t>
      </w:r>
      <w:bookmarkEnd w:id="108"/>
    </w:p>
    <w:p w14:paraId="5C81ECF6" w14:textId="0E7BB7C4" w:rsidR="00843DEC" w:rsidRDefault="00843DEC" w:rsidP="00843DEC">
      <w:pPr>
        <w:pStyle w:val="221"/>
        <w:rPr>
          <w:rFonts w:cs="Times New Roman"/>
        </w:rPr>
      </w:pPr>
      <w:bookmarkStart w:id="109" w:name="_Toc154072500"/>
      <w:r w:rsidRPr="00843DEC">
        <w:rPr>
          <w:rFonts w:cs="Times New Roman"/>
        </w:rPr>
        <w:t>Continual Learning</w:t>
      </w:r>
      <w:r>
        <w:rPr>
          <w:rFonts w:cs="Times New Roman"/>
        </w:rPr>
        <w:t>.</w:t>
      </w:r>
      <w:bookmarkEnd w:id="109"/>
    </w:p>
    <w:p w14:paraId="6D2E3E39" w14:textId="210AFFD2" w:rsidR="00357DA7" w:rsidRPr="00357DA7" w:rsidRDefault="00357DA7" w:rsidP="00357DA7">
      <w:pPr>
        <w:pStyle w:val="ListParagraph"/>
        <w:numPr>
          <w:ilvl w:val="0"/>
          <w:numId w:val="90"/>
        </w:numPr>
        <w:ind w:left="360"/>
      </w:pPr>
      <w:r w:rsidRPr="00357DA7">
        <w:t>Continual Learning (hoặc Lifelong Learning) trong Machine Learning (học máy) là một lĩnh vực nghiên cứu tập trung vào khả năng của mô hình học máy để liên tục học từ dữ liệu mới mà không quên đi kiến thức đã học trước đó. Trong trường hợp của Continual Learning, dữ liệu mới có thể xuất hiện dần dần theo thời gian hoặc bài toán có thể thay đổi theo thời gian.</w:t>
      </w:r>
    </w:p>
    <w:p w14:paraId="6E557D01" w14:textId="77777777" w:rsidR="00357DA7" w:rsidRDefault="00357DA7" w:rsidP="00357DA7">
      <w:pPr>
        <w:pStyle w:val="ListParagraph"/>
        <w:numPr>
          <w:ilvl w:val="0"/>
          <w:numId w:val="90"/>
        </w:numPr>
        <w:ind w:left="360"/>
      </w:pPr>
      <w:r>
        <w:rPr>
          <w:i/>
          <w:iCs/>
        </w:rPr>
        <w:t xml:space="preserve">Continual learning </w:t>
      </w:r>
      <w:r w:rsidRPr="00357DA7">
        <w:t xml:space="preserve"> là ý tưởng cập nhật mô hình </w:t>
      </w:r>
      <w:r>
        <w:t xml:space="preserve">nào đó </w:t>
      </w:r>
      <w:r w:rsidRPr="00357DA7">
        <w:t xml:space="preserve">khi có dữ liệu mới; điều này làm cho mô hình </w:t>
      </w:r>
      <w:r>
        <w:t xml:space="preserve">đó </w:t>
      </w:r>
      <w:r w:rsidRPr="00357DA7">
        <w:t>theo kịp các phân phối dữ liệu hiện tại.</w:t>
      </w:r>
    </w:p>
    <w:p w14:paraId="45864E53" w14:textId="30BAAE30" w:rsidR="00357DA7" w:rsidRDefault="00357DA7" w:rsidP="00357DA7">
      <w:pPr>
        <w:pStyle w:val="ListParagraph"/>
        <w:numPr>
          <w:ilvl w:val="0"/>
          <w:numId w:val="90"/>
        </w:numPr>
        <w:ind w:left="360"/>
      </w:pPr>
      <w:r>
        <w:t>Học tập liên tục thường bị hiểu sai:</w:t>
      </w:r>
    </w:p>
    <w:p w14:paraId="4C77A623" w14:textId="13F2FFDC" w:rsidR="00357DA7" w:rsidRDefault="00357DA7" w:rsidP="00357DA7">
      <w:pPr>
        <w:pStyle w:val="ListParagraph"/>
        <w:numPr>
          <w:ilvl w:val="0"/>
          <w:numId w:val="91"/>
        </w:numPr>
        <w:ind w:left="720"/>
      </w:pPr>
      <w:r>
        <w:t>Học liên tục KHÔNG đề cập đến một lớp thuật toán Machine Learning đặc biệt cho phép cập nhật mô hình dần dần khi có mọi điểm dữ liệu mới. Ví dụ về lớp thuật toán đặc biệt này là cập nhật bayesian tuần tự và phân loại KNN . Lớp thuật toán này nhỏ và đôi khi được gọi là "thuật toán học trực tuyến".</w:t>
      </w:r>
    </w:p>
    <w:p w14:paraId="252D5A58" w14:textId="62A684D1" w:rsidR="00357DA7" w:rsidRDefault="00357DA7" w:rsidP="00357DA7">
      <w:pPr>
        <w:pStyle w:val="ListParagraph"/>
        <w:numPr>
          <w:ilvl w:val="0"/>
          <w:numId w:val="99"/>
        </w:numPr>
        <w:ind w:left="1080"/>
      </w:pPr>
      <w:r>
        <w:t>Khái niệm Học liên tục có thể được áp dụng cho bất kỳ thuật toán Machine Learning được giám sát nào.</w:t>
      </w:r>
    </w:p>
    <w:p w14:paraId="57EF9C56" w14:textId="71A4AF65" w:rsidR="00357DA7" w:rsidRDefault="00357DA7" w:rsidP="00357DA7">
      <w:pPr>
        <w:pStyle w:val="ListParagraph"/>
        <w:numPr>
          <w:ilvl w:val="0"/>
          <w:numId w:val="91"/>
        </w:numPr>
        <w:ind w:left="720"/>
      </w:pPr>
      <w:r>
        <w:t>Học liên tục KHÔNG có nghĩa là bắt đầu công việc đào tạo lại mỗi khi có mẫu dữ liệu mới. Trên thực tế, điều này rất nguy hiểm vì nó khiến mạng lưới thần kinh dễ bị lãng quên một cách thảm khốc.</w:t>
      </w:r>
    </w:p>
    <w:p w14:paraId="1E4D7C31" w14:textId="712F01E1" w:rsidR="00357DA7" w:rsidRDefault="00357DA7" w:rsidP="00357DA7">
      <w:pPr>
        <w:pStyle w:val="ListParagraph"/>
        <w:numPr>
          <w:ilvl w:val="0"/>
          <w:numId w:val="99"/>
        </w:numPr>
        <w:ind w:left="1080"/>
      </w:pPr>
      <w:r>
        <w:t>Hầu hết các công ty sử dụng phương pháp học tập liên tục đều cập nhật mô hình của họ theo từng đợt nhỏ (ví dụ cứ sau 512 hoặc 1024 ví dụ). Số lượng ví dụ tối ưu phụ thuộc vào nhiệm vụ.</w:t>
      </w:r>
    </w:p>
    <w:p w14:paraId="69DD847F" w14:textId="47FA0774" w:rsidR="00C80735" w:rsidRDefault="00C80735" w:rsidP="00C80735">
      <w:pPr>
        <w:pStyle w:val="2211"/>
      </w:pPr>
      <w:r>
        <w:lastRenderedPageBreak/>
        <w:t>Why Continual Learning?</w:t>
      </w:r>
    </w:p>
    <w:p w14:paraId="75616DBF" w14:textId="35DC9218" w:rsidR="00357DA7" w:rsidRDefault="00357DA7" w:rsidP="00357DA7">
      <w:pPr>
        <w:pStyle w:val="ListParagraph"/>
        <w:numPr>
          <w:ilvl w:val="0"/>
          <w:numId w:val="90"/>
        </w:numPr>
        <w:ind w:left="360"/>
      </w:pPr>
      <w:r w:rsidRPr="00357DA7">
        <w:t>Continual Learning trong Machine Learning rất quan trọng vì nó giúp mô hình theo kịp sự thay đổi phân phối dữ liệu học máy</w:t>
      </w:r>
      <w:r>
        <w:t xml:space="preserve">, </w:t>
      </w:r>
      <w:r w:rsidRPr="00357DA7">
        <w:t>đáp ứng được các tình huống thực tế và thay đổi theo thời gian</w:t>
      </w:r>
      <w:r>
        <w:t xml:space="preserve">. </w:t>
      </w:r>
      <w:r w:rsidRPr="00357DA7">
        <w:t>Dưới đây là một số ví dụ:</w:t>
      </w:r>
    </w:p>
    <w:p w14:paraId="4719280D" w14:textId="77777777" w:rsidR="00357DA7" w:rsidRDefault="00357DA7" w:rsidP="00357DA7">
      <w:pPr>
        <w:pStyle w:val="ListParagraph"/>
        <w:numPr>
          <w:ilvl w:val="0"/>
          <w:numId w:val="91"/>
        </w:numPr>
        <w:ind w:left="720"/>
      </w:pPr>
      <w:r w:rsidRPr="00357DA7">
        <w:t>Các trường hợp sử dụng có thể xảy ra những thay đổi nhanh chóng và bất ngờ:</w:t>
      </w:r>
      <w:r w:rsidRPr="00357DA7">
        <w:rPr>
          <w:b/>
          <w:bCs/>
        </w:rPr>
        <w:t xml:space="preserve"> </w:t>
      </w:r>
      <w:r>
        <w:t xml:space="preserve">Các trường hợp sử dụng như chia sẻ chuyến đi phải tuân theo điều này. </w:t>
      </w:r>
    </w:p>
    <w:p w14:paraId="3A5276DE" w14:textId="5CD123FA" w:rsidR="00357DA7" w:rsidRDefault="00357DA7" w:rsidP="00357DA7">
      <w:pPr>
        <w:pStyle w:val="ListParagraph"/>
        <w:numPr>
          <w:ilvl w:val="0"/>
          <w:numId w:val="99"/>
        </w:numPr>
        <w:ind w:left="1080"/>
      </w:pPr>
      <w:r w:rsidRPr="00357DA7">
        <w:rPr>
          <w:u w:val="single"/>
        </w:rPr>
        <w:t>Ví dụ</w:t>
      </w:r>
      <w:r>
        <w:t>: có thể có một buổi hòa nhạc ở một khu vực ngẫu nhiên vào Thứ Hai ngẫu nhiên và "mô hình Machine Learning định giá vào Thứ Hai" có thể không được trang bị tốt để xử lý buổi hòa nhạc đó.</w:t>
      </w:r>
    </w:p>
    <w:p w14:paraId="186C54F7" w14:textId="77777777" w:rsidR="00357DA7" w:rsidRDefault="00357DA7" w:rsidP="00357DA7">
      <w:pPr>
        <w:pStyle w:val="ListParagraph"/>
        <w:numPr>
          <w:ilvl w:val="0"/>
          <w:numId w:val="91"/>
        </w:numPr>
        <w:ind w:left="720"/>
      </w:pPr>
      <w:r w:rsidRPr="00357DA7">
        <w:t>Các trường hợp sử dụng không thể lấy dữ liệu huấn luyện cho một sự kiện cụ thể.</w:t>
      </w:r>
      <w:r>
        <w:t xml:space="preserve"> </w:t>
      </w:r>
    </w:p>
    <w:p w14:paraId="633DF434" w14:textId="320F84F4" w:rsidR="00357DA7" w:rsidRDefault="00357DA7" w:rsidP="00357DA7">
      <w:pPr>
        <w:pStyle w:val="ListParagraph"/>
        <w:numPr>
          <w:ilvl w:val="0"/>
          <w:numId w:val="99"/>
        </w:numPr>
        <w:ind w:left="1080"/>
      </w:pPr>
      <w:r>
        <w:t>Một ví dụ cho điều này là các mô hình thương mại điện tử trong dịp Black Friday hay một số sự kiện sale khác chưa từng được thử trước đây. Rất khó để thu thập dữ liệu lịch sử để dự đoán hành vi của người dùng trong Thứ Sáu Đen, vì vậy mô hình của bạn phải thích ứng suốt cả ngày.</w:t>
      </w:r>
    </w:p>
    <w:p w14:paraId="0E2FBAA6" w14:textId="1FEA9EB1" w:rsidR="00357DA7" w:rsidRDefault="00357DA7" w:rsidP="00357DA7">
      <w:pPr>
        <w:pStyle w:val="ListParagraph"/>
        <w:numPr>
          <w:ilvl w:val="0"/>
          <w:numId w:val="91"/>
        </w:numPr>
        <w:ind w:left="720"/>
      </w:pPr>
      <w:r>
        <w:t>Các trường hợp sử dụng nhạy cảm với vấn đề khởi động nguội. Sự cố này xảy ra khi mô hình của bạn phải đưa ra dự đoán cho người dùng mới (hoặc đã đăng xuất) không có dữ liệu lịch sử (hoặc dữ liệu đã lỗi thời). Nếu bạn không điều chỉnh mô hình của mình ngay khi nhận được một số dữ liệu từ người dùng đó, bạn sẽ không thể đề xuất những điều liên quan cho người dùng đó.</w:t>
      </w:r>
    </w:p>
    <w:p w14:paraId="6A10B998" w14:textId="39C44C30" w:rsidR="00C80735" w:rsidRDefault="00C80735" w:rsidP="00C80735">
      <w:pPr>
        <w:pStyle w:val="2211"/>
      </w:pPr>
      <w:r>
        <w:lastRenderedPageBreak/>
        <w:t>Phương pháp đối phó dữ liệu mới.</w:t>
      </w:r>
    </w:p>
    <w:p w14:paraId="796E24EB" w14:textId="75653C4C" w:rsidR="00FE1798" w:rsidRDefault="00FE1798" w:rsidP="00FE1798">
      <w:r w:rsidRPr="00FE1798">
        <w:rPr>
          <w:noProof/>
        </w:rPr>
        <w:drawing>
          <wp:inline distT="0" distB="0" distL="0" distR="0" wp14:anchorId="47C73103" wp14:editId="2AA565E4">
            <wp:extent cx="5652702" cy="2834640"/>
            <wp:effectExtent l="0" t="0" r="0" b="0"/>
            <wp:docPr id="1539221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21052" name=""/>
                    <pic:cNvPicPr/>
                  </pic:nvPicPr>
                  <pic:blipFill>
                    <a:blip r:embed="rId51"/>
                    <a:stretch>
                      <a:fillRect/>
                    </a:stretch>
                  </pic:blipFill>
                  <pic:spPr>
                    <a:xfrm>
                      <a:off x="0" y="0"/>
                      <a:ext cx="5660722" cy="2838662"/>
                    </a:xfrm>
                    <a:prstGeom prst="rect">
                      <a:avLst/>
                    </a:prstGeom>
                  </pic:spPr>
                </pic:pic>
              </a:graphicData>
            </a:graphic>
          </wp:inline>
        </w:drawing>
      </w:r>
    </w:p>
    <w:p w14:paraId="67CA5818" w14:textId="006BD5DA" w:rsidR="00FE1798" w:rsidRPr="00FE1798" w:rsidRDefault="00FE1798" w:rsidP="00FE1798">
      <w:pPr>
        <w:pStyle w:val="Caption"/>
        <w:rPr>
          <w:b/>
        </w:rPr>
      </w:pPr>
      <w:bookmarkStart w:id="110" w:name="_Toc154072127"/>
      <w:bookmarkStart w:id="111" w:name="_Toc154072480"/>
      <w:r>
        <w:t xml:space="preserve">Hình </w:t>
      </w:r>
      <w:fldSimple w:instr=" SEQ Hình \* ARABIC ">
        <w:r w:rsidR="00DB753F">
          <w:rPr>
            <w:noProof/>
          </w:rPr>
          <w:t>35</w:t>
        </w:r>
      </w:fldSimple>
      <w:r>
        <w:t xml:space="preserve"> – </w:t>
      </w:r>
      <w:r w:rsidRPr="00FE1798">
        <w:rPr>
          <w:bCs w:val="0"/>
        </w:rPr>
        <w:t>Stateless retraining và Stateful training</w:t>
      </w:r>
      <w:bookmarkEnd w:id="110"/>
      <w:bookmarkEnd w:id="111"/>
    </w:p>
    <w:p w14:paraId="1692384A" w14:textId="3D37760E" w:rsidR="00C80735" w:rsidRDefault="00C80735" w:rsidP="00C80735">
      <w:pPr>
        <w:pStyle w:val="ListParagraph"/>
        <w:numPr>
          <w:ilvl w:val="0"/>
          <w:numId w:val="88"/>
        </w:numPr>
        <w:ind w:left="360"/>
        <w:rPr>
          <w:b/>
          <w:bCs/>
        </w:rPr>
      </w:pPr>
      <w:r>
        <w:rPr>
          <w:b/>
          <w:bCs/>
        </w:rPr>
        <w:t>Đ</w:t>
      </w:r>
      <w:r w:rsidRPr="00C80735">
        <w:rPr>
          <w:b/>
          <w:bCs/>
        </w:rPr>
        <w:t>ào tạo lại không trạng thái (Stateless retraining)</w:t>
      </w:r>
      <w:r>
        <w:rPr>
          <w:b/>
          <w:bCs/>
        </w:rPr>
        <w:t>:</w:t>
      </w:r>
    </w:p>
    <w:p w14:paraId="5AEB27B6" w14:textId="12A827E9" w:rsidR="00FE1798" w:rsidRDefault="00FE1798" w:rsidP="00FE1798">
      <w:pPr>
        <w:pStyle w:val="ListParagraph"/>
        <w:numPr>
          <w:ilvl w:val="0"/>
          <w:numId w:val="90"/>
        </w:numPr>
      </w:pPr>
      <w:r w:rsidRPr="00FE1798">
        <w:t xml:space="preserve">Stateless retraining </w:t>
      </w:r>
      <w:r>
        <w:t>là đào tạo lại mô hình học máy từ đầu, mỗi lần sử dụng trọng số được khởi tạo ngẫu nhiên và dữ liệu mới hơn.</w:t>
      </w:r>
      <w:r w:rsidRPr="00FE1798">
        <w:rPr>
          <w:b/>
          <w:bCs/>
          <w:color w:val="FFFFFF"/>
          <w:sz w:val="27"/>
          <w:szCs w:val="27"/>
        </w:rPr>
        <w:t xml:space="preserve"> </w:t>
      </w:r>
      <w:r w:rsidRPr="00FE1798">
        <w:t>Khi có dữ liệu mới, mô hình sẽ được đào tạo trên cả dữ liệu mới và một số mẫu từ bộ nhớ. Bằng cách này, mô hình có thể duy trì kiến thức đã học trước đó trong bộ nhớ và học từ dữ liệu mới.</w:t>
      </w:r>
    </w:p>
    <w:p w14:paraId="1B6B0014" w14:textId="77777777" w:rsidR="00FE1798" w:rsidRDefault="00FE1798" w:rsidP="00FE1798">
      <w:pPr>
        <w:pStyle w:val="ListParagraph"/>
        <w:numPr>
          <w:ilvl w:val="0"/>
          <w:numId w:val="91"/>
        </w:numPr>
      </w:pPr>
      <w:r>
        <w:t>Có thể có một số trùng lặp với dữ liệu đã được sử dụng để huấn luyện phiên bản mô hình trước đó.</w:t>
      </w:r>
    </w:p>
    <w:p w14:paraId="7FAB796E" w14:textId="20348F52" w:rsidR="00FE1798" w:rsidRDefault="00FE1798" w:rsidP="00FE1798">
      <w:pPr>
        <w:pStyle w:val="ListParagraph"/>
        <w:numPr>
          <w:ilvl w:val="0"/>
          <w:numId w:val="91"/>
        </w:numPr>
      </w:pPr>
      <w:r>
        <w:t>Hầu hết các công ty bắt đầu thực hiện việc học tập liên tục bằng cách sử dụng đào tạo lại không quốc tịch.</w:t>
      </w:r>
    </w:p>
    <w:p w14:paraId="74F9AAD6" w14:textId="1289C589" w:rsidR="00FE1798" w:rsidRPr="00FE1798" w:rsidRDefault="00BF244A" w:rsidP="00BF244A">
      <w:pPr>
        <w:pStyle w:val="ListParagraph"/>
        <w:numPr>
          <w:ilvl w:val="0"/>
          <w:numId w:val="92"/>
        </w:numPr>
      </w:pPr>
      <w:r w:rsidRPr="00BF244A">
        <w:t xml:space="preserve">Phương pháp đào tạo lại không trạng thái không yêu cầu lưu trữ các tham số của mô hình đã học trước đó, vì vậy nó không yêu cầu lưu trữ toàn bộ mô hình. Thay vào đó, nó chỉ cần lưu trữ một số mẫu dữ liệu để đào tạo lại mô hình. Điều này giúp giảm tài nguyên lưu trữ và tính toán nhưng có thể gây ra hiện tượng </w:t>
      </w:r>
      <w:r w:rsidRPr="00BF244A">
        <w:lastRenderedPageBreak/>
        <w:t>lấn át (catastrophic forgetting) khi quá trình đào tạo mới có thể ghi đè lên kiến thức cũ.</w:t>
      </w:r>
    </w:p>
    <w:p w14:paraId="74D9D98E" w14:textId="4A6BC8F3" w:rsidR="00C80735" w:rsidRPr="00C80735" w:rsidRDefault="00C80735" w:rsidP="00C80735">
      <w:pPr>
        <w:pStyle w:val="ListParagraph"/>
        <w:numPr>
          <w:ilvl w:val="0"/>
          <w:numId w:val="88"/>
        </w:numPr>
        <w:ind w:left="360"/>
        <w:rPr>
          <w:b/>
          <w:bCs/>
        </w:rPr>
      </w:pPr>
      <w:r>
        <w:rPr>
          <w:b/>
          <w:bCs/>
        </w:rPr>
        <w:t>Đào tạo trạng thái (</w:t>
      </w:r>
      <w:r w:rsidRPr="00C80735">
        <w:rPr>
          <w:b/>
          <w:bCs/>
        </w:rPr>
        <w:t>Stateful training</w:t>
      </w:r>
      <w:r>
        <w:rPr>
          <w:b/>
          <w:bCs/>
        </w:rPr>
        <w:t>):</w:t>
      </w:r>
    </w:p>
    <w:p w14:paraId="662EC11C" w14:textId="7B2365B8" w:rsidR="00C80735" w:rsidRDefault="00775EEA" w:rsidP="00775EEA">
      <w:pPr>
        <w:pStyle w:val="ListParagraph"/>
        <w:numPr>
          <w:ilvl w:val="0"/>
          <w:numId w:val="90"/>
        </w:numPr>
        <w:ind w:left="720"/>
      </w:pPr>
      <w:r w:rsidRPr="00775EEA">
        <w:t>Phương pháp này tập trung vào việc duy trì và điều chỉnh trạng thái của mô hình học máy. Thay vì chỉ lưu trữ một số mẫu dữ liệu từ quá khứ, mô hình sẽ được cập nhật liên tục với dữ liệu mới mà không cần đào tạo lại từ đầu.</w:t>
      </w:r>
    </w:p>
    <w:p w14:paraId="56AFC961" w14:textId="7C2E47F2" w:rsidR="000B7FF6" w:rsidRDefault="000B7FF6" w:rsidP="00775EEA">
      <w:pPr>
        <w:pStyle w:val="ListParagraph"/>
        <w:numPr>
          <w:ilvl w:val="0"/>
          <w:numId w:val="90"/>
        </w:numPr>
        <w:ind w:left="720"/>
      </w:pPr>
      <w:r w:rsidRPr="000B7FF6">
        <w:t>Đào tạo trạng thái trong Continual Learning có thể sử dụng các kỹ thuật như regularization, kiến trúc mô hình có khả năng học liên tục, hoặc sử dụng các thuật toán tối ưu hóa dựa trên gradient để điều chỉnh trạng thái của mô hình khi có dữ liệu mới. Phương pháp này cho phép mô hình học liên tục và thích nghi với dữ liệu mới mà không cần lưu trữ toàn bộ lịch sử huấn luyện.</w:t>
      </w:r>
    </w:p>
    <w:p w14:paraId="6DD82342" w14:textId="7A5CB8E5" w:rsidR="000B7FF6" w:rsidRDefault="000B7FF6" w:rsidP="000B7FF6">
      <w:pPr>
        <w:pStyle w:val="2211"/>
      </w:pPr>
      <w:r>
        <w:t xml:space="preserve">Những thách thức lớn của </w:t>
      </w:r>
      <w:r w:rsidRPr="000B7FF6">
        <w:t>Continual Learning</w:t>
      </w:r>
      <w:r w:rsidR="005A5F3D">
        <w:t>.</w:t>
      </w:r>
    </w:p>
    <w:p w14:paraId="4AF7BA10" w14:textId="340B0CA9" w:rsidR="000B7FF6" w:rsidRDefault="000B7FF6" w:rsidP="000B7FF6">
      <w:r w:rsidRPr="000B7FF6">
        <w:t>Continual Learning đối mặt với một số thách thức đáng kể. Dưới đây là một số thách thức chính của Continual Learning</w:t>
      </w:r>
      <w:r>
        <w:t>:</w:t>
      </w:r>
    </w:p>
    <w:p w14:paraId="0C5A38E9" w14:textId="6014F2E2" w:rsidR="005A5F3D" w:rsidRPr="00386C6B" w:rsidRDefault="00E5227F" w:rsidP="00386C6B">
      <w:pPr>
        <w:pStyle w:val="ListParagraph"/>
        <w:numPr>
          <w:ilvl w:val="0"/>
          <w:numId w:val="88"/>
        </w:numPr>
        <w:ind w:left="720"/>
        <w:rPr>
          <w:b/>
          <w:bCs/>
        </w:rPr>
      </w:pPr>
      <w:r>
        <w:rPr>
          <w:b/>
          <w:bCs/>
        </w:rPr>
        <w:t>T</w:t>
      </w:r>
      <w:r w:rsidR="005A5F3D" w:rsidRPr="005A5F3D">
        <w:rPr>
          <w:b/>
          <w:bCs/>
        </w:rPr>
        <w:t>hách</w:t>
      </w:r>
      <w:r>
        <w:rPr>
          <w:b/>
          <w:bCs/>
        </w:rPr>
        <w:t xml:space="preserve"> thức</w:t>
      </w:r>
      <w:r w:rsidR="005A5F3D" w:rsidRPr="005A5F3D">
        <w:rPr>
          <w:b/>
          <w:bCs/>
        </w:rPr>
        <w:t xml:space="preserve"> truy cập dữ liệu mới</w:t>
      </w:r>
      <w:r w:rsidR="00386C6B">
        <w:rPr>
          <w:b/>
          <w:bCs/>
        </w:rPr>
        <w:t xml:space="preserve"> (</w:t>
      </w:r>
      <w:r w:rsidR="00386C6B" w:rsidRPr="00386C6B">
        <w:rPr>
          <w:b/>
          <w:bCs/>
        </w:rPr>
        <w:t>Fresh data access challenge</w:t>
      </w:r>
      <w:r w:rsidR="00386C6B">
        <w:rPr>
          <w:b/>
          <w:bCs/>
        </w:rPr>
        <w:t>)</w:t>
      </w:r>
      <w:r w:rsidR="005A5F3D" w:rsidRPr="00386C6B">
        <w:rPr>
          <w:b/>
          <w:bCs/>
        </w:rPr>
        <w:t>:</w:t>
      </w:r>
    </w:p>
    <w:p w14:paraId="19E8A2F5" w14:textId="581B646C" w:rsidR="000B7FF6" w:rsidRDefault="005A5F3D" w:rsidP="000B7FF6">
      <w:pPr>
        <w:pStyle w:val="ListParagraph"/>
        <w:numPr>
          <w:ilvl w:val="0"/>
          <w:numId w:val="90"/>
        </w:numPr>
        <w:ind w:left="1080"/>
      </w:pPr>
      <w:r w:rsidRPr="005A5F3D">
        <w:t>Nếu muốn cập nhật mô hình của mình mỗi giờ</w:t>
      </w:r>
      <w:r w:rsidR="00757D59">
        <w:t xml:space="preserve"> thì</w:t>
      </w:r>
      <w:r w:rsidRPr="005A5F3D">
        <w:t xml:space="preserve"> cần dữ liệu đào tạo được dán nhãn chất lượng mỗi giờ. Nhịp độ cập nhật càng ngắn thì thách thức này càng trở nên nghiêm trọng.</w:t>
      </w:r>
    </w:p>
    <w:p w14:paraId="49247299" w14:textId="612797F9" w:rsidR="00757D59" w:rsidRPr="00221D0D" w:rsidRDefault="00757D59" w:rsidP="000B7FF6">
      <w:pPr>
        <w:pStyle w:val="ListParagraph"/>
        <w:numPr>
          <w:ilvl w:val="0"/>
          <w:numId w:val="90"/>
        </w:numPr>
        <w:ind w:left="1080"/>
        <w:rPr>
          <w:u w:val="single"/>
        </w:rPr>
      </w:pPr>
      <w:r w:rsidRPr="00BF76AB">
        <w:rPr>
          <w:u w:val="single"/>
        </w:rPr>
        <w:t>Vấn đề</w:t>
      </w:r>
      <w:r w:rsidR="00BF76AB" w:rsidRPr="00015A04">
        <w:t>:</w:t>
      </w:r>
      <w:r w:rsidR="00015A04">
        <w:t xml:space="preserve"> Tốc độ lưu trữ dữ liệu trong kho dữ liệu:</w:t>
      </w:r>
    </w:p>
    <w:p w14:paraId="24CFD575" w14:textId="3178AB80" w:rsidR="00221D0D" w:rsidRPr="00221D0D" w:rsidRDefault="00221D0D" w:rsidP="00305024">
      <w:pPr>
        <w:pStyle w:val="ListParagraph"/>
        <w:numPr>
          <w:ilvl w:val="0"/>
          <w:numId w:val="91"/>
        </w:numPr>
      </w:pPr>
      <w:r w:rsidRPr="00221D0D">
        <w:t>Nhiều công ty lấy dữ liệu đào tạo từ kho dữ liệu của họ như Snowflake hoặc BigQuery. Tuy nhiên, dữ liệu đến từ các nguồn khác nhau sẽ được gửi vào kho bằng các cơ chế khác nhau và ở tốc độ khác nhau.</w:t>
      </w:r>
    </w:p>
    <w:p w14:paraId="7953F71A" w14:textId="543CBC13" w:rsidR="00221D0D" w:rsidRDefault="00221D0D" w:rsidP="00305024">
      <w:pPr>
        <w:pStyle w:val="ListParagraph"/>
        <w:numPr>
          <w:ilvl w:val="0"/>
          <w:numId w:val="99"/>
        </w:numPr>
        <w:ind w:left="2160"/>
      </w:pPr>
      <w:r w:rsidRPr="00221D0D">
        <w:t>Ví dụ: các phần dữ liệu trong kho có thể được lấy trực tiếp từ quá trình vận chuyển (sự kiện) theo thời gian thực nhưng một phần dữ liệu có thể đến từ các ETL hàng ngày hoặc hàng tuần sao chép dữ liệu từ các nguồn khác.</w:t>
      </w:r>
    </w:p>
    <w:p w14:paraId="257E424C" w14:textId="1C542F4C" w:rsidR="00221D0D" w:rsidRDefault="00221D0D" w:rsidP="00221D0D">
      <w:pPr>
        <w:pStyle w:val="ListParagraph"/>
        <w:numPr>
          <w:ilvl w:val="0"/>
          <w:numId w:val="91"/>
        </w:numPr>
      </w:pPr>
      <w:r>
        <w:lastRenderedPageBreak/>
        <w:t>Một cách tiếp cận phổ biến để giải quyết vấn đề này là lấy dữ liệu trực tiếp từ quá trình vận chuyển theo thời gian thực để đào tạo trước khi đưa vào kho. Điều này đặc biệt mạnh mẽ khi việc vận chuyển thời gian thực được nối vào một cửa hàng tính năng. Có một số thách thức để đạt được điều này:</w:t>
      </w:r>
    </w:p>
    <w:p w14:paraId="77C22995" w14:textId="652B7450" w:rsidR="00221D0D" w:rsidRDefault="00305024" w:rsidP="00305024">
      <w:pPr>
        <w:pStyle w:val="ListParagraph"/>
        <w:ind w:left="1800"/>
      </w:pPr>
      <w:r>
        <w:t>+ Chúng ta có</w:t>
      </w:r>
      <w:r w:rsidR="00221D0D">
        <w:t xml:space="preserve"> thể không bơm tất cả dữ liệu của mình qua các sự kiện. Điều này đặc biệt phổ biến đối với dữ liệu nằm trong hệ thống của nhà cung cấp bên ngoài mà không thể kiểm soát. Nếu </w:t>
      </w:r>
      <w:r>
        <w:t>chúng ta</w:t>
      </w:r>
      <w:r w:rsidR="00221D0D">
        <w:t xml:space="preserve"> tin rằng dữ liệu đó là mới, </w:t>
      </w:r>
      <w:r>
        <w:t xml:space="preserve">thì ta </w:t>
      </w:r>
      <w:r w:rsidR="00221D0D">
        <w:t>sẽ cần tìm ra cách nắm bắt các thay đổi trên các hệ thống đó bằng cách sử dụng sự kiện. Web-hook hoặc API thăm dò ý kiến để phát lại các sự kiện là những giải pháp phổ biến.</w:t>
      </w:r>
    </w:p>
    <w:p w14:paraId="05C2F7FA" w14:textId="74944D98" w:rsidR="00221D0D" w:rsidRPr="00221D0D" w:rsidRDefault="00305024" w:rsidP="00305024">
      <w:pPr>
        <w:pStyle w:val="ListParagraph"/>
        <w:ind w:left="1800"/>
      </w:pPr>
      <w:r>
        <w:t xml:space="preserve">+ </w:t>
      </w:r>
      <w:r w:rsidR="00221D0D">
        <w:t xml:space="preserve">Ở một số công ty, ETL theo đợt có xu hướng thực hiện nhiều công việc xử lý nặng nhọc và kết hợp dữ liệu để đưa dữ liệu vào kho dữ liệu để làm cho dữ liệu trở nên hữu ích hơn. Nếu </w:t>
      </w:r>
      <w:r>
        <w:t>ta</w:t>
      </w:r>
      <w:r w:rsidR="00221D0D">
        <w:t xml:space="preserve"> thay đổi sang chiến lược truyền tải toàn thời gian thực</w:t>
      </w:r>
      <w:r>
        <w:t xml:space="preserve"> thì</w:t>
      </w:r>
      <w:r w:rsidR="00221D0D">
        <w:t xml:space="preserve"> cần tìm ra cách thực hiện quá trình xử lý tương tự trên một luồng dữ liệu.</w:t>
      </w:r>
    </w:p>
    <w:p w14:paraId="3AB96FD5" w14:textId="0C508722" w:rsidR="00BF76AB" w:rsidRPr="00760303" w:rsidRDefault="00867283" w:rsidP="000B7FF6">
      <w:pPr>
        <w:pStyle w:val="ListParagraph"/>
        <w:numPr>
          <w:ilvl w:val="0"/>
          <w:numId w:val="90"/>
        </w:numPr>
        <w:ind w:left="1080"/>
        <w:rPr>
          <w:u w:val="single"/>
        </w:rPr>
      </w:pPr>
      <w:r>
        <w:rPr>
          <w:u w:val="single"/>
        </w:rPr>
        <w:t>Vấn đề</w:t>
      </w:r>
      <w:r>
        <w:t>: Tốc độ ghi nhãn:</w:t>
      </w:r>
    </w:p>
    <w:p w14:paraId="645F3741" w14:textId="67DA2469" w:rsidR="00760303" w:rsidRDefault="00760303" w:rsidP="00760303">
      <w:pPr>
        <w:pStyle w:val="ListParagraph"/>
        <w:numPr>
          <w:ilvl w:val="0"/>
          <w:numId w:val="91"/>
        </w:numPr>
      </w:pPr>
      <w:r w:rsidRPr="00760303">
        <w:t>Tốc độ ghi nhãn là một thách thức quan trọng mà người ta thường gặp phải. Khi huấn luyện mô hình liên tục trên các tác vụ mới, việc ghi nhãn dữ liệu mới là một công việc tốn thời gian và tài nguyên</w:t>
      </w:r>
      <w:r>
        <w:t>.</w:t>
      </w:r>
    </w:p>
    <w:p w14:paraId="281C5CBC" w14:textId="0E0E3D2E" w:rsidR="00760303" w:rsidRDefault="00760303" w:rsidP="00760303">
      <w:pPr>
        <w:pStyle w:val="ListParagraph"/>
        <w:numPr>
          <w:ilvl w:val="0"/>
          <w:numId w:val="91"/>
        </w:numPr>
      </w:pPr>
      <w:r w:rsidRPr="00760303">
        <w:t xml:space="preserve">Tốc độ </w:t>
      </w:r>
      <w:r>
        <w:t xml:space="preserve">mà ta </w:t>
      </w:r>
      <w:r w:rsidRPr="00760303">
        <w:t>có thể gắn nhãn dữ liệu mới thường là điểm nghẽn</w:t>
      </w:r>
      <w:r>
        <w:t xml:space="preserve">. </w:t>
      </w:r>
      <w:r w:rsidRPr="00760303">
        <w:t xml:space="preserve">Những </w:t>
      </w:r>
      <w:r>
        <w:t>cách</w:t>
      </w:r>
      <w:r w:rsidRPr="00760303">
        <w:t xml:space="preserve"> tốt nhất cho việc học tập liên tục là những nhiệm vụ được </w:t>
      </w:r>
      <w:hyperlink r:id="rId52" w:anchor="Natural%20labels" w:history="1">
        <w:r w:rsidRPr="00760303">
          <w:rPr>
            <w:rStyle w:val="Hyperlink"/>
            <w:i w:val="0"/>
            <w:iCs/>
            <w:color w:val="000000" w:themeColor="text1"/>
          </w:rPr>
          <w:t>gắn nhãn tự nhiên với các vòng phản hồi ngắn</w:t>
        </w:r>
      </w:hyperlink>
      <w:r w:rsidRPr="00760303">
        <w:t> (vòng phản hồi càng ngắn thì gắn nhãn càng nhanh).</w:t>
      </w:r>
    </w:p>
    <w:p w14:paraId="7CCE6B0A" w14:textId="77777777" w:rsidR="00760303" w:rsidRDefault="00760303" w:rsidP="00760303">
      <w:pPr>
        <w:pStyle w:val="ListParagraph"/>
        <w:numPr>
          <w:ilvl w:val="0"/>
          <w:numId w:val="91"/>
        </w:numPr>
      </w:pPr>
      <w:r>
        <w:t>Một yếu tố khác ảnh hưởng đến tốc độ ghi nhãn là chiến lược tính toán nhãn:</w:t>
      </w:r>
    </w:p>
    <w:p w14:paraId="222D7900" w14:textId="77777777" w:rsidR="00760303" w:rsidRDefault="00760303" w:rsidP="00760303">
      <w:pPr>
        <w:pStyle w:val="ListParagraph"/>
        <w:numPr>
          <w:ilvl w:val="0"/>
          <w:numId w:val="99"/>
        </w:numPr>
        <w:ind w:left="2160"/>
      </w:pPr>
      <w:r>
        <w:lastRenderedPageBreak/>
        <w:t>Bạn có thể thực hiện tính toán nhãn theo đợt. Các công việc hàng loạt này thường chạy định kỳ trên dữ liệu đã được gửi vào kho dữ liệu. Do đó, tốc độ ghi nhãn là một hàm của cả tốc độ lưu trữ dữ liệu và nhịp độ của công việc tính toán nhãn.</w:t>
      </w:r>
    </w:p>
    <w:p w14:paraId="4024E566" w14:textId="2D3C42E6" w:rsidR="00760303" w:rsidRDefault="00760303" w:rsidP="00760303">
      <w:pPr>
        <w:pStyle w:val="ListParagraph"/>
        <w:numPr>
          <w:ilvl w:val="0"/>
          <w:numId w:val="99"/>
        </w:numPr>
        <w:ind w:left="2160"/>
      </w:pPr>
      <w:r>
        <w:t>Tương tự như giải pháp ở trên, một cách tiếp cận phổ biến để tăng tốc độ ghi nhãn là tính toán nhãn trực tiếp từ việc vận chuyển (sự kiện) thời gian thực. Tính toán phát trực tuyến này có những thách thức riêng.</w:t>
      </w:r>
    </w:p>
    <w:p w14:paraId="408A314B" w14:textId="38C1DD3F" w:rsidR="00760303" w:rsidRPr="00386C6B" w:rsidRDefault="00760303" w:rsidP="00386C6B">
      <w:pPr>
        <w:pStyle w:val="ListParagraph"/>
        <w:numPr>
          <w:ilvl w:val="0"/>
          <w:numId w:val="88"/>
        </w:numPr>
        <w:ind w:left="720"/>
        <w:rPr>
          <w:b/>
          <w:bCs/>
        </w:rPr>
      </w:pPr>
      <w:r w:rsidRPr="00760303">
        <w:rPr>
          <w:b/>
          <w:bCs/>
        </w:rPr>
        <w:t>Thách</w:t>
      </w:r>
      <w:r w:rsidR="00E5227F">
        <w:rPr>
          <w:b/>
          <w:bCs/>
        </w:rPr>
        <w:t xml:space="preserve"> thức</w:t>
      </w:r>
      <w:r w:rsidRPr="00760303">
        <w:rPr>
          <w:b/>
          <w:bCs/>
        </w:rPr>
        <w:t xml:space="preserve"> đánh giá</w:t>
      </w:r>
      <w:r w:rsidR="00386C6B">
        <w:rPr>
          <w:b/>
          <w:bCs/>
        </w:rPr>
        <w:t xml:space="preserve"> (</w:t>
      </w:r>
      <w:r w:rsidR="00386C6B" w:rsidRPr="00386C6B">
        <w:rPr>
          <w:b/>
          <w:bCs/>
        </w:rPr>
        <w:t>Evaluation Challenge</w:t>
      </w:r>
      <w:r w:rsidR="00386C6B">
        <w:rPr>
          <w:b/>
          <w:bCs/>
        </w:rPr>
        <w:t>)</w:t>
      </w:r>
      <w:r w:rsidRPr="00386C6B">
        <w:rPr>
          <w:b/>
          <w:bCs/>
        </w:rPr>
        <w:t>:</w:t>
      </w:r>
    </w:p>
    <w:p w14:paraId="2D45200F" w14:textId="5E4336D3" w:rsidR="00E5227F" w:rsidRDefault="00E5227F" w:rsidP="00E5227F">
      <w:pPr>
        <w:pStyle w:val="ListParagraph"/>
        <w:numPr>
          <w:ilvl w:val="0"/>
          <w:numId w:val="90"/>
        </w:numPr>
      </w:pPr>
      <w:r>
        <w:t>Việc áp dụng việc học tập liên tục như một phương pháp thực hành có nguy cơ dẫn đến những thất bại thảm khốc của mô hình. Việc cập nhật mô hình càng thường xuyên thì càng có nhiều cơ hội để một mô hình thất bại.</w:t>
      </w:r>
    </w:p>
    <w:p w14:paraId="4FEBB4F1" w14:textId="77777777" w:rsidR="00E5227F" w:rsidRDefault="00E5227F" w:rsidP="00E5227F">
      <w:pPr>
        <w:pStyle w:val="ListParagraph"/>
        <w:numPr>
          <w:ilvl w:val="0"/>
          <w:numId w:val="90"/>
        </w:numPr>
      </w:pPr>
      <w:r>
        <w:t>Ngoài ra, việc học hỏi liên tục sẽ mở ra cơ hội cho các cuộc tấn công đối nghịch phối hợp nhằm đầu độc các mô hình .</w:t>
      </w:r>
    </w:p>
    <w:p w14:paraId="2089650F" w14:textId="49E52B12" w:rsidR="00E5227F" w:rsidRDefault="00E5227F" w:rsidP="00E5227F">
      <w:pPr>
        <w:pStyle w:val="ListParagraph"/>
        <w:numPr>
          <w:ilvl w:val="0"/>
          <w:numId w:val="90"/>
        </w:numPr>
      </w:pPr>
      <w:r>
        <w:t>Điều này có nghĩa là việc thử nghiệm các mô hình trước khi triển khai chúng cho nhiều đối tượng hơn là rất quan trọng.</w:t>
      </w:r>
    </w:p>
    <w:p w14:paraId="51F6AC51" w14:textId="1CB605FD" w:rsidR="00E5227F" w:rsidRDefault="00E5227F" w:rsidP="00E5227F">
      <w:pPr>
        <w:pStyle w:val="ListParagraph"/>
        <w:numPr>
          <w:ilvl w:val="0"/>
          <w:numId w:val="91"/>
        </w:numPr>
      </w:pPr>
      <w:r>
        <w:t>Việc kiểm tra cần có thời gian nên đây có thể là một yếu tố hạn chế khác về tần suất cập nhật mô hình nhanh nhất mà chúng ta có thể nhận được.</w:t>
      </w:r>
    </w:p>
    <w:p w14:paraId="3F0F097E" w14:textId="1FB4E125" w:rsidR="00E5227F" w:rsidRDefault="00E5227F" w:rsidP="00E5227F">
      <w:pPr>
        <w:pStyle w:val="ListParagraph"/>
        <w:numPr>
          <w:ilvl w:val="0"/>
          <w:numId w:val="91"/>
        </w:numPr>
      </w:pPr>
      <w:r>
        <w:t>Ví dụ: Một mô hình mới để phát hiện gian lận có thể mất khoảng 2 tuần để có đủ lưu lượng truy cập để được đánh giá một cách đáng tin cậy.</w:t>
      </w:r>
    </w:p>
    <w:p w14:paraId="53E9C643" w14:textId="69C87C18" w:rsidR="00760303" w:rsidRPr="00386C6B" w:rsidRDefault="00760303" w:rsidP="00386C6B">
      <w:pPr>
        <w:pStyle w:val="ListParagraph"/>
        <w:numPr>
          <w:ilvl w:val="0"/>
          <w:numId w:val="88"/>
        </w:numPr>
        <w:ind w:left="720"/>
        <w:rPr>
          <w:b/>
          <w:bCs/>
        </w:rPr>
      </w:pPr>
      <w:r>
        <w:rPr>
          <w:b/>
          <w:bCs/>
        </w:rPr>
        <w:t>Thách</w:t>
      </w:r>
      <w:r w:rsidR="00E5227F">
        <w:rPr>
          <w:b/>
          <w:bCs/>
        </w:rPr>
        <w:t xml:space="preserve"> thức</w:t>
      </w:r>
      <w:r>
        <w:rPr>
          <w:b/>
          <w:bCs/>
        </w:rPr>
        <w:t xml:space="preserve"> mở rộng quy mô dữ liệu</w:t>
      </w:r>
      <w:r w:rsidR="00386C6B">
        <w:rPr>
          <w:b/>
          <w:bCs/>
        </w:rPr>
        <w:t xml:space="preserve"> (</w:t>
      </w:r>
      <w:r w:rsidR="00386C6B" w:rsidRPr="00386C6B">
        <w:rPr>
          <w:b/>
          <w:bCs/>
        </w:rPr>
        <w:t>Data scaling challenge</w:t>
      </w:r>
      <w:r w:rsidR="00386C6B">
        <w:rPr>
          <w:b/>
          <w:bCs/>
        </w:rPr>
        <w:t>)</w:t>
      </w:r>
      <w:r w:rsidRPr="00386C6B">
        <w:rPr>
          <w:b/>
          <w:bCs/>
        </w:rPr>
        <w:t>:</w:t>
      </w:r>
    </w:p>
    <w:p w14:paraId="2323D5CB" w14:textId="7758DA94" w:rsidR="00E5227F" w:rsidRDefault="00E5227F" w:rsidP="00E5227F">
      <w:pPr>
        <w:pStyle w:val="ListParagraph"/>
        <w:numPr>
          <w:ilvl w:val="0"/>
          <w:numId w:val="90"/>
        </w:numPr>
      </w:pPr>
      <w:r>
        <w:t>Tính toán tính năng thường yêu cầu Scaling. Chia tỷ lệ yêu cầu quyền truy cập vào số liệu thống kê dữ liệu toàn cầu như tối thiểu, tối đa, trung bình và phương sai.</w:t>
      </w:r>
    </w:p>
    <w:p w14:paraId="30CD9BA6" w14:textId="3D5FE21E" w:rsidR="00E5227F" w:rsidRDefault="00E5227F" w:rsidP="00E5227F">
      <w:pPr>
        <w:pStyle w:val="ListParagraph"/>
        <w:numPr>
          <w:ilvl w:val="0"/>
          <w:numId w:val="90"/>
        </w:numPr>
      </w:pPr>
      <w:r>
        <w:lastRenderedPageBreak/>
        <w:t xml:space="preserve">Nếu </w:t>
      </w:r>
      <w:r w:rsidR="00456D36">
        <w:t>chúng ta</w:t>
      </w:r>
      <w:r>
        <w:t xml:space="preserve"> sử dụng phương pháp đào tạo trạng thái, số liệu thống kê toàn cầu phải xem xét cả dữ liệu trước đó đã được sử dụng để huấn luyện mô hình cộng với dữ liệu mới đang được sử dụng để làm mới mô hình. Việc theo dõi số liệu thống kê toàn cầu trong trường hợp này có thể </w:t>
      </w:r>
      <w:r w:rsidR="00456D36">
        <w:t xml:space="preserve">gặp </w:t>
      </w:r>
      <w:r>
        <w:t>khó khăn.</w:t>
      </w:r>
    </w:p>
    <w:p w14:paraId="5AD8ED0B" w14:textId="36695F52" w:rsidR="00E5227F" w:rsidRDefault="00E5227F" w:rsidP="00E5227F">
      <w:pPr>
        <w:pStyle w:val="ListParagraph"/>
        <w:numPr>
          <w:ilvl w:val="0"/>
          <w:numId w:val="90"/>
        </w:numPr>
      </w:pPr>
      <w:r>
        <w:t xml:space="preserve">Một kỹ thuật phổ biến để thực hiện việc này là tính toán hoặc ước tính các thống kê này tăng dần khi </w:t>
      </w:r>
      <w:r w:rsidR="00456D36">
        <w:t xml:space="preserve">ta </w:t>
      </w:r>
      <w:r>
        <w:t>quan sát dữ liệu mới (ngược lại với việc tải toàn bộ tập dữ liệu vào thời gian đào tạo và tính toán từ đó).</w:t>
      </w:r>
    </w:p>
    <w:p w14:paraId="4F0AB29C" w14:textId="444B526D" w:rsidR="00E5227F" w:rsidRDefault="00E5227F" w:rsidP="00456D36">
      <w:pPr>
        <w:pStyle w:val="ListParagraph"/>
        <w:numPr>
          <w:ilvl w:val="0"/>
          <w:numId w:val="91"/>
        </w:numPr>
      </w:pPr>
      <w:r>
        <w:t>Một ví dụ về kỹ thuật này là "Xấp xỉ lượng tử tối ưu trong luồng".</w:t>
      </w:r>
    </w:p>
    <w:p w14:paraId="74F24EDC" w14:textId="16DF9D53" w:rsidR="00E5227F" w:rsidRDefault="00E5227F" w:rsidP="00456D36">
      <w:pPr>
        <w:pStyle w:val="ListParagraph"/>
        <w:numPr>
          <w:ilvl w:val="0"/>
          <w:numId w:val="91"/>
        </w:numPr>
      </w:pPr>
      <w:r>
        <w:t xml:space="preserve">StandardScaler của Sklearn có tính năng </w:t>
      </w:r>
      <w:r w:rsidRPr="00456D36">
        <w:rPr>
          <w:i/>
          <w:iCs/>
        </w:rPr>
        <w:t>partial_fit</w:t>
      </w:r>
      <w:r w:rsidR="00456D36">
        <w:t xml:space="preserve"> </w:t>
      </w:r>
      <w:r>
        <w:t>cho phép sử dụng bộ chia tỷ lệ tính năng với số liệu thống kê đang chạy. Tuy nhiên, các phương pháp tích hợp này chậm và không hỗ trợ nhiều số liệu thống kê đang chạy.</w:t>
      </w:r>
    </w:p>
    <w:p w14:paraId="37D20608" w14:textId="1ECC78E0" w:rsidR="00760303" w:rsidRPr="00386C6B" w:rsidRDefault="00760303" w:rsidP="00386C6B">
      <w:pPr>
        <w:pStyle w:val="ListParagraph"/>
        <w:numPr>
          <w:ilvl w:val="0"/>
          <w:numId w:val="88"/>
        </w:numPr>
        <w:ind w:left="720"/>
        <w:rPr>
          <w:b/>
          <w:bCs/>
        </w:rPr>
      </w:pPr>
      <w:r>
        <w:rPr>
          <w:b/>
          <w:bCs/>
        </w:rPr>
        <w:t>Thách</w:t>
      </w:r>
      <w:r w:rsidR="00E5227F">
        <w:rPr>
          <w:b/>
          <w:bCs/>
        </w:rPr>
        <w:t xml:space="preserve"> thức</w:t>
      </w:r>
      <w:r>
        <w:rPr>
          <w:b/>
          <w:bCs/>
        </w:rPr>
        <w:t xml:space="preserve"> thuật toán</w:t>
      </w:r>
      <w:r w:rsidR="00386C6B">
        <w:rPr>
          <w:b/>
          <w:bCs/>
        </w:rPr>
        <w:t xml:space="preserve"> (</w:t>
      </w:r>
      <w:r w:rsidR="00386C6B" w:rsidRPr="00386C6B">
        <w:rPr>
          <w:b/>
          <w:bCs/>
        </w:rPr>
        <w:t>Algorithm challenge</w:t>
      </w:r>
      <w:r w:rsidR="00386C6B">
        <w:rPr>
          <w:b/>
          <w:bCs/>
        </w:rPr>
        <w:t>)</w:t>
      </w:r>
      <w:r w:rsidRPr="00386C6B">
        <w:rPr>
          <w:b/>
          <w:bCs/>
        </w:rPr>
        <w:t>:</w:t>
      </w:r>
    </w:p>
    <w:p w14:paraId="53B8186D" w14:textId="484B36DA" w:rsidR="00456D36" w:rsidRDefault="00456D36" w:rsidP="00456D36">
      <w:pPr>
        <w:pStyle w:val="ListParagraph"/>
        <w:numPr>
          <w:ilvl w:val="0"/>
          <w:numId w:val="90"/>
        </w:numPr>
      </w:pPr>
      <w:r>
        <w:t xml:space="preserve">Thử thách này thể hiện khi sử dụng một số loại thuật toán nhất định và muốn cập nhật chúng thật nhanh (ví dụ: </w:t>
      </w:r>
      <w:r w:rsidR="002C4656">
        <w:t>mỗi</w:t>
      </w:r>
      <w:r>
        <w:t xml:space="preserve"> giờ).</w:t>
      </w:r>
    </w:p>
    <w:p w14:paraId="534EBEC4" w14:textId="77777777" w:rsidR="002C4656" w:rsidRDefault="00456D36" w:rsidP="00456D36">
      <w:pPr>
        <w:pStyle w:val="ListParagraph"/>
        <w:numPr>
          <w:ilvl w:val="0"/>
          <w:numId w:val="90"/>
        </w:numPr>
      </w:pPr>
      <w:r>
        <w:t xml:space="preserve">Các thuật toán được đề cập là những thuật toán mà theo thiết kế, dựa vào việc có quyền truy cập vào tập dữ liệu đầy đủ để được đào tạo. </w:t>
      </w:r>
    </w:p>
    <w:p w14:paraId="588DDD05" w14:textId="06D25C6B" w:rsidR="00456D36" w:rsidRDefault="00456D36" w:rsidP="002C4656">
      <w:pPr>
        <w:pStyle w:val="ListParagraph"/>
        <w:numPr>
          <w:ilvl w:val="0"/>
          <w:numId w:val="91"/>
        </w:numPr>
      </w:pPr>
      <w:r>
        <w:t>Ví dụ: các mô hình dựa trên ma trận, dựa trên giảm kích thước và dựa trên cây. Những loại mô hình này không thể được huấn luyện tăng dần bằng dữ liệu mới như mạng thần kinh hoặc các mô hình dựa trên trọng số khác có thể.</w:t>
      </w:r>
    </w:p>
    <w:p w14:paraId="5564F756" w14:textId="03E77037" w:rsidR="00456D36" w:rsidRDefault="002C4656" w:rsidP="002C4656">
      <w:pPr>
        <w:pStyle w:val="ListParagraph"/>
        <w:numPr>
          <w:ilvl w:val="0"/>
          <w:numId w:val="91"/>
        </w:numPr>
      </w:pPr>
      <w:r>
        <w:t>V</w:t>
      </w:r>
      <w:r w:rsidR="00456D36">
        <w:t xml:space="preserve">í dụ: </w:t>
      </w:r>
      <w:r>
        <w:t>ta</w:t>
      </w:r>
      <w:r w:rsidR="00456D36">
        <w:t xml:space="preserve"> không thể thực hiện giảm dần kích thước PCA</w:t>
      </w:r>
      <w:r>
        <w:t>, vì</w:t>
      </w:r>
      <w:r w:rsidR="00456D36">
        <w:t xml:space="preserve"> cần có bộ dữ liệu đầy đủ.</w:t>
      </w:r>
    </w:p>
    <w:p w14:paraId="1D717503" w14:textId="5F940FC8" w:rsidR="00456D36" w:rsidRDefault="00456D36" w:rsidP="00456D36">
      <w:pPr>
        <w:pStyle w:val="ListParagraph"/>
        <w:numPr>
          <w:ilvl w:val="0"/>
          <w:numId w:val="90"/>
        </w:numPr>
      </w:pPr>
      <w:r>
        <w:t xml:space="preserve">Thử thách chỉ xảy ra khi </w:t>
      </w:r>
      <w:r w:rsidR="002C4656">
        <w:t>chúng ta</w:t>
      </w:r>
      <w:r>
        <w:t xml:space="preserve"> cần cập nhật chúng thật nhanh vì không thể chờ thuật toán xem hết toàn bộ tập dữ liệu.</w:t>
      </w:r>
    </w:p>
    <w:p w14:paraId="042FFD37" w14:textId="77777777" w:rsidR="002C4656" w:rsidRDefault="00456D36" w:rsidP="002C4656">
      <w:pPr>
        <w:pStyle w:val="ListParagraph"/>
        <w:numPr>
          <w:ilvl w:val="0"/>
          <w:numId w:val="90"/>
        </w:numPr>
      </w:pPr>
      <w:r>
        <w:lastRenderedPageBreak/>
        <w:t xml:space="preserve">Có một số biến thể của các mô hình bị ảnh hưởng đã được thiết kế để huấn luyện tăng dần, nhưng việc áp dụng các thuật toán này không phổ biến. </w:t>
      </w:r>
    </w:p>
    <w:p w14:paraId="5E080D41" w14:textId="1422372F" w:rsidR="00456D36" w:rsidRDefault="00456D36" w:rsidP="002C4656">
      <w:pPr>
        <w:pStyle w:val="ListParagraph"/>
        <w:numPr>
          <w:ilvl w:val="0"/>
          <w:numId w:val="91"/>
        </w:numPr>
      </w:pPr>
      <w:r>
        <w:t>Một ví dụ là Cây Hoeffding và các biến thể phụ.</w:t>
      </w:r>
    </w:p>
    <w:p w14:paraId="3804A1AF" w14:textId="7AD09810" w:rsidR="000F37A9" w:rsidRDefault="00760303" w:rsidP="000F37A9">
      <w:pPr>
        <w:pStyle w:val="2211"/>
      </w:pPr>
      <w:r>
        <w:t>Những giai đoạn của Continual Learing.</w:t>
      </w:r>
    </w:p>
    <w:p w14:paraId="0F24CD11" w14:textId="3DB9CC71" w:rsidR="000F37A9" w:rsidRPr="000F37A9" w:rsidRDefault="000F37A9" w:rsidP="000F37A9">
      <w:r>
        <w:t>Trong continual learning, gồm có 4 giai đoạn chính:</w:t>
      </w:r>
    </w:p>
    <w:p w14:paraId="03CD9352" w14:textId="3CC1F877" w:rsidR="000F37A9" w:rsidRPr="00386C6B" w:rsidRDefault="000F37A9" w:rsidP="00386C6B">
      <w:pPr>
        <w:pStyle w:val="ListParagraph"/>
        <w:numPr>
          <w:ilvl w:val="0"/>
          <w:numId w:val="88"/>
        </w:numPr>
        <w:rPr>
          <w:b/>
          <w:bCs/>
        </w:rPr>
      </w:pPr>
      <w:r w:rsidRPr="000F37A9">
        <w:rPr>
          <w:b/>
          <w:bCs/>
        </w:rPr>
        <w:t>Giai đoạn 1</w:t>
      </w:r>
      <w:r>
        <w:t>: Đào tạo lại thủ công, không trạng thái</w:t>
      </w:r>
      <w:r w:rsidR="00386C6B">
        <w:t xml:space="preserve"> </w:t>
      </w:r>
      <w:r w:rsidR="00386C6B" w:rsidRPr="00386C6B">
        <w:t>(Manual, stateless retraining)</w:t>
      </w:r>
      <w:r w:rsidRPr="00386C6B">
        <w:t>.</w:t>
      </w:r>
    </w:p>
    <w:p w14:paraId="76E25FD3" w14:textId="77777777" w:rsidR="000F37A9" w:rsidRDefault="000F37A9" w:rsidP="000F37A9">
      <w:pPr>
        <w:pStyle w:val="ListParagraph"/>
        <w:numPr>
          <w:ilvl w:val="0"/>
          <w:numId w:val="90"/>
        </w:numPr>
      </w:pPr>
      <w:r w:rsidRPr="000F37A9">
        <w:t xml:space="preserve">Các mô hình chỉ được đào tạo lại khi đáp ứng hai điều kiện: </w:t>
      </w:r>
    </w:p>
    <w:p w14:paraId="34FC7D84" w14:textId="655E1F97" w:rsidR="000F37A9" w:rsidRDefault="000F37A9" w:rsidP="000F37A9">
      <w:pPr>
        <w:pStyle w:val="ListParagraph"/>
        <w:ind w:left="1440"/>
      </w:pPr>
      <w:r w:rsidRPr="000F37A9">
        <w:t xml:space="preserve">(1) </w:t>
      </w:r>
      <w:r>
        <w:t>H</w:t>
      </w:r>
      <w:r w:rsidRPr="000F37A9">
        <w:t>iệu suất của mô hình đã suy giảm đến mức hiện tại nó gây hại nhiều hơn là có lợi</w:t>
      </w:r>
    </w:p>
    <w:p w14:paraId="33FD753B" w14:textId="74361DE0" w:rsidR="000F37A9" w:rsidRDefault="000F37A9" w:rsidP="000F37A9">
      <w:pPr>
        <w:ind w:left="1440"/>
      </w:pPr>
      <w:r w:rsidRPr="000F37A9">
        <w:t xml:space="preserve">(2) </w:t>
      </w:r>
      <w:r>
        <w:t>Có</w:t>
      </w:r>
      <w:r w:rsidRPr="000F37A9">
        <w:t xml:space="preserve"> thời gian để cập nhật mô hình.</w:t>
      </w:r>
    </w:p>
    <w:p w14:paraId="59D68B23" w14:textId="2EB16757" w:rsidR="000F37A9" w:rsidRPr="00386C6B" w:rsidRDefault="000F37A9" w:rsidP="00386C6B">
      <w:pPr>
        <w:pStyle w:val="ListParagraph"/>
        <w:numPr>
          <w:ilvl w:val="0"/>
          <w:numId w:val="88"/>
        </w:numPr>
        <w:rPr>
          <w:b/>
          <w:bCs/>
        </w:rPr>
      </w:pPr>
      <w:r w:rsidRPr="000F37A9">
        <w:rPr>
          <w:b/>
          <w:bCs/>
        </w:rPr>
        <w:t>Giai đoạn 2</w:t>
      </w:r>
      <w:r>
        <w:t>: Đào tào lại không trạng thái tự động theo lịch trình cố định</w:t>
      </w:r>
      <w:r w:rsidR="00386C6B">
        <w:t xml:space="preserve"> </w:t>
      </w:r>
      <w:r w:rsidR="00386C6B" w:rsidRPr="00386C6B">
        <w:t>(Fixed schedule automated stateless retraining)</w:t>
      </w:r>
      <w:r>
        <w:t>.</w:t>
      </w:r>
    </w:p>
    <w:p w14:paraId="49805B01" w14:textId="1697AEDE" w:rsidR="000F37A9" w:rsidRDefault="000F37A9" w:rsidP="00C70E86">
      <w:pPr>
        <w:pStyle w:val="ListParagraph"/>
        <w:numPr>
          <w:ilvl w:val="0"/>
          <w:numId w:val="90"/>
        </w:numPr>
      </w:pPr>
      <w:r>
        <w:t>Giai đoạn này thường xảy ra khi các mô hình chính của một miền đã được phát triển và do đó ưu tiên của chúng ta không còn là tạo các mô hình mới mà là duy trì và cải thiện các mô hình hiện có. Ở lại giai đoạn 1 đã trở thành một nỗi đau quá lớn không thể bỏ qua.</w:t>
      </w:r>
    </w:p>
    <w:p w14:paraId="3B342A85" w14:textId="5B719FD1" w:rsidR="000F37A9" w:rsidRDefault="000F37A9" w:rsidP="00C70E86">
      <w:pPr>
        <w:pStyle w:val="ListParagraph"/>
        <w:numPr>
          <w:ilvl w:val="0"/>
          <w:numId w:val="90"/>
        </w:numPr>
      </w:pPr>
      <w:r>
        <w:t>Tần suất đào tạo lại ở giai đoạn này thường dựa trên "</w:t>
      </w:r>
      <w:r w:rsidR="00C70E86" w:rsidRPr="00C70E86">
        <w:t>gut feeling</w:t>
      </w:r>
      <w:r>
        <w:t>".</w:t>
      </w:r>
    </w:p>
    <w:p w14:paraId="3859FE72" w14:textId="5B500270" w:rsidR="000F37A9" w:rsidRDefault="000F37A9" w:rsidP="000F37A9">
      <w:pPr>
        <w:pStyle w:val="ListParagraph"/>
        <w:numPr>
          <w:ilvl w:val="0"/>
          <w:numId w:val="90"/>
        </w:numPr>
      </w:pPr>
      <w:r>
        <w:t>Điểm uốn giữa giai đoạn 1 và giai đoạn 2 thường là một tập lệnh do ai đó viết để chạy quá trình đào tạo lại không trạng thái theo định kỳ. Việc viết tập lệnh này có thể rất dễ hoặc rất khó tùy thuộc vào số lượng phần phụ thuộc cần được phối hợp để đào tạo lại một mô hình</w:t>
      </w:r>
    </w:p>
    <w:p w14:paraId="2525E0A8" w14:textId="77777777" w:rsidR="00C70E86" w:rsidRPr="00C70E86" w:rsidRDefault="00C70E86" w:rsidP="00C70E86">
      <w:pPr>
        <w:pStyle w:val="ListParagraph"/>
        <w:numPr>
          <w:ilvl w:val="0"/>
          <w:numId w:val="90"/>
        </w:numPr>
      </w:pPr>
      <w:r w:rsidRPr="00C70E86">
        <w:t>Các bước cấp cao của tập lệnh này là:</w:t>
      </w:r>
    </w:p>
    <w:p w14:paraId="1F99DDB8" w14:textId="77777777" w:rsidR="00C70E86" w:rsidRDefault="00C70E86" w:rsidP="00C70E86">
      <w:pPr>
        <w:pStyle w:val="ListParagraph"/>
        <w:numPr>
          <w:ilvl w:val="0"/>
          <w:numId w:val="91"/>
        </w:numPr>
      </w:pPr>
      <w:r w:rsidRPr="00C70E86">
        <w:t>Kéo dữ liệu.</w:t>
      </w:r>
    </w:p>
    <w:p w14:paraId="026EB494" w14:textId="77777777" w:rsidR="00C70E86" w:rsidRDefault="00C70E86" w:rsidP="00C70E86">
      <w:pPr>
        <w:pStyle w:val="ListParagraph"/>
        <w:numPr>
          <w:ilvl w:val="0"/>
          <w:numId w:val="91"/>
        </w:numPr>
      </w:pPr>
      <w:r w:rsidRPr="00C70E86">
        <w:t>Xuống mẫu hoặc lấy mẫu dữ liệu nếu cần thiết.</w:t>
      </w:r>
    </w:p>
    <w:p w14:paraId="153CD6FB" w14:textId="77777777" w:rsidR="00C70E86" w:rsidRDefault="00C70E86" w:rsidP="00C70E86">
      <w:pPr>
        <w:pStyle w:val="ListParagraph"/>
        <w:numPr>
          <w:ilvl w:val="0"/>
          <w:numId w:val="91"/>
        </w:numPr>
      </w:pPr>
      <w:r w:rsidRPr="00C70E86">
        <w:t>Trích xuất các tính năng.</w:t>
      </w:r>
    </w:p>
    <w:p w14:paraId="239B39F7" w14:textId="77777777" w:rsidR="00C70E86" w:rsidRDefault="00C70E86" w:rsidP="00C70E86">
      <w:pPr>
        <w:pStyle w:val="ListParagraph"/>
        <w:numPr>
          <w:ilvl w:val="0"/>
          <w:numId w:val="91"/>
        </w:numPr>
      </w:pPr>
      <w:r w:rsidRPr="00C70E86">
        <w:lastRenderedPageBreak/>
        <w:t>Xử lý hoặc chú thích nhãn để tạo dữ liệu đào tạo.</w:t>
      </w:r>
    </w:p>
    <w:p w14:paraId="325AFEFF" w14:textId="77777777" w:rsidR="00C70E86" w:rsidRDefault="00C70E86" w:rsidP="00C70E86">
      <w:pPr>
        <w:pStyle w:val="ListParagraph"/>
        <w:numPr>
          <w:ilvl w:val="0"/>
          <w:numId w:val="91"/>
        </w:numPr>
      </w:pPr>
      <w:r w:rsidRPr="00C70E86">
        <w:t>Bắt đầu quá trình đào tạo.</w:t>
      </w:r>
    </w:p>
    <w:p w14:paraId="59731271" w14:textId="77777777" w:rsidR="00C70E86" w:rsidRDefault="00C70E86" w:rsidP="00C70E86">
      <w:pPr>
        <w:pStyle w:val="ListParagraph"/>
        <w:numPr>
          <w:ilvl w:val="0"/>
          <w:numId w:val="91"/>
        </w:numPr>
      </w:pPr>
      <w:r w:rsidRPr="00C70E86">
        <w:t>Đánh giá mô hình mới.</w:t>
      </w:r>
    </w:p>
    <w:p w14:paraId="39ABAFF2" w14:textId="1C83B0CB" w:rsidR="00C70E86" w:rsidRPr="00C70E86" w:rsidRDefault="00C70E86" w:rsidP="00C70E86">
      <w:pPr>
        <w:pStyle w:val="ListParagraph"/>
        <w:numPr>
          <w:ilvl w:val="0"/>
          <w:numId w:val="91"/>
        </w:numPr>
      </w:pPr>
      <w:r w:rsidRPr="00C70E86">
        <w:t>Triển khai</w:t>
      </w:r>
      <w:r>
        <w:t xml:space="preserve"> mô hình</w:t>
      </w:r>
      <w:r w:rsidRPr="00C70E86">
        <w:t>.</w:t>
      </w:r>
    </w:p>
    <w:p w14:paraId="0A899EB3" w14:textId="77777777" w:rsidR="00C70E86" w:rsidRPr="00C70E86" w:rsidRDefault="00C70E86" w:rsidP="00C70E86">
      <w:pPr>
        <w:pStyle w:val="ListParagraph"/>
        <w:numPr>
          <w:ilvl w:val="0"/>
          <w:numId w:val="90"/>
        </w:numPr>
      </w:pPr>
      <w:r w:rsidRPr="00C70E86">
        <w:t>Có 2 phần cơ sở hạ tầng bổ sung mà bạn sẽ cần để triển khai tập lệnh:</w:t>
      </w:r>
    </w:p>
    <w:p w14:paraId="1A3B176E" w14:textId="6C85E01E" w:rsidR="00C70E86" w:rsidRDefault="00C70E86" w:rsidP="00C70E86">
      <w:pPr>
        <w:pStyle w:val="ListParagraph"/>
        <w:numPr>
          <w:ilvl w:val="0"/>
          <w:numId w:val="91"/>
        </w:numPr>
      </w:pPr>
      <w:r w:rsidRPr="00C70E86">
        <w:t>Bộ</w:t>
      </w:r>
      <w:r>
        <w:t xml:space="preserve"> lập lịch </w:t>
      </w:r>
    </w:p>
    <w:p w14:paraId="3B931D47" w14:textId="46DDD6F3" w:rsidR="00C70E86" w:rsidRDefault="00C70E86" w:rsidP="00C70E86">
      <w:pPr>
        <w:pStyle w:val="ListParagraph"/>
        <w:numPr>
          <w:ilvl w:val="0"/>
          <w:numId w:val="91"/>
        </w:numPr>
      </w:pPr>
      <w:r w:rsidRPr="00C70E86">
        <w:t>Một </w:t>
      </w:r>
      <w:r>
        <w:t>cửa hàng mô hình</w:t>
      </w:r>
      <w:r w:rsidRPr="00C70E86">
        <w:t> để tự động tạo phiên bản và lưu trữ tất cả các thành phần cần thiết để tái tạo mô hình. Các cửa hàng mô hình trưởng thành là AWS SageMaker và MLFlow của Databrick.</w:t>
      </w:r>
    </w:p>
    <w:p w14:paraId="5C257174" w14:textId="15114704" w:rsidR="00C70E86" w:rsidRPr="00386C6B" w:rsidRDefault="00C70E86" w:rsidP="00386C6B">
      <w:pPr>
        <w:pStyle w:val="ListParagraph"/>
        <w:numPr>
          <w:ilvl w:val="0"/>
          <w:numId w:val="88"/>
        </w:numPr>
        <w:rPr>
          <w:b/>
          <w:bCs/>
        </w:rPr>
      </w:pPr>
      <w:r w:rsidRPr="00C70E86">
        <w:rPr>
          <w:b/>
          <w:bCs/>
        </w:rPr>
        <w:t>Giai đoạn 3</w:t>
      </w:r>
      <w:r w:rsidRPr="00C70E86">
        <w:t>: Đào tạo trạng thái tự động theo lịch trình cố định</w:t>
      </w:r>
      <w:r w:rsidR="00386C6B">
        <w:t xml:space="preserve"> </w:t>
      </w:r>
      <w:r w:rsidR="00386C6B" w:rsidRPr="00386C6B">
        <w:t>(Fixed schedule automated stateful training)</w:t>
      </w:r>
      <w:r w:rsidRPr="00386C6B">
        <w:t>.</w:t>
      </w:r>
    </w:p>
    <w:p w14:paraId="6D3379EF" w14:textId="02E56A24" w:rsidR="008322EA" w:rsidRDefault="008322EA" w:rsidP="008322EA">
      <w:pPr>
        <w:pStyle w:val="ListParagraph"/>
        <w:numPr>
          <w:ilvl w:val="0"/>
          <w:numId w:val="90"/>
        </w:numPr>
      </w:pPr>
      <w:r>
        <w:t>Để đạt được điều này, cần phải cấu hình lại tập lệnh của mình và cách theo dõi dòng dữ liệu cũng như mô hình. Một ví dụ về phiên bản dòng dõi mô hình đơn giản:</w:t>
      </w:r>
    </w:p>
    <w:p w14:paraId="6D44EF4C" w14:textId="77777777" w:rsidR="008322EA" w:rsidRDefault="008322EA" w:rsidP="008322EA">
      <w:pPr>
        <w:pStyle w:val="ListParagraph"/>
        <w:numPr>
          <w:ilvl w:val="0"/>
          <w:numId w:val="91"/>
        </w:numPr>
      </w:pPr>
      <w:r>
        <w:t>V1 và V2 là hai kiến trúc mô hình khác nhau cho cùng một vấn đề.</w:t>
      </w:r>
    </w:p>
    <w:p w14:paraId="47783186" w14:textId="77777777" w:rsidR="008322EA" w:rsidRDefault="008322EA" w:rsidP="008322EA">
      <w:pPr>
        <w:pStyle w:val="ListParagraph"/>
        <w:numPr>
          <w:ilvl w:val="0"/>
          <w:numId w:val="91"/>
        </w:numPr>
      </w:pPr>
      <w:r>
        <w:t>V1.2 so với V2.3 có nghĩa là kiến trúc mô hình V1 đang ở lần lặp thứ 2 của quá trình đào tạo lại không trạng thái hoàn toàn và V2 đang ở lần lặp thứ 3.</w:t>
      </w:r>
    </w:p>
    <w:p w14:paraId="43FD7E8C" w14:textId="77777777" w:rsidR="008322EA" w:rsidRDefault="008322EA" w:rsidP="008322EA">
      <w:pPr>
        <w:pStyle w:val="ListParagraph"/>
        <w:numPr>
          <w:ilvl w:val="0"/>
          <w:numId w:val="91"/>
        </w:numPr>
      </w:pPr>
      <w:r>
        <w:t>V1.2.12 so với V2.3.43 có nghĩa là đã có 12 khóa đào tạo trạng thái được thực hiện trên V1.2 và 43 khóa đào tạo được thực hiện trên V2.3.</w:t>
      </w:r>
    </w:p>
    <w:p w14:paraId="04794A55" w14:textId="0D766BF0" w:rsidR="008322EA" w:rsidRDefault="00293E3F" w:rsidP="008322EA">
      <w:pPr>
        <w:pStyle w:val="ListParagraph"/>
        <w:numPr>
          <w:ilvl w:val="0"/>
          <w:numId w:val="91"/>
        </w:numPr>
      </w:pPr>
      <w:r>
        <w:t xml:space="preserve">Ta </w:t>
      </w:r>
      <w:r w:rsidR="008322EA">
        <w:t>cần sử dụng điều này cùng với các kỹ thuật lập phiên bản khác như lập phiên bản dữ liệu để theo dõi bức tranh đầy đủ về cách các mô hình đang phát triển.</w:t>
      </w:r>
    </w:p>
    <w:p w14:paraId="46A24146" w14:textId="293CBE69" w:rsidR="00C70E86" w:rsidRDefault="008322EA" w:rsidP="008322EA">
      <w:pPr>
        <w:pStyle w:val="ListParagraph"/>
        <w:numPr>
          <w:ilvl w:val="0"/>
          <w:numId w:val="91"/>
        </w:numPr>
      </w:pPr>
      <w:r>
        <w:t xml:space="preserve">Tại bất kỳ thời điểm nào, sẽ có nhiều mô hình chạy trong sản xuất cùng lúc thông qua các sắp xếp được mô tả trong </w:t>
      </w:r>
      <w:r w:rsidR="00293E3F">
        <w:t>t</w:t>
      </w:r>
      <w:r>
        <w:t>hử nghiệm mô hình trong sản xuất .</w:t>
      </w:r>
    </w:p>
    <w:p w14:paraId="2FCE22B9" w14:textId="749BB593" w:rsidR="000F37A9" w:rsidRPr="00386C6B" w:rsidRDefault="000F37A9" w:rsidP="00386C6B">
      <w:pPr>
        <w:pStyle w:val="ListParagraph"/>
        <w:numPr>
          <w:ilvl w:val="0"/>
          <w:numId w:val="88"/>
        </w:numPr>
        <w:rPr>
          <w:b/>
          <w:bCs/>
        </w:rPr>
      </w:pPr>
      <w:r w:rsidRPr="000F37A9">
        <w:rPr>
          <w:b/>
          <w:bCs/>
        </w:rPr>
        <w:lastRenderedPageBreak/>
        <w:t>Giai đoạn 4</w:t>
      </w:r>
      <w:r>
        <w:t>: Học tập liên tục</w:t>
      </w:r>
      <w:r w:rsidR="00386C6B">
        <w:t xml:space="preserve"> </w:t>
      </w:r>
      <w:r w:rsidR="00386C6B" w:rsidRPr="00386C6B">
        <w:t>(Continual learning)</w:t>
      </w:r>
      <w:r w:rsidRPr="00386C6B">
        <w:t>.</w:t>
      </w:r>
    </w:p>
    <w:p w14:paraId="14D39FAE" w14:textId="07F8A6D2" w:rsidR="00D35359" w:rsidRDefault="00D35359" w:rsidP="00D35359">
      <w:pPr>
        <w:pStyle w:val="ListParagraph"/>
        <w:numPr>
          <w:ilvl w:val="0"/>
          <w:numId w:val="90"/>
        </w:numPr>
      </w:pPr>
      <w:r>
        <w:t>Trong giai đoạn này, phần lịch trình cố định của các giai đoạn trước được thay thế bằng một số cơ chế kích hoạt đào tạo lại. Các tác nhân kích hoạt có thể là:</w:t>
      </w:r>
    </w:p>
    <w:p w14:paraId="3F5C3548" w14:textId="77777777" w:rsidR="00D35359" w:rsidRDefault="00D35359" w:rsidP="00D35359">
      <w:pPr>
        <w:pStyle w:val="ListParagraph"/>
        <w:numPr>
          <w:ilvl w:val="0"/>
          <w:numId w:val="91"/>
        </w:numPr>
      </w:pPr>
      <w:r>
        <w:t>Dựa trên thời gian</w:t>
      </w:r>
    </w:p>
    <w:p w14:paraId="7079BEA0" w14:textId="5D1AEDA1" w:rsidR="00D35359" w:rsidRDefault="00D35359" w:rsidP="00D35359">
      <w:pPr>
        <w:pStyle w:val="ListParagraph"/>
        <w:numPr>
          <w:ilvl w:val="0"/>
          <w:numId w:val="91"/>
        </w:numPr>
      </w:pPr>
      <w:r>
        <w:t>Dựa trên hiệu suất, ví dụ hiệu suất đã giảm xuống dưới 10%.</w:t>
      </w:r>
    </w:p>
    <w:p w14:paraId="0992F2D8" w14:textId="2781904E" w:rsidR="00D35359" w:rsidRDefault="00D35359" w:rsidP="00D35359">
      <w:pPr>
        <w:pStyle w:val="ListParagraph"/>
        <w:numPr>
          <w:ilvl w:val="0"/>
          <w:numId w:val="104"/>
        </w:numPr>
      </w:pPr>
      <w:r>
        <w:t>Không phải lúc nào cũng có thể đo lường trực tiếp độ chính xác trong quá trình sản xuất, vì vậy  có thể cần sử dụng một số proxy yếu hơn.</w:t>
      </w:r>
    </w:p>
    <w:p w14:paraId="657AFF8A" w14:textId="3A11B065" w:rsidR="00D35359" w:rsidRDefault="00D35359" w:rsidP="00D35359">
      <w:pPr>
        <w:pStyle w:val="ListParagraph"/>
        <w:numPr>
          <w:ilvl w:val="0"/>
          <w:numId w:val="91"/>
        </w:numPr>
      </w:pPr>
      <w:r>
        <w:t>Dựa trên khối lượng: Tổng lượng dữ liệu được dán nhãn tăng 5%</w:t>
      </w:r>
    </w:p>
    <w:p w14:paraId="6D8314DC" w14:textId="77777777" w:rsidR="00D35359" w:rsidRDefault="00D35359" w:rsidP="00D35359">
      <w:pPr>
        <w:pStyle w:val="ListParagraph"/>
        <w:numPr>
          <w:ilvl w:val="0"/>
          <w:numId w:val="91"/>
        </w:numPr>
      </w:pPr>
      <w:r>
        <w:t xml:space="preserve">Dựa trên sự trôi dạt, </w:t>
      </w:r>
    </w:p>
    <w:p w14:paraId="3AAA3E61" w14:textId="7A216094" w:rsidR="00D35359" w:rsidRDefault="00D35359" w:rsidP="00D35359">
      <w:pPr>
        <w:pStyle w:val="ListParagraph"/>
        <w:numPr>
          <w:ilvl w:val="0"/>
          <w:numId w:val="104"/>
        </w:numPr>
      </w:pPr>
      <w:r>
        <w:t>ví dụ: khi phát hiện thấy sự thay đổi phân phối dữ liệu "chính" .</w:t>
      </w:r>
    </w:p>
    <w:p w14:paraId="4A1740E0" w14:textId="03254810" w:rsidR="00D35359" w:rsidRDefault="00D35359" w:rsidP="00D35359">
      <w:pPr>
        <w:pStyle w:val="ListParagraph"/>
        <w:numPr>
          <w:ilvl w:val="0"/>
          <w:numId w:val="91"/>
        </w:numPr>
      </w:pPr>
      <w:r>
        <w:t>Điều khó khăn khi sử dụng trình kích hoạt dựa trên sự trôi dạt là, như đã đề cập trong chương trước, các dịch chuyển phân phối dữ liệu chỉ là vấn đề nếu chúng làm cho hiệu suất mô hình của bạn suy giảm. Có thể khó để biết khi nào điều đó xảy ra.</w:t>
      </w:r>
    </w:p>
    <w:p w14:paraId="5328A010" w14:textId="3F9DAEE9" w:rsidR="00DF51E5" w:rsidRPr="000F37A9" w:rsidRDefault="00DF51E5" w:rsidP="00DF51E5">
      <w:pPr>
        <w:pStyle w:val="ListParagraph"/>
        <w:numPr>
          <w:ilvl w:val="0"/>
          <w:numId w:val="95"/>
        </w:numPr>
        <w:ind w:left="360"/>
      </w:pPr>
      <w:r w:rsidRPr="00DF51E5">
        <w:t>Các giai đoạn này không nhất thiết phải xảy ra theo thứ tự tuyến tính và có thể lặp lại hoặc song song với nhau tùy thuộc vào quy trình học liên tục cụ thể. Mục tiêu cuối cùng của học liên tục là xây dựng một mô hình có khả năng học và thích nghi liên tục với sự đa dạng và biến đổi của các tác vụ mới.</w:t>
      </w:r>
    </w:p>
    <w:p w14:paraId="5B02F665" w14:textId="3B458CC8" w:rsidR="00843DEC" w:rsidRDefault="00843DEC" w:rsidP="00843DEC">
      <w:pPr>
        <w:pStyle w:val="221"/>
        <w:rPr>
          <w:rFonts w:cs="Times New Roman"/>
        </w:rPr>
      </w:pPr>
      <w:bookmarkStart w:id="112" w:name="_Toc154072501"/>
      <w:r w:rsidRPr="00843DEC">
        <w:rPr>
          <w:rFonts w:cs="Times New Roman"/>
        </w:rPr>
        <w:t>Test Production</w:t>
      </w:r>
      <w:r>
        <w:rPr>
          <w:rFonts w:cs="Times New Roman"/>
        </w:rPr>
        <w:t>.</w:t>
      </w:r>
      <w:bookmarkEnd w:id="112"/>
    </w:p>
    <w:p w14:paraId="567D49D1" w14:textId="6D44AC2D" w:rsidR="000B7630" w:rsidRDefault="000B7630" w:rsidP="000B7630">
      <w:pPr>
        <w:pStyle w:val="ListParagraph"/>
        <w:numPr>
          <w:ilvl w:val="0"/>
          <w:numId w:val="90"/>
        </w:numPr>
      </w:pPr>
      <w:r w:rsidRPr="000B7630">
        <w:t>Test Production là một phương pháp trong học liên tục được sử dụng để giải quyết vấn đề 'catastrophic forgetting' (lấn át) trong quá trình học liên tục. Phương pháp này nhằm giảm thiểu hiện tượng mô hình quên đi kiến thức đã học từ các tác vụ trước đó khi học tác vụ mới.</w:t>
      </w:r>
    </w:p>
    <w:p w14:paraId="26830230" w14:textId="5DE2C90A" w:rsidR="000B7630" w:rsidRDefault="000B7630" w:rsidP="000B7630">
      <w:pPr>
        <w:pStyle w:val="ListParagraph"/>
        <w:numPr>
          <w:ilvl w:val="0"/>
          <w:numId w:val="90"/>
        </w:numPr>
      </w:pPr>
      <w:r>
        <w:t xml:space="preserve">Khi mô hình học liên tục, nó phải đối mặt với việc học các tác vụ mới trong khi vẫn giữ được kiến thức đã học từ tác vụ cũ. Tuy nhiên, nếu chỉ </w:t>
      </w:r>
      <w:r>
        <w:lastRenderedPageBreak/>
        <w:t>sử dụng phương pháp huấn luyện truyền thống, mô hình có thể lấn át và quên đi kiến thức cũ khi tập trung vào học tác vụ mới.</w:t>
      </w:r>
    </w:p>
    <w:p w14:paraId="240CE50B" w14:textId="0AF7B9BE" w:rsidR="000B7630" w:rsidRDefault="000B7630" w:rsidP="000B7630">
      <w:pPr>
        <w:pStyle w:val="ListParagraph"/>
        <w:numPr>
          <w:ilvl w:val="0"/>
          <w:numId w:val="90"/>
        </w:numPr>
      </w:pPr>
      <w:r>
        <w:t>Test Production giải quyết vấn đề này bằng cách duy trì một tập hợp các mẫu dữ liệu từ các tác vụ trước đó và sử dụng chúng để đánh giá hiệu suất của mô hình trên các tác vụ cũ trong quá trình học tác vụ mới. Thay vì chỉ đánh giá mô hình trên tác vụ hiện tại, Test Production yêu cầu mô hình phải đạt được hiệu suất tốt trên tất cả các tác vụ đã học trước đó.</w:t>
      </w:r>
    </w:p>
    <w:p w14:paraId="3110AAD0" w14:textId="17644261" w:rsidR="000B7630" w:rsidRDefault="000B7630" w:rsidP="000B7630">
      <w:pPr>
        <w:pStyle w:val="ListParagraph"/>
        <w:numPr>
          <w:ilvl w:val="0"/>
          <w:numId w:val="90"/>
        </w:numPr>
      </w:pPr>
      <w:r w:rsidRPr="000B7630">
        <w:t xml:space="preserve">Để kiểm tra đầy đủ các mô hình của bạn trước khi phổ biến rộng rãi, cần đánh giá ngoại tuyến trước khi triển khai </w:t>
      </w:r>
      <w:r>
        <w:t>VÀ</w:t>
      </w:r>
      <w:r w:rsidRPr="000B7630">
        <w:t xml:space="preserve"> thử nghiệm trong sản xuất. </w:t>
      </w:r>
    </w:p>
    <w:p w14:paraId="204FB1AE" w14:textId="2FC1F131" w:rsidR="000B7630" w:rsidRDefault="000B7630" w:rsidP="006D5939">
      <w:pPr>
        <w:pStyle w:val="2221"/>
      </w:pPr>
      <w:r w:rsidRPr="000B7630">
        <w:t>Đánh giá ngoại tuyến trước khi triển khai:</w:t>
      </w:r>
    </w:p>
    <w:p w14:paraId="13AD4CF7" w14:textId="77777777" w:rsidR="000B7630" w:rsidRDefault="000B7630" w:rsidP="006D5939">
      <w:pPr>
        <w:pStyle w:val="ListParagraph"/>
        <w:numPr>
          <w:ilvl w:val="0"/>
          <w:numId w:val="88"/>
        </w:numPr>
      </w:pPr>
      <w:r>
        <w:t>Hai cách phổ biến nhất để đánh giá là:</w:t>
      </w:r>
    </w:p>
    <w:p w14:paraId="2E509F97" w14:textId="0A6B76A8" w:rsidR="000B7630" w:rsidRDefault="000B7630" w:rsidP="000B7630">
      <w:pPr>
        <w:pStyle w:val="ListParagraph"/>
        <w:ind w:left="1440"/>
      </w:pPr>
      <w:r>
        <w:t>(1) Sử dụng phần tách thử nghiệm để so sánh với đường cơ sở</w:t>
      </w:r>
    </w:p>
    <w:p w14:paraId="257E4910" w14:textId="77777777" w:rsidR="00386C6B" w:rsidRDefault="000B7630" w:rsidP="00386C6B">
      <w:pPr>
        <w:pStyle w:val="ListParagraph"/>
        <w:ind w:left="1440"/>
      </w:pPr>
      <w:r>
        <w:t>(2) chạy thử nghiệm ngược.</w:t>
      </w:r>
    </w:p>
    <w:p w14:paraId="68CB22F2" w14:textId="24155FF2" w:rsidR="00386C6B" w:rsidRDefault="000B7630" w:rsidP="00386C6B">
      <w:pPr>
        <w:pStyle w:val="ListParagraph"/>
        <w:numPr>
          <w:ilvl w:val="0"/>
          <w:numId w:val="105"/>
        </w:numPr>
      </w:pPr>
      <w:r>
        <w:t>Phần tách thử nghiệm thường ở dạng tĩnh để</w:t>
      </w:r>
      <w:r w:rsidR="00386C6B">
        <w:t xml:space="preserve"> </w:t>
      </w:r>
      <w:r>
        <w:t>có điểm chuẩn đáng tin cậy để so sánh nhiều mô hình. Điều này cũng có nghĩa là hiệu suất tốt trên phần phân chia thử nghiệm tĩnh cũ không đảm bảo hiệu suất tốt trong điều kiện phân phối dữ liệu hiện tại trong sản xuất.</w:t>
      </w:r>
    </w:p>
    <w:p w14:paraId="7FAF6DDF" w14:textId="48D0888D" w:rsidR="000B7630" w:rsidRDefault="000B7630" w:rsidP="00386C6B">
      <w:pPr>
        <w:pStyle w:val="ListParagraph"/>
        <w:numPr>
          <w:ilvl w:val="0"/>
          <w:numId w:val="105"/>
        </w:numPr>
      </w:pPr>
      <w:r>
        <w:t>Kiểm tra ngược là ý tưởng sử dụng dữ liệu được gắn nhãn mới nhất mà mô hình chưa thấy trong quá trình đào tạo để kiểm tra hiệu suất (ví dụ: nếu đã sử dụng dữ liệu của ngày cuối cùng, hãy sử dụng dữ liệu của giờ cuối cùng để kiểm tra lại).</w:t>
      </w:r>
    </w:p>
    <w:p w14:paraId="6CC978B3" w14:textId="77314AFF" w:rsidR="000B7630" w:rsidRDefault="00386C6B" w:rsidP="006D5939">
      <w:pPr>
        <w:pStyle w:val="2221"/>
      </w:pPr>
      <w:r w:rsidRPr="00386C6B">
        <w:t>Thử nghiệm trong chiến lược sản xuất:</w:t>
      </w:r>
    </w:p>
    <w:p w14:paraId="2519B729" w14:textId="77777777" w:rsidR="006D5939" w:rsidRDefault="006D5939" w:rsidP="006D5939">
      <w:pPr>
        <w:pStyle w:val="ListParagraph"/>
        <w:numPr>
          <w:ilvl w:val="0"/>
          <w:numId w:val="88"/>
        </w:numPr>
        <w:rPr>
          <w:b/>
          <w:bCs/>
        </w:rPr>
      </w:pPr>
      <w:r w:rsidRPr="006D5939">
        <w:rPr>
          <w:b/>
          <w:bCs/>
        </w:rPr>
        <w:t>Shadow Deployment</w:t>
      </w:r>
      <w:r>
        <w:rPr>
          <w:b/>
          <w:bCs/>
        </w:rPr>
        <w:t>:</w:t>
      </w:r>
    </w:p>
    <w:p w14:paraId="70C5F4F2" w14:textId="277597A5" w:rsidR="008F7DC8" w:rsidRDefault="008F7DC8" w:rsidP="008F7DC8">
      <w:pPr>
        <w:pStyle w:val="ListParagraph"/>
        <w:numPr>
          <w:ilvl w:val="0"/>
          <w:numId w:val="90"/>
        </w:numPr>
      </w:pPr>
      <w:r>
        <w:t xml:space="preserve">Triển khai mô hình người thách đấu song song với mô hình nhà vô địch hiện có. Gửi mọi yêu cầu đến cả hai mô hình nhưng chỉ phục vụ suy luận </w:t>
      </w:r>
      <w:r>
        <w:lastRenderedPageBreak/>
        <w:t>của mô hình vô địch. Ghi lại các dự đoán cho cả hai mô hình để so sánh chúng.</w:t>
      </w:r>
    </w:p>
    <w:p w14:paraId="7552DA40" w14:textId="6331043D" w:rsidR="008F7DC8" w:rsidRPr="008F7DC8" w:rsidRDefault="008F7DC8" w:rsidP="008F7DC8">
      <w:pPr>
        <w:pStyle w:val="ListParagraph"/>
        <w:numPr>
          <w:ilvl w:val="0"/>
          <w:numId w:val="90"/>
        </w:numPr>
        <w:rPr>
          <w:b/>
          <w:bCs/>
        </w:rPr>
      </w:pPr>
      <w:r w:rsidRPr="008F7DC8">
        <w:rPr>
          <w:b/>
          <w:bCs/>
        </w:rPr>
        <w:t>Ưu điểm:</w:t>
      </w:r>
    </w:p>
    <w:p w14:paraId="068BD0A6" w14:textId="5BCCBB96" w:rsidR="008F7DC8" w:rsidRDefault="008F7DC8" w:rsidP="008F7DC8">
      <w:pPr>
        <w:pStyle w:val="ListParagraph"/>
        <w:numPr>
          <w:ilvl w:val="0"/>
          <w:numId w:val="105"/>
        </w:numPr>
      </w:pPr>
      <w:r>
        <w:t>Đây là cách an toàn nhất để triển khai mô hình của bạn. Ngay cả khi mô hình mới gặp lỗi, dự đoán sẽ không được cung cấp.</w:t>
      </w:r>
    </w:p>
    <w:p w14:paraId="3CD02C79" w14:textId="4B9F3862" w:rsidR="008F7DC8" w:rsidRDefault="008F7DC8" w:rsidP="008F7DC8">
      <w:pPr>
        <w:pStyle w:val="ListParagraph"/>
        <w:numPr>
          <w:ilvl w:val="0"/>
          <w:numId w:val="105"/>
        </w:numPr>
      </w:pPr>
      <w:r>
        <w:t>Nó đơn giản về mặt khái niệm.</w:t>
      </w:r>
    </w:p>
    <w:p w14:paraId="1946F254" w14:textId="65F9C764" w:rsidR="008F7DC8" w:rsidRDefault="008F7DC8" w:rsidP="008F7DC8">
      <w:pPr>
        <w:pStyle w:val="ListParagraph"/>
        <w:numPr>
          <w:ilvl w:val="0"/>
          <w:numId w:val="105"/>
        </w:numPr>
      </w:pPr>
      <w:r>
        <w:t>Thử nghiệm sẽ thu thập đủ dữ liệu để đạt được ý nghĩa thống kê nhanh hơn tất cả các chiến lược khác vì tất cả các mô hình đều nhận được lưu lượng truy cập đầy đủ.</w:t>
      </w:r>
    </w:p>
    <w:p w14:paraId="51CB4839" w14:textId="4BADAC1B" w:rsidR="008F7DC8" w:rsidRPr="008F7DC8" w:rsidRDefault="008F7DC8" w:rsidP="008F7DC8">
      <w:pPr>
        <w:pStyle w:val="ListParagraph"/>
        <w:numPr>
          <w:ilvl w:val="0"/>
          <w:numId w:val="90"/>
        </w:numPr>
        <w:rPr>
          <w:b/>
          <w:bCs/>
        </w:rPr>
      </w:pPr>
      <w:r w:rsidRPr="008F7DC8">
        <w:rPr>
          <w:b/>
          <w:bCs/>
        </w:rPr>
        <w:t>Nhược điểm:</w:t>
      </w:r>
    </w:p>
    <w:p w14:paraId="174D4713" w14:textId="77777777" w:rsidR="008F7DC8" w:rsidRDefault="008F7DC8" w:rsidP="008F7DC8">
      <w:pPr>
        <w:pStyle w:val="ListParagraph"/>
        <w:numPr>
          <w:ilvl w:val="0"/>
          <w:numId w:val="105"/>
        </w:numPr>
      </w:pPr>
      <w:r>
        <w:t xml:space="preserve">Không thể sử dụng kỹ thuật này khi đo lường hiệu suất của mô hình phụ thuộc vào việc quan sát cách người dùng tương tác với các dự đoán. </w:t>
      </w:r>
    </w:p>
    <w:p w14:paraId="7E9E8606" w14:textId="5EF5D084" w:rsidR="008F7DC8" w:rsidRDefault="008F7DC8" w:rsidP="008F7DC8">
      <w:pPr>
        <w:pStyle w:val="ListParagraph"/>
        <w:numPr>
          <w:ilvl w:val="0"/>
          <w:numId w:val="104"/>
        </w:numPr>
        <w:ind w:left="2520"/>
      </w:pPr>
      <w:r>
        <w:t>Ví dụ: các dự đoán từ mô hình đề xuất bóng tối sẽ không được cung cấp nên bạn sẽ không thể biết liệu người dùng có nhấp vào chúng hay không.</w:t>
      </w:r>
    </w:p>
    <w:p w14:paraId="228893C9" w14:textId="4087F9D8" w:rsidR="008F7DC8" w:rsidRDefault="008F7DC8" w:rsidP="008F7DC8">
      <w:pPr>
        <w:pStyle w:val="ListParagraph"/>
        <w:numPr>
          <w:ilvl w:val="0"/>
          <w:numId w:val="105"/>
        </w:numPr>
      </w:pPr>
      <w:r>
        <w:t>Kỹ thuật này tốn kém khi chạy vì nó tăng gấp đôi số lượng dự đoán và do đó số lượng tính toán cần thiết.</w:t>
      </w:r>
    </w:p>
    <w:p w14:paraId="6C9A4661" w14:textId="7EB7225D" w:rsidR="008F7DC8" w:rsidRDefault="008F7DC8" w:rsidP="008F7DC8">
      <w:pPr>
        <w:pStyle w:val="ListParagraph"/>
        <w:numPr>
          <w:ilvl w:val="0"/>
          <w:numId w:val="105"/>
        </w:numPr>
      </w:pPr>
      <w:r>
        <w:t>Nếu suy đoán xảy ra bằng cách sử dụng bất kỳ chế độ dự đoán trực tuyến nào, ta sẽ cần tìm ra cách xử lý các trường hợp đặc biệt như:</w:t>
      </w:r>
    </w:p>
    <w:p w14:paraId="156A0074" w14:textId="77777777" w:rsidR="008F7DC8" w:rsidRDefault="008F7DC8" w:rsidP="008F7DC8">
      <w:pPr>
        <w:pStyle w:val="ListParagraph"/>
        <w:numPr>
          <w:ilvl w:val="0"/>
          <w:numId w:val="104"/>
        </w:numPr>
        <w:ind w:left="2520"/>
      </w:pPr>
      <w:r>
        <w:t>Điều gì sẽ xảy ra nếu mô hình bóng mất nhiều thời gian hơn mô hình chính để đưa ra dự đoán?</w:t>
      </w:r>
    </w:p>
    <w:p w14:paraId="17A13C54" w14:textId="24B38109" w:rsidR="006D5939" w:rsidRDefault="008F7DC8" w:rsidP="008F7DC8">
      <w:pPr>
        <w:pStyle w:val="ListParagraph"/>
        <w:numPr>
          <w:ilvl w:val="0"/>
          <w:numId w:val="104"/>
        </w:numPr>
        <w:ind w:left="2520"/>
      </w:pPr>
      <w:r>
        <w:t>Nếu mô hình bóng thất bại thì sao? Chính có nên thất bại hay không?</w:t>
      </w:r>
    </w:p>
    <w:p w14:paraId="6822349D" w14:textId="1EA00EE0" w:rsidR="006D5939" w:rsidRDefault="006D5939" w:rsidP="006D5939">
      <w:pPr>
        <w:pStyle w:val="ListParagraph"/>
        <w:numPr>
          <w:ilvl w:val="0"/>
          <w:numId w:val="88"/>
        </w:numPr>
        <w:rPr>
          <w:b/>
          <w:bCs/>
        </w:rPr>
      </w:pPr>
      <w:r w:rsidRPr="006D5939">
        <w:rPr>
          <w:b/>
          <w:bCs/>
        </w:rPr>
        <w:t>A/B Testing</w:t>
      </w:r>
      <w:r w:rsidR="008F7DC8">
        <w:rPr>
          <w:b/>
          <w:bCs/>
        </w:rPr>
        <w:t>:</w:t>
      </w:r>
    </w:p>
    <w:p w14:paraId="039BF1C6" w14:textId="5DC7056A" w:rsidR="008F7DC8" w:rsidRDefault="008F7DC8" w:rsidP="008F7DC8">
      <w:pPr>
        <w:pStyle w:val="ListParagraph"/>
        <w:numPr>
          <w:ilvl w:val="0"/>
          <w:numId w:val="90"/>
        </w:numPr>
      </w:pPr>
      <w:r>
        <w:lastRenderedPageBreak/>
        <w:t>T</w:t>
      </w:r>
      <w:r w:rsidRPr="008F7DC8">
        <w:t xml:space="preserve">riển khai mô hình người thách thức cùng với mô hình quán quân (mô hình A) và định tuyến phần trăm lưu lượng truy cập đến người thách </w:t>
      </w:r>
      <w:r w:rsidR="000F4C96">
        <w:t>đấu</w:t>
      </w:r>
      <w:r w:rsidRPr="008F7DC8">
        <w:t xml:space="preserve"> (mô hình B). Dự đoán từ người thách </w:t>
      </w:r>
      <w:r w:rsidR="000F4C96">
        <w:t>đấu</w:t>
      </w:r>
      <w:r w:rsidRPr="008F7DC8">
        <w:t xml:space="preserve"> được hiển thị cho người dùng. Sử dụng tính năng giám sát và phân tích dự đoán trên cả hai mô hình để xác định xem thành tích của người thách </w:t>
      </w:r>
      <w:r w:rsidR="000F4C96">
        <w:t>đấu</w:t>
      </w:r>
      <w:r w:rsidRPr="008F7DC8">
        <w:t xml:space="preserve"> có tốt hơn về mặt thống kê so với nhà vô địch hay không.</w:t>
      </w:r>
    </w:p>
    <w:p w14:paraId="1DB15309" w14:textId="5CA54944" w:rsidR="000F4C96" w:rsidRDefault="000F4C96" w:rsidP="000F4C96">
      <w:pPr>
        <w:pStyle w:val="ListParagraph"/>
        <w:numPr>
          <w:ilvl w:val="0"/>
          <w:numId w:val="105"/>
        </w:numPr>
      </w:pPr>
      <w:r>
        <w:t>Một số trường hợp sử dụng không phù hợp với ý tưởng phân chia lưu lượng truy cập và có nhiều mô hình cùng một lúc. Trong những trường hợp này, thử nghiệm A/B có thể được thực hiện bằng cách thực hiện phân chia theo thời gian: mô hình A ngày hôm nay, mô hình B ngày hôm sau.</w:t>
      </w:r>
    </w:p>
    <w:p w14:paraId="36CB3FA9" w14:textId="45DB8DCF" w:rsidR="000F4C96" w:rsidRDefault="000F4C96" w:rsidP="000F4C96">
      <w:pPr>
        <w:pStyle w:val="ListParagraph"/>
        <w:numPr>
          <w:ilvl w:val="0"/>
          <w:numId w:val="105"/>
        </w:numPr>
      </w:pPr>
      <w:r>
        <w:t>Việc phân chia lưu lượng truy cập phải là một thử nghiệm thực sự ngẫu nhiên. Nếu đưa ra bất kỳ sự thiên vị lựa chọn nào về việc ai sẽ nhận được mô hình A và mô hình B (như người dùng máy tính để bàn nhận được A và thiết bị di động nhận được B), kết luận sẽ không chính xác.</w:t>
      </w:r>
    </w:p>
    <w:p w14:paraId="2E56037F" w14:textId="77777777" w:rsidR="000F4C96" w:rsidRDefault="000F4C96" w:rsidP="000F4C96">
      <w:pPr>
        <w:pStyle w:val="ListParagraph"/>
        <w:numPr>
          <w:ilvl w:val="0"/>
          <w:numId w:val="105"/>
        </w:numPr>
      </w:pPr>
      <w:r>
        <w:t>Thí nghiệm phải chạy đủ lâu để thu thập đủ mẫu nhằm đạt được độ tin cậy thống kê đủ lớn về sự khác biệt.</w:t>
      </w:r>
    </w:p>
    <w:p w14:paraId="34D0F575" w14:textId="6A679B56" w:rsidR="000F4C96" w:rsidRDefault="000F4C96" w:rsidP="000F4C96">
      <w:pPr>
        <w:pStyle w:val="ListParagraph"/>
        <w:numPr>
          <w:ilvl w:val="0"/>
          <w:numId w:val="105"/>
        </w:numPr>
      </w:pPr>
      <w:r>
        <w:t>Ý nghĩa thống kê không phải là bằng rõ ràng (đó là lý do tại sao nó có độ tin cậy). Nếu không có sự khác biệt thống kê giữa A và B, có thể sử dụng cả hai.</w:t>
      </w:r>
    </w:p>
    <w:p w14:paraId="04E4AFCF" w14:textId="3B47964B" w:rsidR="000F4C96" w:rsidRDefault="000F4C96" w:rsidP="000F4C96">
      <w:pPr>
        <w:pStyle w:val="ListParagraph"/>
        <w:numPr>
          <w:ilvl w:val="0"/>
          <w:numId w:val="105"/>
        </w:numPr>
      </w:pPr>
      <w:r>
        <w:t>Không có gì ngăn cản việc chạy thử nghiệm A/B/C/D nếu ta muốn.</w:t>
      </w:r>
    </w:p>
    <w:p w14:paraId="7F529187" w14:textId="77777777" w:rsidR="000E2833" w:rsidRPr="000E2833" w:rsidRDefault="000E2833" w:rsidP="000E2833">
      <w:pPr>
        <w:pStyle w:val="ListParagraph"/>
        <w:numPr>
          <w:ilvl w:val="0"/>
          <w:numId w:val="90"/>
        </w:numPr>
        <w:rPr>
          <w:b/>
          <w:bCs/>
        </w:rPr>
      </w:pPr>
      <w:r w:rsidRPr="000E2833">
        <w:rPr>
          <w:b/>
          <w:bCs/>
        </w:rPr>
        <w:t>Ưu điểm:</w:t>
      </w:r>
    </w:p>
    <w:p w14:paraId="1DA5D7B0" w14:textId="77914C6C" w:rsidR="000E2833" w:rsidRDefault="000E2833" w:rsidP="000E2833">
      <w:pPr>
        <w:pStyle w:val="ListParagraph"/>
        <w:numPr>
          <w:ilvl w:val="0"/>
          <w:numId w:val="105"/>
        </w:numPr>
      </w:pPr>
      <w:r>
        <w:t>Vì dự đoán được cung cấp cho người dùng nên kỹ thuật này cho phép nắm bắt đầy đủ cách người dùng phản ứng với các mô hình khác nhau.</w:t>
      </w:r>
    </w:p>
    <w:p w14:paraId="7E504749" w14:textId="77777777" w:rsidR="000E2833" w:rsidRDefault="000E2833" w:rsidP="000E2833">
      <w:pPr>
        <w:pStyle w:val="ListParagraph"/>
        <w:numPr>
          <w:ilvl w:val="0"/>
          <w:numId w:val="105"/>
        </w:numPr>
      </w:pPr>
      <w:r>
        <w:lastRenderedPageBreak/>
        <w:t>Thử nghiệm A/B rất dễ hiểu và có rất nhiều thư viện cũng như tài liệu xung quanh nó.</w:t>
      </w:r>
    </w:p>
    <w:p w14:paraId="68CBBF3E" w14:textId="64096D46" w:rsidR="000E2833" w:rsidRDefault="000E2833" w:rsidP="000E2833">
      <w:pPr>
        <w:pStyle w:val="ListParagraph"/>
        <w:numPr>
          <w:ilvl w:val="0"/>
          <w:numId w:val="105"/>
        </w:numPr>
      </w:pPr>
      <w:r>
        <w:t>Thử nghiệm này rẻ vì chỉ có một dự đoán cho mỗi yêu cầu.</w:t>
      </w:r>
    </w:p>
    <w:p w14:paraId="6B7493F3" w14:textId="0B961047" w:rsidR="000E2833" w:rsidRDefault="000E2833" w:rsidP="000E2833">
      <w:pPr>
        <w:pStyle w:val="ListParagraph"/>
        <w:numPr>
          <w:ilvl w:val="0"/>
          <w:numId w:val="105"/>
        </w:numPr>
      </w:pPr>
      <w:r>
        <w:t>Không cần phải xem xét các trường hợp đặc biệt phát sinh từ các yêu cầu suy luận song song cho các chế độ dự đoán trực tuyến.</w:t>
      </w:r>
    </w:p>
    <w:p w14:paraId="725CB6BA" w14:textId="77777777" w:rsidR="000E2833" w:rsidRPr="000E2833" w:rsidRDefault="000E2833" w:rsidP="000E2833">
      <w:pPr>
        <w:pStyle w:val="ListParagraph"/>
        <w:numPr>
          <w:ilvl w:val="0"/>
          <w:numId w:val="90"/>
        </w:numPr>
        <w:rPr>
          <w:b/>
          <w:bCs/>
        </w:rPr>
      </w:pPr>
      <w:r w:rsidRPr="000E2833">
        <w:rPr>
          <w:b/>
          <w:bCs/>
        </w:rPr>
        <w:t>Nhược điểm:</w:t>
      </w:r>
    </w:p>
    <w:p w14:paraId="69DAFBAC" w14:textId="3CC2B52F" w:rsidR="000E2833" w:rsidRDefault="000E2833" w:rsidP="000E2833">
      <w:pPr>
        <w:pStyle w:val="ListParagraph"/>
        <w:numPr>
          <w:ilvl w:val="0"/>
          <w:numId w:val="105"/>
        </w:numPr>
      </w:pPr>
      <w:r>
        <w:t xml:space="preserve">Nó kém an toàn hơn so với triển khai bóng. </w:t>
      </w:r>
    </w:p>
    <w:p w14:paraId="4C9934FA" w14:textId="1A296668" w:rsidR="000E2833" w:rsidRDefault="000E2833" w:rsidP="000E2833">
      <w:pPr>
        <w:pStyle w:val="ListParagraph"/>
        <w:numPr>
          <w:ilvl w:val="0"/>
          <w:numId w:val="105"/>
        </w:numPr>
      </w:pPr>
      <w:r>
        <w:t>Có quyền lựa chọn cố hữu giữa việc giả định nhiều rủi ro hơn (định tuyến nhiều lưu lượng truy cập hơn đến mô hình B) và lấy đủ mẫu để phân tích nhanh hơn.</w:t>
      </w:r>
    </w:p>
    <w:p w14:paraId="051A2F1E" w14:textId="621C805D" w:rsidR="006D5939" w:rsidRDefault="006D5939" w:rsidP="006D5939">
      <w:pPr>
        <w:pStyle w:val="ListParagraph"/>
        <w:numPr>
          <w:ilvl w:val="0"/>
          <w:numId w:val="88"/>
        </w:numPr>
        <w:rPr>
          <w:b/>
          <w:bCs/>
        </w:rPr>
      </w:pPr>
      <w:r w:rsidRPr="006D5939">
        <w:rPr>
          <w:b/>
          <w:bCs/>
        </w:rPr>
        <w:t>Canary Release</w:t>
      </w:r>
      <w:r w:rsidR="000E2833">
        <w:rPr>
          <w:b/>
          <w:bCs/>
        </w:rPr>
        <w:t>:</w:t>
      </w:r>
    </w:p>
    <w:p w14:paraId="37876306" w14:textId="59AD2439" w:rsidR="000E2833" w:rsidRDefault="000E2833" w:rsidP="000E2833">
      <w:pPr>
        <w:pStyle w:val="ListParagraph"/>
        <w:numPr>
          <w:ilvl w:val="0"/>
          <w:numId w:val="90"/>
        </w:numPr>
      </w:pPr>
      <w:r>
        <w:t>Triển khai người thách đấu và nhà vô địch cạnh nhau nhưng bắt đầu với người thách đấu không tham gia giao thông. Từ từ di chuyển lưu lượng truy cập từ nhà vô địch đến kẻ thách thức (hay còn gọi là chim hoàng yến). Theo dõi các số liệu hiệu suất của người thách đấu, nếu chúng trông ổn, hãy tiếp tục cho đến khi tất cả lưu lượng truy cập đều thuộc về người thách thức.</w:t>
      </w:r>
    </w:p>
    <w:p w14:paraId="5FEEA8DB" w14:textId="49F1BE1C" w:rsidR="000E2833" w:rsidRDefault="000E2833" w:rsidP="000E2833">
      <w:pPr>
        <w:pStyle w:val="ListParagraph"/>
        <w:numPr>
          <w:ilvl w:val="0"/>
          <w:numId w:val="105"/>
        </w:numPr>
      </w:pPr>
      <w:r>
        <w:t>Các bản phát hành Canary có thể được kết hợp với thử nghiệm A/B để đo lường nghiêm ngặt sự khác biệt về hiệu suất.</w:t>
      </w:r>
    </w:p>
    <w:p w14:paraId="61D0C4EE" w14:textId="77777777" w:rsidR="000E2833" w:rsidRDefault="000E2833" w:rsidP="000E2833">
      <w:pPr>
        <w:pStyle w:val="ListParagraph"/>
        <w:numPr>
          <w:ilvl w:val="0"/>
          <w:numId w:val="105"/>
        </w:numPr>
      </w:pPr>
      <w:r>
        <w:t>Các bản phát hành Canary cũng có thể được chạy ở "chế độ YOLO", trong đó bạn quan sát sự khác biệt về hiệu suất.</w:t>
      </w:r>
    </w:p>
    <w:p w14:paraId="211FC377" w14:textId="77777777" w:rsidR="000E2833" w:rsidRDefault="000E2833" w:rsidP="000E2833">
      <w:pPr>
        <w:pStyle w:val="ListParagraph"/>
        <w:numPr>
          <w:ilvl w:val="0"/>
          <w:numId w:val="105"/>
        </w:numPr>
      </w:pPr>
      <w:r>
        <w:t>Phiên bản khác của bản phát hành hoàng yến có thể là phát hành mô hình thách thức trước cho một thị trường nhỏ hơn, sau đó quảng bá tới tất cả các thị trường nếu mọi thứ đều ổn.</w:t>
      </w:r>
    </w:p>
    <w:p w14:paraId="5A9A8060" w14:textId="77777777" w:rsidR="000E2833" w:rsidRDefault="000E2833" w:rsidP="000E2833">
      <w:pPr>
        <w:pStyle w:val="ListParagraph"/>
        <w:numPr>
          <w:ilvl w:val="0"/>
          <w:numId w:val="105"/>
        </w:numPr>
      </w:pPr>
      <w:r>
        <w:t>Nếu mô hình người thách đấu bắt đầu gặp sự cố, hãy định tuyến lại lưu lượng truy cập đến nhà vô địch.</w:t>
      </w:r>
    </w:p>
    <w:p w14:paraId="743BBC09" w14:textId="77777777" w:rsidR="000E2833" w:rsidRPr="000E2833" w:rsidRDefault="000E2833" w:rsidP="000E2833">
      <w:pPr>
        <w:pStyle w:val="ListParagraph"/>
        <w:numPr>
          <w:ilvl w:val="0"/>
          <w:numId w:val="90"/>
        </w:numPr>
        <w:rPr>
          <w:b/>
          <w:bCs/>
        </w:rPr>
      </w:pPr>
      <w:r w:rsidRPr="000E2833">
        <w:rPr>
          <w:b/>
          <w:bCs/>
        </w:rPr>
        <w:t>Ưu điểm:</w:t>
      </w:r>
    </w:p>
    <w:p w14:paraId="32A9AB51" w14:textId="10376478" w:rsidR="000E2833" w:rsidRDefault="000E2833" w:rsidP="000E2833">
      <w:pPr>
        <w:pStyle w:val="ListParagraph"/>
        <w:numPr>
          <w:ilvl w:val="0"/>
          <w:numId w:val="105"/>
        </w:numPr>
      </w:pPr>
      <w:r>
        <w:lastRenderedPageBreak/>
        <w:t>Dễ hiểu.</w:t>
      </w:r>
    </w:p>
    <w:p w14:paraId="321E1A9E" w14:textId="43B3A0B7" w:rsidR="000E2833" w:rsidRDefault="000E2833" w:rsidP="000E2833">
      <w:pPr>
        <w:pStyle w:val="ListParagraph"/>
        <w:numPr>
          <w:ilvl w:val="0"/>
          <w:numId w:val="105"/>
        </w:numPr>
      </w:pPr>
      <w:r>
        <w:t>Đơn giản nhất trong tất cả các chiến lược để triển khai nếu đã có một số cơ sở hạ tầng gắn cờ tính năng trong công ty của mình.</w:t>
      </w:r>
    </w:p>
    <w:p w14:paraId="47EFF138" w14:textId="54B9E425" w:rsidR="000E2833" w:rsidRDefault="000E2833" w:rsidP="000E2833">
      <w:pPr>
        <w:pStyle w:val="ListParagraph"/>
        <w:numPr>
          <w:ilvl w:val="0"/>
          <w:numId w:val="105"/>
        </w:numPr>
      </w:pPr>
      <w:r>
        <w:t>Vì dự đoán của người thách đấu sẽ được đưa ra nên có thể sử dụng điều này với các mô hình yêu cầu tương tác của người dùng để nắm bắt hiệu suất.</w:t>
      </w:r>
    </w:p>
    <w:p w14:paraId="5B05D8AB" w14:textId="77777777" w:rsidR="000E2833" w:rsidRDefault="000E2833" w:rsidP="000E2833">
      <w:pPr>
        <w:pStyle w:val="ListParagraph"/>
        <w:numPr>
          <w:ilvl w:val="0"/>
          <w:numId w:val="105"/>
        </w:numPr>
      </w:pPr>
      <w:r>
        <w:t>So với việc triển khai bóng thì việc chạy sẽ rẻ hơn. Một suy luận cho mỗi yêu cầu.</w:t>
      </w:r>
    </w:p>
    <w:p w14:paraId="0A560479" w14:textId="6910CEFB" w:rsidR="000E2833" w:rsidRDefault="000E2833" w:rsidP="000E2833">
      <w:pPr>
        <w:pStyle w:val="ListParagraph"/>
        <w:numPr>
          <w:ilvl w:val="0"/>
          <w:numId w:val="105"/>
        </w:numPr>
      </w:pPr>
      <w:r>
        <w:t>Nếu kết hợp với thử nghiệm A/B, nó cho phép thay đổi linh hoạt lượng lưu lượng truy cập mà mỗi mô hình đang sử dụng.</w:t>
      </w:r>
    </w:p>
    <w:p w14:paraId="20F63C19" w14:textId="77777777" w:rsidR="000E2833" w:rsidRPr="000E2833" w:rsidRDefault="000E2833" w:rsidP="000E2833">
      <w:pPr>
        <w:pStyle w:val="ListParagraph"/>
        <w:numPr>
          <w:ilvl w:val="0"/>
          <w:numId w:val="90"/>
        </w:numPr>
        <w:rPr>
          <w:b/>
          <w:bCs/>
        </w:rPr>
      </w:pPr>
      <w:r w:rsidRPr="000E2833">
        <w:rPr>
          <w:b/>
          <w:bCs/>
        </w:rPr>
        <w:t>Nhược điểm:</w:t>
      </w:r>
    </w:p>
    <w:p w14:paraId="216C5005" w14:textId="77777777" w:rsidR="000E2833" w:rsidRDefault="000E2833" w:rsidP="000E2833">
      <w:pPr>
        <w:pStyle w:val="ListParagraph"/>
        <w:numPr>
          <w:ilvl w:val="0"/>
          <w:numId w:val="105"/>
        </w:numPr>
      </w:pPr>
      <w:r>
        <w:t>Nó mở ra khả năng không khắt khe trong việc xác định sự khác biệt về hiệu suất.</w:t>
      </w:r>
    </w:p>
    <w:p w14:paraId="009370EE" w14:textId="4181FDD7" w:rsidR="000E2833" w:rsidRDefault="000E2833" w:rsidP="000E2833">
      <w:pPr>
        <w:pStyle w:val="ListParagraph"/>
        <w:numPr>
          <w:ilvl w:val="0"/>
          <w:numId w:val="105"/>
        </w:numPr>
      </w:pPr>
      <w:r>
        <w:t>Nếu việc xả thải không được giám sát cẩn thận, tai nạn có thể xảy ra. Đây được cho là lựa chọn kém an toàn nhất nhưng lại rất dễ bị hủy bỏ.</w:t>
      </w:r>
    </w:p>
    <w:p w14:paraId="74AA672C" w14:textId="6D9536C6" w:rsidR="006D5939" w:rsidRDefault="006D5939" w:rsidP="006D5939">
      <w:pPr>
        <w:pStyle w:val="ListParagraph"/>
        <w:numPr>
          <w:ilvl w:val="0"/>
          <w:numId w:val="88"/>
        </w:numPr>
        <w:rPr>
          <w:b/>
          <w:bCs/>
        </w:rPr>
      </w:pPr>
      <w:r w:rsidRPr="006D5939">
        <w:rPr>
          <w:b/>
          <w:bCs/>
        </w:rPr>
        <w:t>Interleaving Experiments</w:t>
      </w:r>
      <w:r w:rsidR="001C6637">
        <w:rPr>
          <w:b/>
          <w:bCs/>
        </w:rPr>
        <w:t>:</w:t>
      </w:r>
    </w:p>
    <w:p w14:paraId="57EC771C" w14:textId="748C5712" w:rsidR="009A66E8" w:rsidRDefault="009A66E8" w:rsidP="009A66E8">
      <w:pPr>
        <w:pStyle w:val="ListParagraph"/>
        <w:numPr>
          <w:ilvl w:val="0"/>
          <w:numId w:val="90"/>
        </w:numPr>
      </w:pPr>
      <w:r>
        <w:t>Trong thử nghiệm A/B, một người dùng sẽ nhận được dự đoán từ mô hình A hoặc mô hình B. Khi xen kẽ, một người dùng sẽ nhận được dự đoán xen kẽ từ cả mô hình A và mô hình B. Sau đó, chúng ta theo dõi hoạt động của từng mô hình bằng cách đo lường tùy chọn của người dùng với dự đoán của từng mô hình (ví dụ người dùng click nhiều hơn vào đề xuất từ mô hình B)</w:t>
      </w:r>
    </w:p>
    <w:p w14:paraId="25A24A62" w14:textId="1C890DA9" w:rsidR="009A66E8" w:rsidRDefault="009A66E8" w:rsidP="009A66E8">
      <w:pPr>
        <w:pStyle w:val="ListParagraph"/>
        <w:numPr>
          <w:ilvl w:val="0"/>
          <w:numId w:val="105"/>
        </w:numPr>
      </w:pPr>
      <w:r>
        <w:t>Nhiệm vụ đề xuất là trường hợp sử dụng điển hình của việc xen kẽ. Không phải tất cả các nhiệm vụ đều phù hợp với chiến lược này.</w:t>
      </w:r>
    </w:p>
    <w:p w14:paraId="5E0C69F1" w14:textId="1E9D2E28" w:rsidR="009A66E8" w:rsidRDefault="009A66E8" w:rsidP="009A66E8">
      <w:pPr>
        <w:pStyle w:val="ListParagraph"/>
        <w:numPr>
          <w:ilvl w:val="0"/>
          <w:numId w:val="105"/>
        </w:numPr>
      </w:pPr>
      <w:r>
        <w:lastRenderedPageBreak/>
        <w:t>Muốn tránh tạo cho mô hình một lợi thế ưu tiên người dùng không công bằng, chẳng hạn như luôn lấy dự đoán hàng đầu từ mô hình A. Có khả năng như nhau là vị trí đầu tiên đến từ mô hình A thay vì từ mô hình B. Các vị trí còn lại có thể được lấp đầy bằng cách sử dụng phương pháp soạn thảo nhóm.</w:t>
      </w:r>
    </w:p>
    <w:p w14:paraId="21549BDA" w14:textId="2955F314" w:rsidR="009A66E8" w:rsidRDefault="009A66E8" w:rsidP="009A66E8">
      <w:pPr>
        <w:jc w:val="center"/>
      </w:pPr>
      <w:r>
        <w:rPr>
          <w:noProof/>
        </w:rPr>
        <w:drawing>
          <wp:inline distT="0" distB="0" distL="0" distR="0" wp14:anchorId="21E76A04" wp14:editId="7C4E5317">
            <wp:extent cx="5242560" cy="3116580"/>
            <wp:effectExtent l="0" t="0" r="0" b="0"/>
            <wp:docPr id="151912493" name="Picture 1" descr="Thử nghiệm A/B so với xen k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ử nghiệm A/B so với xen kẽ"/>
                    <pic:cNvPicPr>
                      <a:picLocks noChangeAspect="1" noChangeArrowheads="1"/>
                    </pic:cNvPicPr>
                  </pic:nvPicPr>
                  <pic:blipFill rotWithShape="1">
                    <a:blip r:embed="rId53">
                      <a:extLst>
                        <a:ext uri="{28A0092B-C50C-407E-A947-70E740481C1C}">
                          <a14:useLocalDpi xmlns:a14="http://schemas.microsoft.com/office/drawing/2010/main" val="0"/>
                        </a:ext>
                      </a:extLst>
                    </a:blip>
                    <a:srcRect b="14256"/>
                    <a:stretch/>
                  </pic:blipFill>
                  <pic:spPr bwMode="auto">
                    <a:xfrm>
                      <a:off x="0" y="0"/>
                      <a:ext cx="5242560" cy="3116580"/>
                    </a:xfrm>
                    <a:prstGeom prst="rect">
                      <a:avLst/>
                    </a:prstGeom>
                    <a:noFill/>
                    <a:ln>
                      <a:noFill/>
                    </a:ln>
                    <a:extLst>
                      <a:ext uri="{53640926-AAD7-44D8-BBD7-CCE9431645EC}">
                        <a14:shadowObscured xmlns:a14="http://schemas.microsoft.com/office/drawing/2010/main"/>
                      </a:ext>
                    </a:extLst>
                  </pic:spPr>
                </pic:pic>
              </a:graphicData>
            </a:graphic>
          </wp:inline>
        </w:drawing>
      </w:r>
    </w:p>
    <w:p w14:paraId="37C8978F" w14:textId="7E8692AB" w:rsidR="00DB753F" w:rsidRDefault="00DB753F" w:rsidP="00DB753F">
      <w:pPr>
        <w:pStyle w:val="Caption"/>
      </w:pPr>
      <w:bookmarkStart w:id="113" w:name="_Toc154072128"/>
      <w:bookmarkStart w:id="114" w:name="_Toc154072481"/>
      <w:r>
        <w:t xml:space="preserve">Hình </w:t>
      </w:r>
      <w:fldSimple w:instr=" SEQ Hình \* ARABIC ">
        <w:r>
          <w:rPr>
            <w:noProof/>
          </w:rPr>
          <w:t>36</w:t>
        </w:r>
      </w:fldSimple>
      <w:r>
        <w:t xml:space="preserve"> – Thử nghiệm xen kẽ so với thử nghiệm A/B</w:t>
      </w:r>
      <w:bookmarkEnd w:id="113"/>
      <w:bookmarkEnd w:id="114"/>
    </w:p>
    <w:p w14:paraId="3EF6D149" w14:textId="7D92FA56" w:rsidR="00DB753F" w:rsidRDefault="00DB753F" w:rsidP="00DB753F">
      <w:pPr>
        <w:jc w:val="center"/>
      </w:pPr>
      <w:r>
        <w:rPr>
          <w:noProof/>
        </w:rPr>
        <w:lastRenderedPageBreak/>
        <w:drawing>
          <wp:inline distT="0" distB="0" distL="0" distR="0" wp14:anchorId="73B33AF1" wp14:editId="70F5441C">
            <wp:extent cx="5242560" cy="4160520"/>
            <wp:effectExtent l="0" t="0" r="0" b="0"/>
            <wp:docPr id="766974747" name="Picture 2" descr="phương pháp soạn thảo nhóm để tránh lợi thế vị trí không công bằ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ương pháp soạn thảo nhóm để tránh lợi thế vị trí không công bằng"/>
                    <pic:cNvPicPr>
                      <a:picLocks noChangeAspect="1" noChangeArrowheads="1"/>
                    </pic:cNvPicPr>
                  </pic:nvPicPr>
                  <pic:blipFill rotWithShape="1">
                    <a:blip r:embed="rId54">
                      <a:extLst>
                        <a:ext uri="{28A0092B-C50C-407E-A947-70E740481C1C}">
                          <a14:useLocalDpi xmlns:a14="http://schemas.microsoft.com/office/drawing/2010/main" val="0"/>
                        </a:ext>
                      </a:extLst>
                    </a:blip>
                    <a:srcRect b="11075"/>
                    <a:stretch/>
                  </pic:blipFill>
                  <pic:spPr bwMode="auto">
                    <a:xfrm>
                      <a:off x="0" y="0"/>
                      <a:ext cx="5242560" cy="4160520"/>
                    </a:xfrm>
                    <a:prstGeom prst="rect">
                      <a:avLst/>
                    </a:prstGeom>
                    <a:noFill/>
                    <a:ln>
                      <a:noFill/>
                    </a:ln>
                    <a:extLst>
                      <a:ext uri="{53640926-AAD7-44D8-BBD7-CCE9431645EC}">
                        <a14:shadowObscured xmlns:a14="http://schemas.microsoft.com/office/drawing/2010/main"/>
                      </a:ext>
                    </a:extLst>
                  </pic:spPr>
                </pic:pic>
              </a:graphicData>
            </a:graphic>
          </wp:inline>
        </w:drawing>
      </w:r>
    </w:p>
    <w:p w14:paraId="6C5DA617" w14:textId="12EB050A" w:rsidR="00DB753F" w:rsidRDefault="00DB753F" w:rsidP="00DB753F">
      <w:pPr>
        <w:pStyle w:val="Caption"/>
      </w:pPr>
      <w:bookmarkStart w:id="115" w:name="_Toc154072129"/>
      <w:bookmarkStart w:id="116" w:name="_Toc154072482"/>
      <w:r>
        <w:t xml:space="preserve">Hình </w:t>
      </w:r>
      <w:fldSimple w:instr=" SEQ Hình \* ARABIC ">
        <w:r>
          <w:rPr>
            <w:noProof/>
          </w:rPr>
          <w:t>37</w:t>
        </w:r>
      </w:fldSimple>
      <w:r>
        <w:t xml:space="preserve"> – Xen kẽ các đề xuất video từ hai thuật toán xếp hạng</w:t>
      </w:r>
      <w:bookmarkEnd w:id="115"/>
      <w:bookmarkEnd w:id="116"/>
    </w:p>
    <w:p w14:paraId="16A93DEF" w14:textId="77777777" w:rsidR="00DB753F" w:rsidRPr="00DB753F" w:rsidRDefault="00DB753F" w:rsidP="00DB753F">
      <w:pPr>
        <w:pStyle w:val="ListParagraph"/>
        <w:numPr>
          <w:ilvl w:val="0"/>
          <w:numId w:val="90"/>
        </w:numPr>
      </w:pPr>
      <w:r w:rsidRPr="00DB753F">
        <w:rPr>
          <w:b/>
          <w:bCs/>
        </w:rPr>
        <w:t>Ưu điểm:</w:t>
      </w:r>
    </w:p>
    <w:p w14:paraId="6F17B632" w14:textId="100BAF7C" w:rsidR="00DB753F" w:rsidRPr="00DB753F" w:rsidRDefault="00DB753F" w:rsidP="00DB753F">
      <w:pPr>
        <w:pStyle w:val="ListParagraph"/>
        <w:numPr>
          <w:ilvl w:val="0"/>
          <w:numId w:val="105"/>
        </w:numPr>
      </w:pPr>
      <w:r w:rsidRPr="00DB753F">
        <w:t>Netflix đã phát hiện bằng thực nghiệm rằng việc xen kẽ sẽ xác định mô hình tốt nhất một cách đáng tin cậy với kích thước mẫu nhỏ hơn đáng kể so với thử nghiệm A/B truyền thống.</w:t>
      </w:r>
      <w:r>
        <w:t xml:space="preserve"> </w:t>
      </w:r>
      <w:r w:rsidRPr="00DB753F">
        <w:t>Điều này phần lớn là do cả hai mô hình đều có lưu lượng truy cập đầy đủ.</w:t>
      </w:r>
    </w:p>
    <w:p w14:paraId="7BB580CA" w14:textId="11D9E4B1" w:rsidR="00DB753F" w:rsidRPr="00DB753F" w:rsidRDefault="00DB753F" w:rsidP="00DB753F">
      <w:pPr>
        <w:pStyle w:val="ListParagraph"/>
        <w:numPr>
          <w:ilvl w:val="0"/>
          <w:numId w:val="105"/>
        </w:numPr>
      </w:pPr>
      <w:r w:rsidRPr="00DB753F">
        <w:t>Ngược lại với việc triển khai theo dõi, chiến lược này cho phép nắm bắt cách người dùng hành xử trái với dự đoán</w:t>
      </w:r>
      <w:r>
        <w:t>.</w:t>
      </w:r>
    </w:p>
    <w:p w14:paraId="7D1AC37C" w14:textId="77777777" w:rsidR="00DB753F" w:rsidRPr="00DB753F" w:rsidRDefault="00DB753F" w:rsidP="00DB753F">
      <w:pPr>
        <w:pStyle w:val="ListParagraph"/>
        <w:numPr>
          <w:ilvl w:val="0"/>
          <w:numId w:val="90"/>
        </w:numPr>
      </w:pPr>
      <w:r w:rsidRPr="00DB753F">
        <w:rPr>
          <w:b/>
          <w:bCs/>
        </w:rPr>
        <w:t>Nhược điểm:</w:t>
      </w:r>
    </w:p>
    <w:p w14:paraId="06CA60DD" w14:textId="7BBC1F64" w:rsidR="00DB753F" w:rsidRPr="00DB753F" w:rsidRDefault="00DB753F" w:rsidP="00DB753F">
      <w:pPr>
        <w:pStyle w:val="ListParagraph"/>
        <w:numPr>
          <w:ilvl w:val="0"/>
          <w:numId w:val="105"/>
        </w:numPr>
      </w:pPr>
      <w:r w:rsidRPr="00DB753F">
        <w:t>Việc triển khai phức tạp hơn thử nghiệm A/B.</w:t>
      </w:r>
    </w:p>
    <w:p w14:paraId="26A2CB9E" w14:textId="4EB4BA02" w:rsidR="00DB753F" w:rsidRPr="00DB753F" w:rsidRDefault="00DB753F" w:rsidP="00DB753F">
      <w:pPr>
        <w:pStyle w:val="ListParagraph"/>
        <w:numPr>
          <w:ilvl w:val="0"/>
          <w:numId w:val="105"/>
        </w:numPr>
      </w:pPr>
      <w:r w:rsidRPr="00DB753F">
        <w:t>Nó tăng gấp đôi sức mạnh tính toán cần thiết vì mọi yêu cầu đều nhận được dự đoán từ nhiều mô hình.</w:t>
      </w:r>
    </w:p>
    <w:p w14:paraId="5B6DD585" w14:textId="77777777" w:rsidR="00DB753F" w:rsidRDefault="00DB753F" w:rsidP="00DB753F">
      <w:pPr>
        <w:pStyle w:val="ListParagraph"/>
        <w:numPr>
          <w:ilvl w:val="0"/>
          <w:numId w:val="105"/>
        </w:numPr>
      </w:pPr>
      <w:r w:rsidRPr="00DB753F">
        <w:lastRenderedPageBreak/>
        <w:t>Nó không thể được sử dụng cho tất cả các loại nhiệm vụ. </w:t>
      </w:r>
    </w:p>
    <w:p w14:paraId="4E6A23EB" w14:textId="3008C4AC" w:rsidR="00DB753F" w:rsidRPr="00DB753F" w:rsidRDefault="00DB753F" w:rsidP="00DB753F">
      <w:pPr>
        <w:pStyle w:val="ListParagraph"/>
        <w:numPr>
          <w:ilvl w:val="0"/>
          <w:numId w:val="108"/>
        </w:numPr>
        <w:ind w:left="2520"/>
      </w:pPr>
      <w:r w:rsidRPr="00DB753F">
        <w:t>Ví dụ: nó hoạt động cho các nhiệm vụ xếp hạng/đề xuất nhưng nó không có ý nghĩa đối với các nhiệm vụ hồi quy.</w:t>
      </w:r>
    </w:p>
    <w:p w14:paraId="4AD25B1A" w14:textId="4DB98CCC" w:rsidR="001C6637" w:rsidRDefault="00DB753F" w:rsidP="00DB753F">
      <w:pPr>
        <w:pStyle w:val="ListParagraph"/>
        <w:numPr>
          <w:ilvl w:val="0"/>
          <w:numId w:val="105"/>
        </w:numPr>
      </w:pPr>
      <w:r w:rsidRPr="00DB753F">
        <w:t>Nó không dễ dàng mở rộng quy mô thành một số lượng lớn các mô hình thách thức.</w:t>
      </w:r>
    </w:p>
    <w:p w14:paraId="5BF88A06" w14:textId="346BACF8" w:rsidR="00386C6B" w:rsidRDefault="006D5939" w:rsidP="006D5939">
      <w:pPr>
        <w:pStyle w:val="ListParagraph"/>
        <w:numPr>
          <w:ilvl w:val="0"/>
          <w:numId w:val="88"/>
        </w:numPr>
        <w:rPr>
          <w:b/>
          <w:bCs/>
        </w:rPr>
      </w:pPr>
      <w:r w:rsidRPr="006D5939">
        <w:rPr>
          <w:b/>
          <w:bCs/>
        </w:rPr>
        <w:t>Bandits</w:t>
      </w:r>
      <w:r w:rsidR="00885082">
        <w:rPr>
          <w:b/>
          <w:bCs/>
        </w:rPr>
        <w:t>:</w:t>
      </w:r>
    </w:p>
    <w:p w14:paraId="17812D51" w14:textId="7840424F" w:rsidR="0020007B" w:rsidRDefault="0020007B" w:rsidP="0020007B">
      <w:pPr>
        <w:pStyle w:val="ListParagraph"/>
        <w:numPr>
          <w:ilvl w:val="0"/>
          <w:numId w:val="90"/>
        </w:numPr>
      </w:pPr>
      <w:r w:rsidRPr="006D5939">
        <w:rPr>
          <w:b/>
          <w:bCs/>
        </w:rPr>
        <w:t>Bandits</w:t>
      </w:r>
      <w:r>
        <w:t xml:space="preserve"> là một thuật toán theo dõi hiệu suất hiện tại của từng biến thể mô hình và đưa ra quyết định linh hoạt đối với mọi yêu cầu về việc nên sử dụng mô hình có hiệu suất cao nhất cho đến nay (tức là khai thác kiến ​​thức hiện tại) hay thử bất kỳ mô hình nào trong số các mô hình khác để có thêm thông tin về chúng .</w:t>
      </w:r>
    </w:p>
    <w:p w14:paraId="7A190BE9" w14:textId="77777777" w:rsidR="0020007B" w:rsidRDefault="0020007B" w:rsidP="0020007B">
      <w:pPr>
        <w:pStyle w:val="ListParagraph"/>
        <w:numPr>
          <w:ilvl w:val="0"/>
          <w:numId w:val="105"/>
        </w:numPr>
      </w:pPr>
      <w:r w:rsidRPr="0020007B">
        <w:t>Bandits</w:t>
      </w:r>
      <w:r>
        <w:t xml:space="preserve"> thêm một khái niệm khác vào quyết định sử dụng mô hình: chi phí cơ hội.</w:t>
      </w:r>
    </w:p>
    <w:p w14:paraId="079BCE3C" w14:textId="6EF583FC" w:rsidR="0020007B" w:rsidRDefault="0020007B" w:rsidP="0020007B">
      <w:pPr>
        <w:pStyle w:val="ListParagraph"/>
        <w:numPr>
          <w:ilvl w:val="0"/>
          <w:numId w:val="105"/>
        </w:numPr>
      </w:pPr>
      <w:r w:rsidRPr="0020007B">
        <w:t>Bandits</w:t>
      </w:r>
      <w:r>
        <w:t xml:space="preserve"> không thể áp dụng cho mọi trường hợp. Để </w:t>
      </w:r>
      <w:r w:rsidRPr="0020007B">
        <w:t>Bandits</w:t>
      </w:r>
      <w:r>
        <w:t xml:space="preserve"> có thể áp dụng được, cần:</w:t>
      </w:r>
    </w:p>
    <w:p w14:paraId="57DA17EF" w14:textId="77777777" w:rsidR="0020007B" w:rsidRDefault="0020007B" w:rsidP="0020007B">
      <w:pPr>
        <w:pStyle w:val="ListParagraph"/>
        <w:numPr>
          <w:ilvl w:val="0"/>
          <w:numId w:val="108"/>
        </w:numPr>
        <w:ind w:left="2520"/>
      </w:pPr>
      <w:r>
        <w:t xml:space="preserve">Để đưa ra dự đoán trực tuyến. Dự đoán ngoại tuyến hàng loạt không tương thích với </w:t>
      </w:r>
      <w:r w:rsidRPr="0020007B">
        <w:t>Bandits</w:t>
      </w:r>
      <w:r>
        <w:t>.</w:t>
      </w:r>
    </w:p>
    <w:p w14:paraId="5AAF70DD" w14:textId="64D5092F" w:rsidR="0020007B" w:rsidRDefault="0020007B" w:rsidP="0020007B">
      <w:pPr>
        <w:pStyle w:val="ListParagraph"/>
        <w:numPr>
          <w:ilvl w:val="0"/>
          <w:numId w:val="108"/>
        </w:numPr>
        <w:ind w:left="2520"/>
      </w:pPr>
      <w:r>
        <w:t>Cần các vòng phản hồi ngắn để xác định xem dự đoán có tốt hay không và cơ chế truyền phản hồi đó vào thuật toán kẻ cướp để cập nhật kết quả của từng mô hình.</w:t>
      </w:r>
    </w:p>
    <w:p w14:paraId="5FB34F44" w14:textId="748C280F" w:rsidR="00885082" w:rsidRDefault="0020007B" w:rsidP="0020007B">
      <w:pPr>
        <w:pStyle w:val="ListParagraph"/>
        <w:numPr>
          <w:ilvl w:val="0"/>
          <w:numId w:val="105"/>
        </w:numPr>
      </w:pPr>
      <w:r>
        <w:t xml:space="preserve">Có rất nhiều thuật toán </w:t>
      </w:r>
      <w:r w:rsidRPr="0020007B">
        <w:t>Bandits</w:t>
      </w:r>
      <w:r>
        <w:t>. Đơn giản nhất được gọi là epsilon-greedy. Mạnh mẽ và phổ biến nhất là Thompson Sampling và Upper Confidence Bound (UCB).</w:t>
      </w:r>
    </w:p>
    <w:p w14:paraId="5FF300B0" w14:textId="77777777" w:rsidR="0020007B" w:rsidRPr="0020007B" w:rsidRDefault="0020007B" w:rsidP="0020007B">
      <w:pPr>
        <w:pStyle w:val="ListParagraph"/>
        <w:numPr>
          <w:ilvl w:val="0"/>
          <w:numId w:val="90"/>
        </w:numPr>
        <w:rPr>
          <w:b/>
          <w:bCs/>
        </w:rPr>
      </w:pPr>
      <w:r w:rsidRPr="0020007B">
        <w:rPr>
          <w:b/>
          <w:bCs/>
        </w:rPr>
        <w:t>Ưu điểm:</w:t>
      </w:r>
    </w:p>
    <w:p w14:paraId="75E53528" w14:textId="42B94B12" w:rsidR="0020007B" w:rsidRDefault="0020007B" w:rsidP="0020007B">
      <w:pPr>
        <w:pStyle w:val="ListParagraph"/>
        <w:numPr>
          <w:ilvl w:val="0"/>
          <w:numId w:val="105"/>
        </w:numPr>
      </w:pPr>
      <w:r>
        <w:t xml:space="preserve">Bandits cần ít mất dữ liệu hơn thử nghiệm A/B để xác định mô hình nào tốt hơn. </w:t>
      </w:r>
    </w:p>
    <w:p w14:paraId="0C938074" w14:textId="0A72F2C1" w:rsidR="0020007B" w:rsidRDefault="0020007B" w:rsidP="0020007B">
      <w:pPr>
        <w:pStyle w:val="ListParagraph"/>
        <w:numPr>
          <w:ilvl w:val="0"/>
          <w:numId w:val="105"/>
        </w:numPr>
      </w:pPr>
      <w:r>
        <w:lastRenderedPageBreak/>
        <w:t>Bandits sử dụng dữ liệu hiệu quả hơn đồng thời giảm thiểu chi phí cơ hội của bạn . Trong nhiều trường hợp Bandits được coi là tối ưu.</w:t>
      </w:r>
    </w:p>
    <w:p w14:paraId="11B39758" w14:textId="4B011A1B" w:rsidR="0020007B" w:rsidRDefault="0020007B" w:rsidP="0020007B">
      <w:pPr>
        <w:pStyle w:val="ListParagraph"/>
        <w:numPr>
          <w:ilvl w:val="0"/>
          <w:numId w:val="105"/>
        </w:numPr>
      </w:pPr>
      <w:r>
        <w:t>So với thử nghiệm A/B, Bandits an toàn hơn vì nếu một mô hình thực sự tệ, thuật toán sẽ chọn nó ít thường xuyên hơn. Ngoài ra, tốc độ hội tụ sẽ nhanh hơn nên bạn có thể loại bỏ kẻ thách thức xấu một cách nhanh chóng.</w:t>
      </w:r>
    </w:p>
    <w:p w14:paraId="31C1BD19" w14:textId="77777777" w:rsidR="0020007B" w:rsidRPr="0020007B" w:rsidRDefault="0020007B" w:rsidP="0020007B">
      <w:pPr>
        <w:pStyle w:val="ListParagraph"/>
        <w:numPr>
          <w:ilvl w:val="0"/>
          <w:numId w:val="90"/>
        </w:numPr>
        <w:rPr>
          <w:b/>
          <w:bCs/>
        </w:rPr>
      </w:pPr>
      <w:r w:rsidRPr="0020007B">
        <w:rPr>
          <w:b/>
          <w:bCs/>
        </w:rPr>
        <w:t>Nhược điểm:</w:t>
      </w:r>
    </w:p>
    <w:p w14:paraId="70802F69" w14:textId="3DF497E3" w:rsidR="0020007B" w:rsidRDefault="0020007B" w:rsidP="0020007B">
      <w:pPr>
        <w:pStyle w:val="ListParagraph"/>
        <w:numPr>
          <w:ilvl w:val="0"/>
          <w:numId w:val="105"/>
        </w:numPr>
      </w:pPr>
      <w:r>
        <w:t>So với tất cả các chiến lược khác, Bandits khó thực hiện hơn nhiều do cần phải truyền phản hồi vào thuật toán một cách liên tục.</w:t>
      </w:r>
    </w:p>
    <w:p w14:paraId="5FBB5702" w14:textId="46C5827C" w:rsidR="0020007B" w:rsidRDefault="0020007B" w:rsidP="0020007B">
      <w:pPr>
        <w:pStyle w:val="ListParagraph"/>
        <w:numPr>
          <w:ilvl w:val="0"/>
          <w:numId w:val="105"/>
        </w:numPr>
      </w:pPr>
      <w:r>
        <w:t>Bandits chỉ có thể được sử dụng trong một số trường hợp sử dụng nhất định.</w:t>
      </w:r>
    </w:p>
    <w:p w14:paraId="24026DBC" w14:textId="7B64B925" w:rsidR="0020007B" w:rsidRPr="006D5939" w:rsidRDefault="0020007B" w:rsidP="0020007B">
      <w:pPr>
        <w:pStyle w:val="ListParagraph"/>
        <w:numPr>
          <w:ilvl w:val="0"/>
          <w:numId w:val="105"/>
        </w:numPr>
      </w:pPr>
      <w:r>
        <w:t>Chúng không an toàn như triển khai bóng tối vì những người thách đấu chiếm lưu lượng truy cập trực tiếp.</w:t>
      </w:r>
    </w:p>
    <w:p w14:paraId="1BD619EF" w14:textId="77777777" w:rsidR="00984192" w:rsidRDefault="00984192" w:rsidP="00386C6B">
      <w:r>
        <w:br w:type="page"/>
      </w:r>
    </w:p>
    <w:p w14:paraId="0E8C0A4B" w14:textId="6B7F5299" w:rsidR="00984192" w:rsidRDefault="00984192" w:rsidP="00A3365C">
      <w:pPr>
        <w:pStyle w:val="Heading1"/>
        <w:jc w:val="center"/>
        <w:rPr>
          <w:rFonts w:ascii="Times New Roman" w:hAnsi="Times New Roman" w:cs="Times New Roman"/>
          <w:bCs w:val="0"/>
          <w:color w:val="auto"/>
          <w:sz w:val="32"/>
          <w:szCs w:val="32"/>
        </w:rPr>
      </w:pPr>
      <w:bookmarkStart w:id="117" w:name="_Toc148908628"/>
      <w:bookmarkStart w:id="118" w:name="_Toc154072502"/>
      <w:r w:rsidRPr="00984192">
        <w:rPr>
          <w:rFonts w:ascii="Times New Roman" w:hAnsi="Times New Roman" w:cs="Times New Roman"/>
          <w:bCs w:val="0"/>
          <w:color w:val="auto"/>
          <w:sz w:val="32"/>
          <w:szCs w:val="32"/>
        </w:rPr>
        <w:lastRenderedPageBreak/>
        <w:t>TÀI LIỆU THAM KHẢO</w:t>
      </w:r>
      <w:bookmarkEnd w:id="117"/>
      <w:bookmarkEnd w:id="118"/>
    </w:p>
    <w:p w14:paraId="0F19BF6D" w14:textId="00E15200" w:rsidR="00A3365C" w:rsidRDefault="00000000" w:rsidP="00A3365C">
      <w:pPr>
        <w:pStyle w:val="ListParagraph"/>
        <w:numPr>
          <w:ilvl w:val="0"/>
          <w:numId w:val="109"/>
        </w:numPr>
        <w:ind w:left="360"/>
      </w:pPr>
      <w:hyperlink r:id="rId55" w:anchor="_tong-quan-8" w:history="1">
        <w:r w:rsidR="00490582" w:rsidRPr="00490582">
          <w:rPr>
            <w:rStyle w:val="Hyperlink"/>
          </w:rPr>
          <w:t>Trần Trung Trực. (17/10/2020). Optimizer- Hiểu sâu về các thuật toán tối ưu ( GD,SGD,Adam,..). Viblo.</w:t>
        </w:r>
      </w:hyperlink>
    </w:p>
    <w:p w14:paraId="07F2B7D2" w14:textId="652AFA4C" w:rsidR="00490582" w:rsidRDefault="00000000" w:rsidP="00A3365C">
      <w:pPr>
        <w:pStyle w:val="ListParagraph"/>
        <w:numPr>
          <w:ilvl w:val="0"/>
          <w:numId w:val="109"/>
        </w:numPr>
        <w:ind w:left="360"/>
      </w:pPr>
      <w:hyperlink r:id="rId56" w:history="1">
        <w:r w:rsidR="00D57B64" w:rsidRPr="00D57B64">
          <w:rPr>
            <w:rStyle w:val="Hyperlink"/>
          </w:rPr>
          <w:t>Machine Learning cơ bản. (Jan 12, 2017). Bài 7: Gradient Descent (phần 1/2).</w:t>
        </w:r>
      </w:hyperlink>
    </w:p>
    <w:p w14:paraId="3C757300" w14:textId="3CE2CDBF" w:rsidR="00D57B64" w:rsidRDefault="00000000" w:rsidP="00A3365C">
      <w:pPr>
        <w:pStyle w:val="ListParagraph"/>
        <w:numPr>
          <w:ilvl w:val="0"/>
          <w:numId w:val="109"/>
        </w:numPr>
        <w:ind w:left="360"/>
      </w:pPr>
      <w:hyperlink r:id="rId57" w:history="1">
        <w:r w:rsidR="00D57B64" w:rsidRPr="00D57B64">
          <w:rPr>
            <w:rStyle w:val="Hyperlink"/>
          </w:rPr>
          <w:t>Machine Learning cơ bản. (Jan 16, 2017). Bài 8: Gradient Descent (phần 2/2).</w:t>
        </w:r>
      </w:hyperlink>
    </w:p>
    <w:p w14:paraId="534EEF54" w14:textId="1553EABB" w:rsidR="00D57B64" w:rsidRDefault="00000000" w:rsidP="00A3365C">
      <w:pPr>
        <w:pStyle w:val="ListParagraph"/>
        <w:numPr>
          <w:ilvl w:val="0"/>
          <w:numId w:val="109"/>
        </w:numPr>
        <w:ind w:left="360"/>
      </w:pPr>
      <w:hyperlink r:id="rId58" w:history="1">
        <w:r w:rsidR="00D57B64" w:rsidRPr="00D57B64">
          <w:rPr>
            <w:rStyle w:val="Hyperlink"/>
          </w:rPr>
          <w:t>Tek4.vn. Thuật toán Adagrad và vấn đề hiệu chỉnh Learning Rate.</w:t>
        </w:r>
      </w:hyperlink>
    </w:p>
    <w:p w14:paraId="4B956D3E" w14:textId="406C5023" w:rsidR="00D57B64" w:rsidRDefault="00000000" w:rsidP="00A3365C">
      <w:pPr>
        <w:pStyle w:val="ListParagraph"/>
        <w:numPr>
          <w:ilvl w:val="0"/>
          <w:numId w:val="109"/>
        </w:numPr>
        <w:ind w:left="360"/>
      </w:pPr>
      <w:hyperlink r:id="rId59" w:history="1">
        <w:r w:rsidR="00D57B64" w:rsidRPr="00D57B64">
          <w:rPr>
            <w:rStyle w:val="Hyperlink"/>
          </w:rPr>
          <w:t>Tek4.vn. Thuật toán RMSprop.</w:t>
        </w:r>
      </w:hyperlink>
    </w:p>
    <w:p w14:paraId="5E87886D" w14:textId="6E916EE9" w:rsidR="00D57B64" w:rsidRDefault="00000000" w:rsidP="00A3365C">
      <w:pPr>
        <w:pStyle w:val="ListParagraph"/>
        <w:numPr>
          <w:ilvl w:val="0"/>
          <w:numId w:val="109"/>
        </w:numPr>
        <w:ind w:left="360"/>
      </w:pPr>
      <w:hyperlink r:id="rId60" w:history="1">
        <w:r w:rsidR="00D57B64" w:rsidRPr="00D57B64">
          <w:rPr>
            <w:rStyle w:val="Hyperlink"/>
          </w:rPr>
          <w:t>Tek4.vn. Thuật toán tối ưu ADAM.</w:t>
        </w:r>
      </w:hyperlink>
    </w:p>
    <w:p w14:paraId="55C87868" w14:textId="1FC7BF67" w:rsidR="00D57B64" w:rsidRDefault="00000000" w:rsidP="00A3365C">
      <w:pPr>
        <w:pStyle w:val="ListParagraph"/>
        <w:numPr>
          <w:ilvl w:val="0"/>
          <w:numId w:val="109"/>
        </w:numPr>
        <w:ind w:left="360"/>
      </w:pPr>
      <w:hyperlink r:id="rId61" w:history="1">
        <w:r w:rsidR="00D57B64" w:rsidRPr="00D57B64">
          <w:rPr>
            <w:rStyle w:val="Hyperlink"/>
          </w:rPr>
          <w:t>Tek4.vn. Momentum.</w:t>
        </w:r>
      </w:hyperlink>
    </w:p>
    <w:p w14:paraId="115F106E" w14:textId="3B29260D" w:rsidR="00D57B64" w:rsidRDefault="00000000" w:rsidP="00A3365C">
      <w:pPr>
        <w:pStyle w:val="ListParagraph"/>
        <w:numPr>
          <w:ilvl w:val="0"/>
          <w:numId w:val="109"/>
        </w:numPr>
        <w:ind w:left="360"/>
      </w:pPr>
      <w:hyperlink r:id="rId62" w:history="1">
        <w:r w:rsidR="00D57B64" w:rsidRPr="00D57B64">
          <w:rPr>
            <w:rStyle w:val="Hyperlink"/>
          </w:rPr>
          <w:t>ML Collective. (1/5/2022). Continual Learning and Test in Production - "Designing ML Systems" Reading Group.</w:t>
        </w:r>
      </w:hyperlink>
    </w:p>
    <w:p w14:paraId="4D55D872" w14:textId="1436011B" w:rsidR="00D57B64" w:rsidRDefault="00000000" w:rsidP="00A3365C">
      <w:pPr>
        <w:pStyle w:val="ListParagraph"/>
        <w:numPr>
          <w:ilvl w:val="0"/>
          <w:numId w:val="109"/>
        </w:numPr>
        <w:ind w:left="360"/>
      </w:pPr>
      <w:hyperlink r:id="rId63" w:history="1">
        <w:r w:rsidR="00D57B64" w:rsidRPr="00D57B64">
          <w:rPr>
            <w:rStyle w:val="Hyperlink"/>
          </w:rPr>
          <w:t>serodriguez68. Chapter 9 - Continual learning and test in production.</w:t>
        </w:r>
      </w:hyperlink>
    </w:p>
    <w:p w14:paraId="6782DB83" w14:textId="54047150" w:rsidR="00D57B64" w:rsidRDefault="00000000" w:rsidP="00A3365C">
      <w:pPr>
        <w:pStyle w:val="ListParagraph"/>
        <w:numPr>
          <w:ilvl w:val="0"/>
          <w:numId w:val="109"/>
        </w:numPr>
        <w:ind w:left="360"/>
      </w:pPr>
      <w:hyperlink r:id="rId64" w:history="1">
        <w:r w:rsidR="00D57B64" w:rsidRPr="00D57B64">
          <w:rPr>
            <w:rStyle w:val="Hyperlink"/>
          </w:rPr>
          <w:t>Đắm mình vào học sâu. 11.11. Adagrad.</w:t>
        </w:r>
      </w:hyperlink>
    </w:p>
    <w:p w14:paraId="30F145F2" w14:textId="5B5F7DB0" w:rsidR="00D57B64" w:rsidRDefault="00000000" w:rsidP="00A3365C">
      <w:pPr>
        <w:pStyle w:val="ListParagraph"/>
        <w:numPr>
          <w:ilvl w:val="0"/>
          <w:numId w:val="109"/>
        </w:numPr>
        <w:ind w:left="360"/>
      </w:pPr>
      <w:hyperlink r:id="rId65" w:history="1">
        <w:r w:rsidR="00D57B64" w:rsidRPr="00D57B64">
          <w:rPr>
            <w:rStyle w:val="Hyperlink"/>
          </w:rPr>
          <w:t>Đắm mình vào học sâu. 11.12. RMSProp.</w:t>
        </w:r>
      </w:hyperlink>
    </w:p>
    <w:p w14:paraId="4FF0C69D" w14:textId="69F6BD5B" w:rsidR="00D57B64" w:rsidRPr="00A3365C" w:rsidRDefault="00000000" w:rsidP="00A3365C">
      <w:pPr>
        <w:pStyle w:val="ListParagraph"/>
        <w:numPr>
          <w:ilvl w:val="0"/>
          <w:numId w:val="109"/>
        </w:numPr>
        <w:ind w:left="360"/>
      </w:pPr>
      <w:hyperlink r:id="rId66" w:history="1">
        <w:r w:rsidR="00D57B64" w:rsidRPr="00D57B64">
          <w:rPr>
            <w:rStyle w:val="Hyperlink"/>
          </w:rPr>
          <w:t>Đắm mình vào học sâu. 11.14. Adam.</w:t>
        </w:r>
      </w:hyperlink>
    </w:p>
    <w:sectPr w:rsidR="00D57B64" w:rsidRPr="00A3365C">
      <w:headerReference w:type="default" r:id="rId6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02E163" w14:textId="77777777" w:rsidR="00D569F3" w:rsidRDefault="00D569F3">
      <w:pPr>
        <w:spacing w:line="240" w:lineRule="auto"/>
      </w:pPr>
      <w:r>
        <w:separator/>
      </w:r>
    </w:p>
  </w:endnote>
  <w:endnote w:type="continuationSeparator" w:id="0">
    <w:p w14:paraId="7382AD48" w14:textId="77777777" w:rsidR="00D569F3" w:rsidRDefault="00D569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5ADF1C" w14:textId="77777777" w:rsidR="00D569F3" w:rsidRDefault="00D569F3">
      <w:r>
        <w:separator/>
      </w:r>
    </w:p>
  </w:footnote>
  <w:footnote w:type="continuationSeparator" w:id="0">
    <w:p w14:paraId="040E0BBD" w14:textId="77777777" w:rsidR="00D569F3" w:rsidRDefault="00D569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BAA221" w14:textId="77777777" w:rsidR="00937E65" w:rsidRDefault="00937E65">
    <w:pPr>
      <w:pStyle w:val="Header"/>
      <w:jc w:val="center"/>
    </w:pPr>
  </w:p>
  <w:p w14:paraId="75EA8F7F" w14:textId="77777777" w:rsidR="00937E65" w:rsidRDefault="00937E6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sdtPr>
    <w:sdtContent>
      <w:p w14:paraId="26B300E9" w14:textId="77777777" w:rsidR="00937E65" w:rsidRDefault="00124A17">
        <w:pPr>
          <w:pStyle w:val="Header"/>
          <w:jc w:val="center"/>
        </w:pPr>
        <w:r>
          <w:fldChar w:fldCharType="begin"/>
        </w:r>
        <w:r>
          <w:instrText xml:space="preserve"> PAGE   \* MERGEFORMAT </w:instrText>
        </w:r>
        <w:r>
          <w:fldChar w:fldCharType="separate"/>
        </w:r>
        <w:r>
          <w:t>iv</w:t>
        </w:r>
        <w:r>
          <w:fldChar w:fldCharType="end"/>
        </w:r>
      </w:p>
    </w:sdtContent>
  </w:sdt>
  <w:p w14:paraId="3C36BC51" w14:textId="77777777" w:rsidR="00937E65" w:rsidRDefault="00937E6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sdtPr>
    <w:sdtContent>
      <w:p w14:paraId="1C6D4827" w14:textId="77777777" w:rsidR="00937E65" w:rsidRDefault="00124A17">
        <w:pPr>
          <w:pStyle w:val="Header"/>
          <w:jc w:val="center"/>
        </w:pPr>
        <w:r>
          <w:fldChar w:fldCharType="begin"/>
        </w:r>
        <w:r>
          <w:instrText xml:space="preserve"> PAGE   \* MERGEFORMAT </w:instrText>
        </w:r>
        <w:r>
          <w:fldChar w:fldCharType="separate"/>
        </w:r>
        <w:r>
          <w:t>13</w:t>
        </w:r>
        <w:r>
          <w:fldChar w:fldCharType="end"/>
        </w:r>
      </w:p>
    </w:sdtContent>
  </w:sdt>
  <w:p w14:paraId="2775CBEC" w14:textId="77777777" w:rsidR="00937E65" w:rsidRDefault="00937E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036097B"/>
    <w:multiLevelType w:val="singleLevel"/>
    <w:tmpl w:val="8036097B"/>
    <w:lvl w:ilvl="0">
      <w:start w:val="2"/>
      <w:numFmt w:val="decimal"/>
      <w:suff w:val="space"/>
      <w:lvlText w:val="%1."/>
      <w:lvlJc w:val="left"/>
    </w:lvl>
  </w:abstractNum>
  <w:abstractNum w:abstractNumId="1" w15:restartNumberingAfterBreak="0">
    <w:nsid w:val="832B438F"/>
    <w:multiLevelType w:val="singleLevel"/>
    <w:tmpl w:val="832B438F"/>
    <w:lvl w:ilvl="0">
      <w:start w:val="1"/>
      <w:numFmt w:val="decimal"/>
      <w:suff w:val="space"/>
      <w:lvlText w:val="%1."/>
      <w:lvlJc w:val="left"/>
    </w:lvl>
  </w:abstractNum>
  <w:abstractNum w:abstractNumId="2" w15:restartNumberingAfterBreak="0">
    <w:nsid w:val="8A802850"/>
    <w:multiLevelType w:val="singleLevel"/>
    <w:tmpl w:val="8A802850"/>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1E433B0"/>
    <w:multiLevelType w:val="multilevel"/>
    <w:tmpl w:val="91E433B0"/>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98CEE015"/>
    <w:multiLevelType w:val="singleLevel"/>
    <w:tmpl w:val="98CEE015"/>
    <w:lvl w:ilvl="0">
      <w:start w:val="1"/>
      <w:numFmt w:val="bullet"/>
      <w:lvlText w:val=""/>
      <w:lvlJc w:val="left"/>
      <w:pPr>
        <w:tabs>
          <w:tab w:val="left" w:pos="840"/>
        </w:tabs>
        <w:ind w:left="840" w:hanging="420"/>
      </w:pPr>
      <w:rPr>
        <w:rFonts w:ascii="Wingdings" w:hAnsi="Wingdings" w:hint="default"/>
      </w:rPr>
    </w:lvl>
  </w:abstractNum>
  <w:abstractNum w:abstractNumId="5" w15:restartNumberingAfterBreak="0">
    <w:nsid w:val="9D0BC448"/>
    <w:multiLevelType w:val="singleLevel"/>
    <w:tmpl w:val="9D0BC448"/>
    <w:lvl w:ilvl="0">
      <w:start w:val="1"/>
      <w:numFmt w:val="decimal"/>
      <w:suff w:val="space"/>
      <w:lvlText w:val="%1."/>
      <w:lvlJc w:val="left"/>
    </w:lvl>
  </w:abstractNum>
  <w:abstractNum w:abstractNumId="6" w15:restartNumberingAfterBreak="0">
    <w:nsid w:val="A49D3A3B"/>
    <w:multiLevelType w:val="singleLevel"/>
    <w:tmpl w:val="A49D3A3B"/>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A8F14989"/>
    <w:multiLevelType w:val="singleLevel"/>
    <w:tmpl w:val="A8F14989"/>
    <w:lvl w:ilvl="0">
      <w:start w:val="1"/>
      <w:numFmt w:val="bullet"/>
      <w:lvlText w:val="－"/>
      <w:lvlJc w:val="left"/>
      <w:pPr>
        <w:tabs>
          <w:tab w:val="left" w:pos="420"/>
        </w:tabs>
        <w:ind w:left="418" w:hanging="418"/>
      </w:pPr>
      <w:rPr>
        <w:rFonts w:ascii="SimSun" w:eastAsia="SimSun" w:hAnsi="SimSun" w:cs="SimSun" w:hint="default"/>
      </w:rPr>
    </w:lvl>
  </w:abstractNum>
  <w:abstractNum w:abstractNumId="8" w15:restartNumberingAfterBreak="0">
    <w:nsid w:val="B7DEF793"/>
    <w:multiLevelType w:val="singleLevel"/>
    <w:tmpl w:val="B7DEF793"/>
    <w:lvl w:ilvl="0">
      <w:start w:val="2"/>
      <w:numFmt w:val="decimal"/>
      <w:suff w:val="space"/>
      <w:lvlText w:val="%1."/>
      <w:lvlJc w:val="left"/>
    </w:lvl>
  </w:abstractNum>
  <w:abstractNum w:abstractNumId="9" w15:restartNumberingAfterBreak="0">
    <w:nsid w:val="BFBDA455"/>
    <w:multiLevelType w:val="singleLevel"/>
    <w:tmpl w:val="BFBDA455"/>
    <w:lvl w:ilvl="0">
      <w:start w:val="1"/>
      <w:numFmt w:val="decimal"/>
      <w:suff w:val="space"/>
      <w:lvlText w:val="%1."/>
      <w:lvlJc w:val="left"/>
    </w:lvl>
  </w:abstractNum>
  <w:abstractNum w:abstractNumId="10" w15:restartNumberingAfterBreak="0">
    <w:nsid w:val="C978024C"/>
    <w:multiLevelType w:val="singleLevel"/>
    <w:tmpl w:val="C978024C"/>
    <w:lvl w:ilvl="0">
      <w:start w:val="2"/>
      <w:numFmt w:val="decimal"/>
      <w:suff w:val="space"/>
      <w:lvlText w:val="%1."/>
      <w:lvlJc w:val="left"/>
    </w:lvl>
  </w:abstractNum>
  <w:abstractNum w:abstractNumId="11" w15:restartNumberingAfterBreak="0">
    <w:nsid w:val="C9A720B4"/>
    <w:multiLevelType w:val="singleLevel"/>
    <w:tmpl w:val="C9A720B4"/>
    <w:lvl w:ilvl="0">
      <w:start w:val="1"/>
      <w:numFmt w:val="bullet"/>
      <w:lvlText w:val=""/>
      <w:lvlJc w:val="left"/>
      <w:pPr>
        <w:tabs>
          <w:tab w:val="left" w:pos="840"/>
        </w:tabs>
        <w:ind w:left="840" w:hanging="420"/>
      </w:pPr>
      <w:rPr>
        <w:rFonts w:ascii="Wingdings" w:hAnsi="Wingdings" w:hint="default"/>
      </w:rPr>
    </w:lvl>
  </w:abstractNum>
  <w:abstractNum w:abstractNumId="12" w15:restartNumberingAfterBreak="0">
    <w:nsid w:val="D69097FF"/>
    <w:multiLevelType w:val="singleLevel"/>
    <w:tmpl w:val="D69097FF"/>
    <w:lvl w:ilvl="0">
      <w:start w:val="2"/>
      <w:numFmt w:val="decimal"/>
      <w:suff w:val="space"/>
      <w:lvlText w:val="%1."/>
      <w:lvlJc w:val="left"/>
    </w:lvl>
  </w:abstractNum>
  <w:abstractNum w:abstractNumId="13" w15:restartNumberingAfterBreak="0">
    <w:nsid w:val="E262C192"/>
    <w:multiLevelType w:val="singleLevel"/>
    <w:tmpl w:val="E262C192"/>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E71B4705"/>
    <w:multiLevelType w:val="singleLevel"/>
    <w:tmpl w:val="E71B4705"/>
    <w:lvl w:ilvl="0">
      <w:start w:val="2"/>
      <w:numFmt w:val="decimal"/>
      <w:suff w:val="space"/>
      <w:lvlText w:val="%1."/>
      <w:lvlJc w:val="left"/>
    </w:lvl>
  </w:abstractNum>
  <w:abstractNum w:abstractNumId="15" w15:restartNumberingAfterBreak="0">
    <w:nsid w:val="E7718DD2"/>
    <w:multiLevelType w:val="singleLevel"/>
    <w:tmpl w:val="E7718DD2"/>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EEC641A3"/>
    <w:multiLevelType w:val="singleLevel"/>
    <w:tmpl w:val="EEC641A3"/>
    <w:lvl w:ilvl="0">
      <w:start w:val="1"/>
      <w:numFmt w:val="bullet"/>
      <w:lvlText w:val=""/>
      <w:lvlJc w:val="left"/>
      <w:pPr>
        <w:tabs>
          <w:tab w:val="left" w:pos="420"/>
        </w:tabs>
        <w:ind w:left="420" w:hanging="420"/>
      </w:pPr>
      <w:rPr>
        <w:rFonts w:ascii="Wingdings" w:hAnsi="Wingdings" w:hint="default"/>
      </w:rPr>
    </w:lvl>
  </w:abstractNum>
  <w:abstractNum w:abstractNumId="17" w15:restartNumberingAfterBreak="0">
    <w:nsid w:val="F487BC35"/>
    <w:multiLevelType w:val="singleLevel"/>
    <w:tmpl w:val="F487BC35"/>
    <w:lvl w:ilvl="0">
      <w:start w:val="1"/>
      <w:numFmt w:val="decimal"/>
      <w:suff w:val="space"/>
      <w:lvlText w:val="%1."/>
      <w:lvlJc w:val="left"/>
    </w:lvl>
  </w:abstractNum>
  <w:abstractNum w:abstractNumId="18" w15:restartNumberingAfterBreak="0">
    <w:nsid w:val="F7283930"/>
    <w:multiLevelType w:val="singleLevel"/>
    <w:tmpl w:val="F7283930"/>
    <w:lvl w:ilvl="0">
      <w:start w:val="1"/>
      <w:numFmt w:val="decimal"/>
      <w:suff w:val="space"/>
      <w:lvlText w:val="%1."/>
      <w:lvlJc w:val="left"/>
    </w:lvl>
  </w:abstractNum>
  <w:abstractNum w:abstractNumId="19" w15:restartNumberingAfterBreak="0">
    <w:nsid w:val="F94549B7"/>
    <w:multiLevelType w:val="singleLevel"/>
    <w:tmpl w:val="F94549B7"/>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00377EBF"/>
    <w:multiLevelType w:val="hybridMultilevel"/>
    <w:tmpl w:val="5F72EB54"/>
    <w:lvl w:ilvl="0" w:tplc="DC149F82">
      <w:start w:val="1"/>
      <w:numFmt w:val="decimal"/>
      <w:pStyle w:val="221"/>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0C0ADD9"/>
    <w:multiLevelType w:val="singleLevel"/>
    <w:tmpl w:val="00C0ADD9"/>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058D2464"/>
    <w:multiLevelType w:val="hybridMultilevel"/>
    <w:tmpl w:val="7B0A9340"/>
    <w:lvl w:ilvl="0" w:tplc="AC96AB3E">
      <w:start w:val="1"/>
      <w:numFmt w:val="decimal"/>
      <w:lvlText w:val="2.3.%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058F71B0"/>
    <w:multiLevelType w:val="multilevel"/>
    <w:tmpl w:val="69AA31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5D5AEBB"/>
    <w:multiLevelType w:val="singleLevel"/>
    <w:tmpl w:val="05D5AEBB"/>
    <w:lvl w:ilvl="0">
      <w:start w:val="1"/>
      <w:numFmt w:val="bullet"/>
      <w:lvlText w:val=""/>
      <w:lvlJc w:val="left"/>
      <w:pPr>
        <w:tabs>
          <w:tab w:val="left" w:pos="420"/>
        </w:tabs>
        <w:ind w:left="420" w:hanging="420"/>
      </w:pPr>
      <w:rPr>
        <w:rFonts w:ascii="Wingdings" w:hAnsi="Wingdings" w:hint="default"/>
      </w:rPr>
    </w:lvl>
  </w:abstractNum>
  <w:abstractNum w:abstractNumId="25" w15:restartNumberingAfterBreak="0">
    <w:nsid w:val="07503C14"/>
    <w:multiLevelType w:val="hybridMultilevel"/>
    <w:tmpl w:val="04F22852"/>
    <w:lvl w:ilvl="0" w:tplc="5022938E">
      <w:start w:val="1"/>
      <w:numFmt w:val="decimal"/>
      <w:pStyle w:val="1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898BA2C"/>
    <w:multiLevelType w:val="singleLevel"/>
    <w:tmpl w:val="0898BA2C"/>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09B65862"/>
    <w:multiLevelType w:val="singleLevel"/>
    <w:tmpl w:val="09B65862"/>
    <w:lvl w:ilvl="0">
      <w:start w:val="1"/>
      <w:numFmt w:val="decimal"/>
      <w:suff w:val="space"/>
      <w:lvlText w:val="%1."/>
      <w:lvlJc w:val="left"/>
    </w:lvl>
  </w:abstractNum>
  <w:abstractNum w:abstractNumId="28" w15:restartNumberingAfterBreak="0">
    <w:nsid w:val="0B8363E4"/>
    <w:multiLevelType w:val="multilevel"/>
    <w:tmpl w:val="0B8363E4"/>
    <w:lvl w:ilvl="0">
      <w:start w:val="1"/>
      <w:numFmt w:val="decimal"/>
      <w:lvlText w:val="2.1.%1"/>
      <w:lvlJc w:val="left"/>
      <w:pPr>
        <w:ind w:left="1680" w:hanging="360"/>
      </w:pPr>
      <w:rPr>
        <w:rFonts w:hint="default"/>
      </w:rPr>
    </w:lvl>
    <w:lvl w:ilvl="1">
      <w:start w:val="1"/>
      <w:numFmt w:val="lowerLetter"/>
      <w:lvlText w:val="%2."/>
      <w:lvlJc w:val="left"/>
      <w:pPr>
        <w:ind w:left="2400" w:hanging="360"/>
      </w:pPr>
    </w:lvl>
    <w:lvl w:ilvl="2">
      <w:start w:val="1"/>
      <w:numFmt w:val="lowerRoman"/>
      <w:lvlText w:val="%3."/>
      <w:lvlJc w:val="right"/>
      <w:pPr>
        <w:ind w:left="3120" w:hanging="180"/>
      </w:pPr>
    </w:lvl>
    <w:lvl w:ilvl="3">
      <w:start w:val="1"/>
      <w:numFmt w:val="decimal"/>
      <w:lvlText w:val="%4."/>
      <w:lvlJc w:val="left"/>
      <w:pPr>
        <w:ind w:left="3840" w:hanging="360"/>
      </w:pPr>
    </w:lvl>
    <w:lvl w:ilvl="4">
      <w:start w:val="1"/>
      <w:numFmt w:val="lowerLetter"/>
      <w:lvlText w:val="%5."/>
      <w:lvlJc w:val="left"/>
      <w:pPr>
        <w:ind w:left="4560" w:hanging="360"/>
      </w:pPr>
    </w:lvl>
    <w:lvl w:ilvl="5">
      <w:start w:val="1"/>
      <w:numFmt w:val="lowerRoman"/>
      <w:lvlText w:val="%6."/>
      <w:lvlJc w:val="right"/>
      <w:pPr>
        <w:ind w:left="5280" w:hanging="180"/>
      </w:pPr>
    </w:lvl>
    <w:lvl w:ilvl="6">
      <w:start w:val="1"/>
      <w:numFmt w:val="decimal"/>
      <w:lvlText w:val="%7."/>
      <w:lvlJc w:val="left"/>
      <w:pPr>
        <w:ind w:left="6000" w:hanging="360"/>
      </w:pPr>
    </w:lvl>
    <w:lvl w:ilvl="7">
      <w:start w:val="1"/>
      <w:numFmt w:val="lowerLetter"/>
      <w:lvlText w:val="%8."/>
      <w:lvlJc w:val="left"/>
      <w:pPr>
        <w:ind w:left="6720" w:hanging="360"/>
      </w:pPr>
    </w:lvl>
    <w:lvl w:ilvl="8">
      <w:start w:val="1"/>
      <w:numFmt w:val="lowerRoman"/>
      <w:lvlText w:val="%9."/>
      <w:lvlJc w:val="right"/>
      <w:pPr>
        <w:ind w:left="7440" w:hanging="180"/>
      </w:pPr>
    </w:lvl>
  </w:abstractNum>
  <w:abstractNum w:abstractNumId="29" w15:restartNumberingAfterBreak="0">
    <w:nsid w:val="0D3E45AD"/>
    <w:multiLevelType w:val="singleLevel"/>
    <w:tmpl w:val="0D3E45AD"/>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0D5F29E0"/>
    <w:multiLevelType w:val="hybridMultilevel"/>
    <w:tmpl w:val="83D2A3E2"/>
    <w:lvl w:ilvl="0" w:tplc="BA3AEB0E">
      <w:start w:val="1"/>
      <w:numFmt w:val="decimal"/>
      <w:pStyle w:val="2121"/>
      <w:lvlText w:val="2.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0EB43467"/>
    <w:multiLevelType w:val="hybridMultilevel"/>
    <w:tmpl w:val="FCCA691C"/>
    <w:lvl w:ilvl="0" w:tplc="3D7E5B28">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0EEB4603"/>
    <w:multiLevelType w:val="singleLevel"/>
    <w:tmpl w:val="0EEB4603"/>
    <w:lvl w:ilvl="0">
      <w:start w:val="1"/>
      <w:numFmt w:val="bullet"/>
      <w:lvlText w:val=""/>
      <w:lvlJc w:val="left"/>
      <w:pPr>
        <w:tabs>
          <w:tab w:val="left" w:pos="420"/>
        </w:tabs>
        <w:ind w:left="420" w:hanging="420"/>
      </w:pPr>
      <w:rPr>
        <w:rFonts w:ascii="Wingdings" w:hAnsi="Wingdings" w:hint="default"/>
      </w:rPr>
    </w:lvl>
  </w:abstractNum>
  <w:abstractNum w:abstractNumId="33" w15:restartNumberingAfterBreak="0">
    <w:nsid w:val="101A7D19"/>
    <w:multiLevelType w:val="singleLevel"/>
    <w:tmpl w:val="101A7D19"/>
    <w:lvl w:ilvl="0">
      <w:start w:val="1"/>
      <w:numFmt w:val="bullet"/>
      <w:lvlText w:val=""/>
      <w:lvlJc w:val="left"/>
      <w:pPr>
        <w:tabs>
          <w:tab w:val="left" w:pos="1260"/>
        </w:tabs>
        <w:ind w:left="1260" w:hanging="420"/>
      </w:pPr>
      <w:rPr>
        <w:rFonts w:ascii="Wingdings" w:hAnsi="Wingdings" w:hint="default"/>
      </w:rPr>
    </w:lvl>
  </w:abstractNum>
  <w:abstractNum w:abstractNumId="34" w15:restartNumberingAfterBreak="0">
    <w:nsid w:val="12700701"/>
    <w:multiLevelType w:val="hybridMultilevel"/>
    <w:tmpl w:val="AD1CAE1E"/>
    <w:lvl w:ilvl="0" w:tplc="3CFE49B6">
      <w:start w:val="1"/>
      <w:numFmt w:val="decimal"/>
      <w:pStyle w:val="2221"/>
      <w:lvlText w:val="2.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12E050FC"/>
    <w:multiLevelType w:val="multilevel"/>
    <w:tmpl w:val="12E050FC"/>
    <w:lvl w:ilvl="0">
      <w:start w:val="1"/>
      <w:numFmt w:val="decimal"/>
      <w:lvlText w:val="1.%1"/>
      <w:lvlJc w:val="left"/>
      <w:pPr>
        <w:ind w:left="8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18C56203"/>
    <w:multiLevelType w:val="hybridMultilevel"/>
    <w:tmpl w:val="5C76905A"/>
    <w:lvl w:ilvl="0" w:tplc="3A7066E2">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BBB1828"/>
    <w:multiLevelType w:val="multilevel"/>
    <w:tmpl w:val="E8DA9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E4EE45B"/>
    <w:multiLevelType w:val="singleLevel"/>
    <w:tmpl w:val="1E4EE45B"/>
    <w:lvl w:ilvl="0">
      <w:start w:val="1"/>
      <w:numFmt w:val="decimal"/>
      <w:lvlText w:val="%1."/>
      <w:lvlJc w:val="left"/>
      <w:pPr>
        <w:tabs>
          <w:tab w:val="left" w:pos="1265"/>
        </w:tabs>
        <w:ind w:left="1265" w:hanging="425"/>
      </w:pPr>
      <w:rPr>
        <w:rFonts w:hint="default"/>
      </w:rPr>
    </w:lvl>
  </w:abstractNum>
  <w:abstractNum w:abstractNumId="39" w15:restartNumberingAfterBreak="0">
    <w:nsid w:val="1E729F2A"/>
    <w:multiLevelType w:val="singleLevel"/>
    <w:tmpl w:val="1E729F2A"/>
    <w:lvl w:ilvl="0">
      <w:start w:val="1"/>
      <w:numFmt w:val="bullet"/>
      <w:lvlText w:val=""/>
      <w:lvlJc w:val="left"/>
      <w:pPr>
        <w:tabs>
          <w:tab w:val="left" w:pos="420"/>
        </w:tabs>
        <w:ind w:left="420" w:hanging="420"/>
      </w:pPr>
      <w:rPr>
        <w:rFonts w:ascii="Wingdings" w:hAnsi="Wingdings" w:hint="default"/>
      </w:rPr>
    </w:lvl>
  </w:abstractNum>
  <w:abstractNum w:abstractNumId="40" w15:restartNumberingAfterBreak="0">
    <w:nsid w:val="1FD72065"/>
    <w:multiLevelType w:val="multilevel"/>
    <w:tmpl w:val="1FD72065"/>
    <w:lvl w:ilvl="0">
      <w:start w:val="1"/>
      <w:numFmt w:val="decimal"/>
      <w:lvlText w:val="4.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1FA2B3B"/>
    <w:multiLevelType w:val="hybridMultilevel"/>
    <w:tmpl w:val="40B84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41A271A"/>
    <w:multiLevelType w:val="hybridMultilevel"/>
    <w:tmpl w:val="A0FC68DE"/>
    <w:lvl w:ilvl="0" w:tplc="AC96AB3E">
      <w:start w:val="1"/>
      <w:numFmt w:val="decimal"/>
      <w:lvlText w:val="2.3.%1"/>
      <w:lvlJc w:val="left"/>
      <w:pPr>
        <w:ind w:left="18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4405D43"/>
    <w:multiLevelType w:val="hybridMultilevel"/>
    <w:tmpl w:val="8018A2BC"/>
    <w:lvl w:ilvl="0" w:tplc="A68A8082">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6013EC1"/>
    <w:multiLevelType w:val="hybridMultilevel"/>
    <w:tmpl w:val="630080B6"/>
    <w:lvl w:ilvl="0" w:tplc="FC5CE1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26751A49"/>
    <w:multiLevelType w:val="singleLevel"/>
    <w:tmpl w:val="26751A49"/>
    <w:lvl w:ilvl="0">
      <w:start w:val="1"/>
      <w:numFmt w:val="bullet"/>
      <w:lvlText w:val=""/>
      <w:lvlJc w:val="left"/>
      <w:pPr>
        <w:tabs>
          <w:tab w:val="left" w:pos="420"/>
        </w:tabs>
        <w:ind w:left="420" w:hanging="420"/>
      </w:pPr>
      <w:rPr>
        <w:rFonts w:ascii="Wingdings" w:hAnsi="Wingdings" w:hint="default"/>
      </w:rPr>
    </w:lvl>
  </w:abstractNum>
  <w:abstractNum w:abstractNumId="46" w15:restartNumberingAfterBreak="0">
    <w:nsid w:val="26EA1F5A"/>
    <w:multiLevelType w:val="multilevel"/>
    <w:tmpl w:val="26EA1F5A"/>
    <w:lvl w:ilvl="0">
      <w:start w:val="1"/>
      <w:numFmt w:val="decimal"/>
      <w:lvlText w:val="%1."/>
      <w:lvlJc w:val="left"/>
      <w:pPr>
        <w:ind w:left="1625" w:hanging="360"/>
      </w:pPr>
      <w:rPr>
        <w:rFonts w:hint="default"/>
      </w:rPr>
    </w:lvl>
    <w:lvl w:ilvl="1">
      <w:start w:val="1"/>
      <w:numFmt w:val="lowerLetter"/>
      <w:lvlText w:val="%2."/>
      <w:lvlJc w:val="left"/>
      <w:pPr>
        <w:ind w:left="2345" w:hanging="360"/>
      </w:pPr>
    </w:lvl>
    <w:lvl w:ilvl="2">
      <w:start w:val="1"/>
      <w:numFmt w:val="lowerRoman"/>
      <w:lvlText w:val="%3."/>
      <w:lvlJc w:val="right"/>
      <w:pPr>
        <w:ind w:left="3065" w:hanging="180"/>
      </w:pPr>
    </w:lvl>
    <w:lvl w:ilvl="3">
      <w:start w:val="1"/>
      <w:numFmt w:val="decimal"/>
      <w:lvlText w:val="%4."/>
      <w:lvlJc w:val="left"/>
      <w:pPr>
        <w:ind w:left="3785" w:hanging="360"/>
      </w:pPr>
    </w:lvl>
    <w:lvl w:ilvl="4">
      <w:start w:val="1"/>
      <w:numFmt w:val="lowerLetter"/>
      <w:lvlText w:val="%5."/>
      <w:lvlJc w:val="left"/>
      <w:pPr>
        <w:ind w:left="4505" w:hanging="360"/>
      </w:pPr>
    </w:lvl>
    <w:lvl w:ilvl="5">
      <w:start w:val="1"/>
      <w:numFmt w:val="lowerRoman"/>
      <w:lvlText w:val="%6."/>
      <w:lvlJc w:val="right"/>
      <w:pPr>
        <w:ind w:left="5225" w:hanging="180"/>
      </w:pPr>
    </w:lvl>
    <w:lvl w:ilvl="6">
      <w:start w:val="1"/>
      <w:numFmt w:val="decimal"/>
      <w:lvlText w:val="%7."/>
      <w:lvlJc w:val="left"/>
      <w:pPr>
        <w:ind w:left="5945" w:hanging="360"/>
      </w:pPr>
    </w:lvl>
    <w:lvl w:ilvl="7">
      <w:start w:val="1"/>
      <w:numFmt w:val="lowerLetter"/>
      <w:lvlText w:val="%8."/>
      <w:lvlJc w:val="left"/>
      <w:pPr>
        <w:ind w:left="6665" w:hanging="360"/>
      </w:pPr>
    </w:lvl>
    <w:lvl w:ilvl="8">
      <w:start w:val="1"/>
      <w:numFmt w:val="lowerRoman"/>
      <w:lvlText w:val="%9."/>
      <w:lvlJc w:val="right"/>
      <w:pPr>
        <w:ind w:left="7385" w:hanging="180"/>
      </w:pPr>
    </w:lvl>
  </w:abstractNum>
  <w:abstractNum w:abstractNumId="47" w15:restartNumberingAfterBreak="0">
    <w:nsid w:val="279C461F"/>
    <w:multiLevelType w:val="hybridMultilevel"/>
    <w:tmpl w:val="900C8E5A"/>
    <w:lvl w:ilvl="0" w:tplc="EAE01A24">
      <w:start w:val="1"/>
      <w:numFmt w:val="decimal"/>
      <w:pStyle w:val="2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7F75750"/>
    <w:multiLevelType w:val="hybridMultilevel"/>
    <w:tmpl w:val="9C46B00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97077C9"/>
    <w:multiLevelType w:val="hybridMultilevel"/>
    <w:tmpl w:val="4E06BD54"/>
    <w:lvl w:ilvl="0" w:tplc="EDCC2990">
      <w:start w:val="1"/>
      <w:numFmt w:val="decimal"/>
      <w:lvlText w:val="2.2.%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1015BA4"/>
    <w:multiLevelType w:val="singleLevel"/>
    <w:tmpl w:val="31015BA4"/>
    <w:lvl w:ilvl="0">
      <w:start w:val="1"/>
      <w:numFmt w:val="decimal"/>
      <w:suff w:val="space"/>
      <w:lvlText w:val="%1."/>
      <w:lvlJc w:val="left"/>
    </w:lvl>
  </w:abstractNum>
  <w:abstractNum w:abstractNumId="51" w15:restartNumberingAfterBreak="0">
    <w:nsid w:val="3264758B"/>
    <w:multiLevelType w:val="singleLevel"/>
    <w:tmpl w:val="3264758B"/>
    <w:lvl w:ilvl="0">
      <w:start w:val="1"/>
      <w:numFmt w:val="decimal"/>
      <w:suff w:val="space"/>
      <w:lvlText w:val="%1."/>
      <w:lvlJc w:val="left"/>
    </w:lvl>
  </w:abstractNum>
  <w:abstractNum w:abstractNumId="52" w15:restartNumberingAfterBreak="0">
    <w:nsid w:val="336B6104"/>
    <w:multiLevelType w:val="singleLevel"/>
    <w:tmpl w:val="336B6104"/>
    <w:lvl w:ilvl="0">
      <w:start w:val="1"/>
      <w:numFmt w:val="decimal"/>
      <w:suff w:val="space"/>
      <w:lvlText w:val="%1."/>
      <w:lvlJc w:val="left"/>
    </w:lvl>
  </w:abstractNum>
  <w:abstractNum w:abstractNumId="53" w15:restartNumberingAfterBreak="0">
    <w:nsid w:val="36017649"/>
    <w:multiLevelType w:val="hybridMultilevel"/>
    <w:tmpl w:val="C96CCCB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CEC6300A">
      <w:start w:val="1"/>
      <w:numFmt w:val="bullet"/>
      <w:lvlText w:val="-"/>
      <w:lvlJc w:val="left"/>
      <w:pPr>
        <w:ind w:left="2160" w:hanging="360"/>
      </w:pPr>
      <w:rPr>
        <w:rFonts w:ascii="Times New Roman" w:eastAsia="Times New Roman" w:hAnsi="Times New Roman" w:cs="Times New Roman" w:hint="default"/>
      </w:rPr>
    </w:lvl>
    <w:lvl w:ilvl="3" w:tplc="616E26D6">
      <w:start w:val="2"/>
      <w:numFmt w:val="bullet"/>
      <w:lvlText w:val=""/>
      <w:lvlJc w:val="left"/>
      <w:pPr>
        <w:ind w:left="2880" w:hanging="360"/>
      </w:pPr>
      <w:rPr>
        <w:rFonts w:ascii="Symbol" w:eastAsia="Times New Roman" w:hAnsi="Symbol"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8E030E4"/>
    <w:multiLevelType w:val="multilevel"/>
    <w:tmpl w:val="C96A7D9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9565536"/>
    <w:multiLevelType w:val="hybridMultilevel"/>
    <w:tmpl w:val="3CB41038"/>
    <w:lvl w:ilvl="0" w:tplc="3A7066E2">
      <w:start w:val="1"/>
      <w:numFmt w:val="bullet"/>
      <w:lvlText w:val="+"/>
      <w:lvlJc w:val="left"/>
      <w:pPr>
        <w:ind w:left="2880" w:hanging="360"/>
      </w:pPr>
      <w:rPr>
        <w:rFonts w:ascii="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6" w15:restartNumberingAfterBreak="0">
    <w:nsid w:val="396FCD8F"/>
    <w:multiLevelType w:val="singleLevel"/>
    <w:tmpl w:val="396FCD8F"/>
    <w:lvl w:ilvl="0">
      <w:start w:val="1"/>
      <w:numFmt w:val="decimal"/>
      <w:suff w:val="space"/>
      <w:lvlText w:val="%1."/>
      <w:lvlJc w:val="left"/>
    </w:lvl>
  </w:abstractNum>
  <w:abstractNum w:abstractNumId="57" w15:restartNumberingAfterBreak="0">
    <w:nsid w:val="39DB3066"/>
    <w:multiLevelType w:val="singleLevel"/>
    <w:tmpl w:val="39DB3066"/>
    <w:lvl w:ilvl="0">
      <w:start w:val="1"/>
      <w:numFmt w:val="bullet"/>
      <w:lvlText w:val=""/>
      <w:lvlJc w:val="left"/>
      <w:pPr>
        <w:tabs>
          <w:tab w:val="left" w:pos="420"/>
        </w:tabs>
        <w:ind w:left="420" w:hanging="420"/>
      </w:pPr>
      <w:rPr>
        <w:rFonts w:ascii="Wingdings" w:hAnsi="Wingdings" w:hint="default"/>
      </w:rPr>
    </w:lvl>
  </w:abstractNum>
  <w:abstractNum w:abstractNumId="58" w15:restartNumberingAfterBreak="0">
    <w:nsid w:val="39FE003D"/>
    <w:multiLevelType w:val="hybridMultilevel"/>
    <w:tmpl w:val="791A5242"/>
    <w:lvl w:ilvl="0" w:tplc="7C5416EA">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3D52CDDA"/>
    <w:multiLevelType w:val="singleLevel"/>
    <w:tmpl w:val="3D52CDDA"/>
    <w:lvl w:ilvl="0">
      <w:start w:val="1"/>
      <w:numFmt w:val="bullet"/>
      <w:lvlText w:val=""/>
      <w:lvlJc w:val="left"/>
      <w:pPr>
        <w:tabs>
          <w:tab w:val="left" w:pos="420"/>
        </w:tabs>
        <w:ind w:left="420" w:hanging="420"/>
      </w:pPr>
      <w:rPr>
        <w:rFonts w:ascii="Wingdings" w:hAnsi="Wingdings" w:hint="default"/>
      </w:rPr>
    </w:lvl>
  </w:abstractNum>
  <w:abstractNum w:abstractNumId="60" w15:restartNumberingAfterBreak="0">
    <w:nsid w:val="40A37BE3"/>
    <w:multiLevelType w:val="hybridMultilevel"/>
    <w:tmpl w:val="0C44ED2E"/>
    <w:lvl w:ilvl="0" w:tplc="B9E62566">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C50955"/>
    <w:multiLevelType w:val="multilevel"/>
    <w:tmpl w:val="64488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1ED6F51"/>
    <w:multiLevelType w:val="multilevel"/>
    <w:tmpl w:val="8564CD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17730B"/>
    <w:multiLevelType w:val="hybridMultilevel"/>
    <w:tmpl w:val="98383854"/>
    <w:lvl w:ilvl="0" w:tplc="6A8E347A">
      <w:start w:val="1"/>
      <w:numFmt w:val="decimal"/>
      <w:pStyle w:val="2211"/>
      <w:lvlText w:val="2.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5B4C428"/>
    <w:multiLevelType w:val="singleLevel"/>
    <w:tmpl w:val="45B4C428"/>
    <w:lvl w:ilvl="0">
      <w:start w:val="1"/>
      <w:numFmt w:val="decimal"/>
      <w:suff w:val="space"/>
      <w:lvlText w:val="%1."/>
      <w:lvlJc w:val="left"/>
    </w:lvl>
  </w:abstractNum>
  <w:abstractNum w:abstractNumId="65" w15:restartNumberingAfterBreak="0">
    <w:nsid w:val="46491FAC"/>
    <w:multiLevelType w:val="hybridMultilevel"/>
    <w:tmpl w:val="A378CFF2"/>
    <w:lvl w:ilvl="0" w:tplc="9118AF6A">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BA11AF1"/>
    <w:multiLevelType w:val="hybridMultilevel"/>
    <w:tmpl w:val="80F6CCCC"/>
    <w:lvl w:ilvl="0" w:tplc="9118AF6A">
      <w:start w:val="1"/>
      <w:numFmt w:val="decimal"/>
      <w:lvlText w:val="1.%1"/>
      <w:lvlJc w:val="left"/>
      <w:pPr>
        <w:ind w:left="3060" w:hanging="360"/>
      </w:pPr>
      <w:rPr>
        <w:rFonts w:hint="default"/>
      </w:rPr>
    </w:lvl>
    <w:lvl w:ilvl="1" w:tplc="04090019">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67" w15:restartNumberingAfterBreak="0">
    <w:nsid w:val="4C970A35"/>
    <w:multiLevelType w:val="hybridMultilevel"/>
    <w:tmpl w:val="05F4C238"/>
    <w:lvl w:ilvl="0" w:tplc="DA00C18E">
      <w:start w:val="1"/>
      <w:numFmt w:val="bullet"/>
      <w:lvlText w:val="-"/>
      <w:lvlJc w:val="left"/>
      <w:pPr>
        <w:ind w:left="1800" w:hanging="360"/>
      </w:pPr>
      <w:rPr>
        <w:rFonts w:ascii="Times New Roman" w:eastAsia="Times New Roman"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4DA616D3"/>
    <w:multiLevelType w:val="hybridMultilevel"/>
    <w:tmpl w:val="5980D8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DA785F5"/>
    <w:multiLevelType w:val="singleLevel"/>
    <w:tmpl w:val="4DA785F5"/>
    <w:lvl w:ilvl="0">
      <w:start w:val="1"/>
      <w:numFmt w:val="decimal"/>
      <w:suff w:val="space"/>
      <w:lvlText w:val="%1."/>
      <w:lvlJc w:val="left"/>
    </w:lvl>
  </w:abstractNum>
  <w:abstractNum w:abstractNumId="70" w15:restartNumberingAfterBreak="0">
    <w:nsid w:val="5028514C"/>
    <w:multiLevelType w:val="multilevel"/>
    <w:tmpl w:val="5028514C"/>
    <w:lvl w:ilvl="0">
      <w:start w:val="1"/>
      <w:numFmt w:val="decimal"/>
      <w:lvlText w:val="2.%1"/>
      <w:lvlJc w:val="left"/>
      <w:pPr>
        <w:ind w:left="8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1" w15:restartNumberingAfterBreak="0">
    <w:nsid w:val="509B4B9E"/>
    <w:multiLevelType w:val="singleLevel"/>
    <w:tmpl w:val="509B4B9E"/>
    <w:lvl w:ilvl="0">
      <w:start w:val="1"/>
      <w:numFmt w:val="bullet"/>
      <w:lvlText w:val=""/>
      <w:lvlJc w:val="left"/>
      <w:pPr>
        <w:tabs>
          <w:tab w:val="left" w:pos="840"/>
        </w:tabs>
        <w:ind w:left="840" w:hanging="420"/>
      </w:pPr>
      <w:rPr>
        <w:rFonts w:ascii="Wingdings" w:hAnsi="Wingdings" w:hint="default"/>
      </w:rPr>
    </w:lvl>
  </w:abstractNum>
  <w:abstractNum w:abstractNumId="72" w15:restartNumberingAfterBreak="0">
    <w:nsid w:val="51194C6C"/>
    <w:multiLevelType w:val="multilevel"/>
    <w:tmpl w:val="51194C6C"/>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73" w15:restartNumberingAfterBreak="0">
    <w:nsid w:val="53267256"/>
    <w:multiLevelType w:val="singleLevel"/>
    <w:tmpl w:val="53267256"/>
    <w:lvl w:ilvl="0">
      <w:start w:val="1"/>
      <w:numFmt w:val="bullet"/>
      <w:lvlText w:val=""/>
      <w:lvlJc w:val="left"/>
      <w:pPr>
        <w:tabs>
          <w:tab w:val="left" w:pos="420"/>
        </w:tabs>
        <w:ind w:left="420" w:hanging="420"/>
      </w:pPr>
      <w:rPr>
        <w:rFonts w:ascii="Wingdings" w:hAnsi="Wingdings" w:hint="default"/>
      </w:rPr>
    </w:lvl>
  </w:abstractNum>
  <w:abstractNum w:abstractNumId="74" w15:restartNumberingAfterBreak="0">
    <w:nsid w:val="573F8EA2"/>
    <w:multiLevelType w:val="singleLevel"/>
    <w:tmpl w:val="573F8EA2"/>
    <w:lvl w:ilvl="0">
      <w:start w:val="1"/>
      <w:numFmt w:val="decimal"/>
      <w:suff w:val="space"/>
      <w:lvlText w:val="%1."/>
      <w:lvlJc w:val="left"/>
    </w:lvl>
  </w:abstractNum>
  <w:abstractNum w:abstractNumId="75" w15:restartNumberingAfterBreak="0">
    <w:nsid w:val="578F4B22"/>
    <w:multiLevelType w:val="hybridMultilevel"/>
    <w:tmpl w:val="ED8A592C"/>
    <w:lvl w:ilvl="0" w:tplc="3A7066E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581C0427"/>
    <w:multiLevelType w:val="hybridMultilevel"/>
    <w:tmpl w:val="08108FF4"/>
    <w:lvl w:ilvl="0" w:tplc="046880BA">
      <w:start w:val="1"/>
      <w:numFmt w:val="decimal"/>
      <w:lvlText w:val="2.%1"/>
      <w:lvlJc w:val="left"/>
      <w:pPr>
        <w:ind w:left="30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8ACC6EC"/>
    <w:multiLevelType w:val="singleLevel"/>
    <w:tmpl w:val="58ACC6EC"/>
    <w:lvl w:ilvl="0">
      <w:start w:val="1"/>
      <w:numFmt w:val="bullet"/>
      <w:lvlText w:val="－"/>
      <w:lvlJc w:val="left"/>
      <w:pPr>
        <w:tabs>
          <w:tab w:val="left" w:pos="420"/>
        </w:tabs>
        <w:ind w:left="418" w:hanging="418"/>
      </w:pPr>
      <w:rPr>
        <w:rFonts w:ascii="SimSun" w:eastAsia="SimSun" w:hAnsi="SimSun" w:cs="SimSun" w:hint="default"/>
      </w:rPr>
    </w:lvl>
  </w:abstractNum>
  <w:abstractNum w:abstractNumId="78" w15:restartNumberingAfterBreak="0">
    <w:nsid w:val="5A442C73"/>
    <w:multiLevelType w:val="multilevel"/>
    <w:tmpl w:val="5A442C73"/>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63A56F25"/>
    <w:multiLevelType w:val="hybridMultilevel"/>
    <w:tmpl w:val="41FCD824"/>
    <w:lvl w:ilvl="0" w:tplc="404C0E9A">
      <w:start w:val="1"/>
      <w:numFmt w:val="decimal"/>
      <w:pStyle w:val="211"/>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641670D3"/>
    <w:multiLevelType w:val="hybridMultilevel"/>
    <w:tmpl w:val="7172B710"/>
    <w:lvl w:ilvl="0" w:tplc="335E2CD0">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42A6E94"/>
    <w:multiLevelType w:val="multilevel"/>
    <w:tmpl w:val="D5FA7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4874916"/>
    <w:multiLevelType w:val="hybridMultilevel"/>
    <w:tmpl w:val="48D81EB8"/>
    <w:lvl w:ilvl="0" w:tplc="3A7066E2">
      <w:start w:val="1"/>
      <w:numFmt w:val="bullet"/>
      <w:lvlText w:val="+"/>
      <w:lvlJc w:val="left"/>
      <w:pPr>
        <w:ind w:left="2160" w:hanging="360"/>
      </w:pPr>
      <w:rPr>
        <w:rFonts w:ascii="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65F66B22"/>
    <w:multiLevelType w:val="hybridMultilevel"/>
    <w:tmpl w:val="882EBC14"/>
    <w:lvl w:ilvl="0" w:tplc="B9E62566">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73E7729"/>
    <w:multiLevelType w:val="multilevel"/>
    <w:tmpl w:val="673E7729"/>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5" w15:restartNumberingAfterBreak="0">
    <w:nsid w:val="675FC550"/>
    <w:multiLevelType w:val="singleLevel"/>
    <w:tmpl w:val="675FC550"/>
    <w:lvl w:ilvl="0">
      <w:start w:val="2"/>
      <w:numFmt w:val="decimal"/>
      <w:suff w:val="space"/>
      <w:lvlText w:val="%1."/>
      <w:lvlJc w:val="left"/>
    </w:lvl>
  </w:abstractNum>
  <w:abstractNum w:abstractNumId="86" w15:restartNumberingAfterBreak="0">
    <w:nsid w:val="679D437E"/>
    <w:multiLevelType w:val="hybridMultilevel"/>
    <w:tmpl w:val="028280E4"/>
    <w:lvl w:ilvl="0" w:tplc="9118AF6A">
      <w:start w:val="1"/>
      <w:numFmt w:val="decimal"/>
      <w:lvlText w:val="1.%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15:restartNumberingAfterBreak="0">
    <w:nsid w:val="68AEBC0F"/>
    <w:multiLevelType w:val="singleLevel"/>
    <w:tmpl w:val="68AEBC0F"/>
    <w:lvl w:ilvl="0">
      <w:start w:val="1"/>
      <w:numFmt w:val="bullet"/>
      <w:lvlText w:val=""/>
      <w:lvlJc w:val="left"/>
      <w:pPr>
        <w:tabs>
          <w:tab w:val="left" w:pos="420"/>
        </w:tabs>
        <w:ind w:left="420" w:hanging="420"/>
      </w:pPr>
      <w:rPr>
        <w:rFonts w:ascii="Wingdings" w:hAnsi="Wingdings" w:hint="default"/>
      </w:rPr>
    </w:lvl>
  </w:abstractNum>
  <w:abstractNum w:abstractNumId="88" w15:restartNumberingAfterBreak="0">
    <w:nsid w:val="69A9574E"/>
    <w:multiLevelType w:val="hybridMultilevel"/>
    <w:tmpl w:val="2F809FF8"/>
    <w:lvl w:ilvl="0" w:tplc="046880BA">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9" w15:restartNumberingAfterBreak="0">
    <w:nsid w:val="6B1A7714"/>
    <w:multiLevelType w:val="singleLevel"/>
    <w:tmpl w:val="6B1A7714"/>
    <w:lvl w:ilvl="0">
      <w:start w:val="1"/>
      <w:numFmt w:val="decimal"/>
      <w:suff w:val="space"/>
      <w:lvlText w:val="%1."/>
      <w:lvlJc w:val="left"/>
    </w:lvl>
  </w:abstractNum>
  <w:abstractNum w:abstractNumId="90" w15:restartNumberingAfterBreak="0">
    <w:nsid w:val="6B9170FA"/>
    <w:multiLevelType w:val="hybridMultilevel"/>
    <w:tmpl w:val="A352F740"/>
    <w:lvl w:ilvl="0" w:tplc="09183E68">
      <w:start w:val="1"/>
      <w:numFmt w:val="decimal"/>
      <w:pStyle w:val="Chng"/>
      <w:lvlText w:val="CHƯƠNG %1 - "/>
      <w:lvlJc w:val="center"/>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BE75908"/>
    <w:multiLevelType w:val="hybridMultilevel"/>
    <w:tmpl w:val="87CE4C4A"/>
    <w:lvl w:ilvl="0" w:tplc="C46275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FF728D7"/>
    <w:multiLevelType w:val="singleLevel"/>
    <w:tmpl w:val="6FF728D7"/>
    <w:lvl w:ilvl="0">
      <w:start w:val="2"/>
      <w:numFmt w:val="decimal"/>
      <w:suff w:val="space"/>
      <w:lvlText w:val="%1."/>
      <w:lvlJc w:val="left"/>
    </w:lvl>
  </w:abstractNum>
  <w:abstractNum w:abstractNumId="93" w15:restartNumberingAfterBreak="0">
    <w:nsid w:val="700C5734"/>
    <w:multiLevelType w:val="hybridMultilevel"/>
    <w:tmpl w:val="82C2D158"/>
    <w:lvl w:ilvl="0" w:tplc="D954150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02470F2"/>
    <w:multiLevelType w:val="multilevel"/>
    <w:tmpl w:val="702470F2"/>
    <w:lvl w:ilvl="0">
      <w:start w:val="1"/>
      <w:numFmt w:val="decimal"/>
      <w:lvlText w:val="2.2.%1"/>
      <w:lvlJc w:val="left"/>
      <w:pPr>
        <w:ind w:left="840" w:hanging="360"/>
      </w:pPr>
      <w:rPr>
        <w:rFonts w:hint="default"/>
      </w:rPr>
    </w:lvl>
    <w:lvl w:ilvl="1">
      <w:start w:val="1"/>
      <w:numFmt w:val="lowerLetter"/>
      <w:lvlText w:val="%2."/>
      <w:lvlJc w:val="left"/>
      <w:pPr>
        <w:ind w:left="1560" w:hanging="360"/>
      </w:pPr>
    </w:lvl>
    <w:lvl w:ilvl="2">
      <w:start w:val="1"/>
      <w:numFmt w:val="lowerRoman"/>
      <w:lvlText w:val="%3."/>
      <w:lvlJc w:val="right"/>
      <w:pPr>
        <w:ind w:left="2280" w:hanging="180"/>
      </w:pPr>
    </w:lvl>
    <w:lvl w:ilvl="3">
      <w:start w:val="1"/>
      <w:numFmt w:val="decimal"/>
      <w:lvlText w:val="%4."/>
      <w:lvlJc w:val="left"/>
      <w:pPr>
        <w:ind w:left="3000" w:hanging="360"/>
      </w:pPr>
    </w:lvl>
    <w:lvl w:ilvl="4">
      <w:start w:val="1"/>
      <w:numFmt w:val="lowerLetter"/>
      <w:lvlText w:val="%5."/>
      <w:lvlJc w:val="left"/>
      <w:pPr>
        <w:ind w:left="3720" w:hanging="360"/>
      </w:pPr>
    </w:lvl>
    <w:lvl w:ilvl="5">
      <w:start w:val="1"/>
      <w:numFmt w:val="lowerRoman"/>
      <w:lvlText w:val="%6."/>
      <w:lvlJc w:val="right"/>
      <w:pPr>
        <w:ind w:left="4440" w:hanging="180"/>
      </w:pPr>
    </w:lvl>
    <w:lvl w:ilvl="6">
      <w:start w:val="1"/>
      <w:numFmt w:val="decimal"/>
      <w:lvlText w:val="%7."/>
      <w:lvlJc w:val="left"/>
      <w:pPr>
        <w:ind w:left="5160" w:hanging="360"/>
      </w:pPr>
    </w:lvl>
    <w:lvl w:ilvl="7">
      <w:start w:val="1"/>
      <w:numFmt w:val="lowerLetter"/>
      <w:lvlText w:val="%8."/>
      <w:lvlJc w:val="left"/>
      <w:pPr>
        <w:ind w:left="5880" w:hanging="360"/>
      </w:pPr>
    </w:lvl>
    <w:lvl w:ilvl="8">
      <w:start w:val="1"/>
      <w:numFmt w:val="lowerRoman"/>
      <w:lvlText w:val="%9."/>
      <w:lvlJc w:val="right"/>
      <w:pPr>
        <w:ind w:left="6600" w:hanging="180"/>
      </w:pPr>
    </w:lvl>
  </w:abstractNum>
  <w:abstractNum w:abstractNumId="95" w15:restartNumberingAfterBreak="0">
    <w:nsid w:val="722A73C5"/>
    <w:multiLevelType w:val="hybridMultilevel"/>
    <w:tmpl w:val="A6B059E2"/>
    <w:lvl w:ilvl="0" w:tplc="C73285E2">
      <w:start w:val="1"/>
      <w:numFmt w:val="decimal"/>
      <w:lvlText w:val="2.2.%1"/>
      <w:lvlJc w:val="left"/>
      <w:pPr>
        <w:ind w:left="2160" w:hanging="360"/>
      </w:pPr>
      <w:rPr>
        <w:rFonts w:hint="default"/>
        <w:color w:val="auto"/>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6" w15:restartNumberingAfterBreak="0">
    <w:nsid w:val="72E223C8"/>
    <w:multiLevelType w:val="hybridMultilevel"/>
    <w:tmpl w:val="875A09DE"/>
    <w:lvl w:ilvl="0" w:tplc="B0B8FDC2">
      <w:start w:val="2"/>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4A47E7F"/>
    <w:multiLevelType w:val="multilevel"/>
    <w:tmpl w:val="019AD1A2"/>
    <w:lvl w:ilvl="0">
      <w:start w:val="1"/>
      <w:numFmt w:val="decimal"/>
      <w:lvlText w:val="CHƯƠNG %1 - "/>
      <w:lvlJc w:val="left"/>
      <w:pPr>
        <w:ind w:left="720" w:hanging="360"/>
      </w:pPr>
      <w:rPr>
        <w:rFonts w:hint="default"/>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74D1F4DC"/>
    <w:multiLevelType w:val="singleLevel"/>
    <w:tmpl w:val="74D1F4DC"/>
    <w:lvl w:ilvl="0">
      <w:start w:val="1"/>
      <w:numFmt w:val="decimal"/>
      <w:suff w:val="space"/>
      <w:lvlText w:val="%1."/>
      <w:lvlJc w:val="left"/>
    </w:lvl>
  </w:abstractNum>
  <w:abstractNum w:abstractNumId="99" w15:restartNumberingAfterBreak="0">
    <w:nsid w:val="75022BA2"/>
    <w:multiLevelType w:val="hybridMultilevel"/>
    <w:tmpl w:val="AC02676A"/>
    <w:lvl w:ilvl="0" w:tplc="04090009">
      <w:start w:val="1"/>
      <w:numFmt w:val="bullet"/>
      <w:lvlText w:val=""/>
      <w:lvlJc w:val="left"/>
      <w:pPr>
        <w:ind w:left="1008" w:hanging="360"/>
      </w:pPr>
      <w:rPr>
        <w:rFonts w:ascii="Wingdings" w:hAnsi="Wingdings"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00" w15:restartNumberingAfterBreak="0">
    <w:nsid w:val="7504E8BD"/>
    <w:multiLevelType w:val="singleLevel"/>
    <w:tmpl w:val="7504E8BD"/>
    <w:lvl w:ilvl="0">
      <w:start w:val="1"/>
      <w:numFmt w:val="decimal"/>
      <w:suff w:val="space"/>
      <w:lvlText w:val="%1."/>
      <w:lvlJc w:val="left"/>
    </w:lvl>
  </w:abstractNum>
  <w:abstractNum w:abstractNumId="101" w15:restartNumberingAfterBreak="0">
    <w:nsid w:val="75F57CA5"/>
    <w:multiLevelType w:val="multilevel"/>
    <w:tmpl w:val="22D4A2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2" w15:restartNumberingAfterBreak="0">
    <w:nsid w:val="762E193E"/>
    <w:multiLevelType w:val="hybridMultilevel"/>
    <w:tmpl w:val="14C416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8A820CC"/>
    <w:multiLevelType w:val="hybridMultilevel"/>
    <w:tmpl w:val="C5FCD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B1825B0"/>
    <w:multiLevelType w:val="hybridMultilevel"/>
    <w:tmpl w:val="91BC83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B302789"/>
    <w:multiLevelType w:val="multilevel"/>
    <w:tmpl w:val="EB28E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DD228DD"/>
    <w:multiLevelType w:val="singleLevel"/>
    <w:tmpl w:val="7DD228DD"/>
    <w:lvl w:ilvl="0">
      <w:start w:val="1"/>
      <w:numFmt w:val="bullet"/>
      <w:lvlText w:val=""/>
      <w:lvlJc w:val="left"/>
      <w:pPr>
        <w:tabs>
          <w:tab w:val="left" w:pos="1260"/>
        </w:tabs>
        <w:ind w:left="1260" w:hanging="420"/>
      </w:pPr>
      <w:rPr>
        <w:rFonts w:ascii="Wingdings" w:hAnsi="Wingdings" w:hint="default"/>
      </w:rPr>
    </w:lvl>
  </w:abstractNum>
  <w:abstractNum w:abstractNumId="107" w15:restartNumberingAfterBreak="0">
    <w:nsid w:val="7E3E5D70"/>
    <w:multiLevelType w:val="multilevel"/>
    <w:tmpl w:val="69AA31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496723081">
    <w:abstractNumId w:val="97"/>
  </w:num>
  <w:num w:numId="2" w16cid:durableId="1953054227">
    <w:abstractNumId w:val="35"/>
  </w:num>
  <w:num w:numId="3" w16cid:durableId="46800588">
    <w:abstractNumId w:val="7"/>
  </w:num>
  <w:num w:numId="4" w16cid:durableId="1994751876">
    <w:abstractNumId w:val="4"/>
  </w:num>
  <w:num w:numId="5" w16cid:durableId="1786920870">
    <w:abstractNumId w:val="77"/>
  </w:num>
  <w:num w:numId="6" w16cid:durableId="423770185">
    <w:abstractNumId w:val="71"/>
  </w:num>
  <w:num w:numId="7" w16cid:durableId="723918203">
    <w:abstractNumId w:val="106"/>
  </w:num>
  <w:num w:numId="8" w16cid:durableId="81613754">
    <w:abstractNumId w:val="11"/>
  </w:num>
  <w:num w:numId="9" w16cid:durableId="2070034105">
    <w:abstractNumId w:val="33"/>
  </w:num>
  <w:num w:numId="10" w16cid:durableId="857039193">
    <w:abstractNumId w:val="78"/>
  </w:num>
  <w:num w:numId="11" w16cid:durableId="1236819167">
    <w:abstractNumId w:val="70"/>
  </w:num>
  <w:num w:numId="12" w16cid:durableId="1513688914">
    <w:abstractNumId w:val="28"/>
  </w:num>
  <w:num w:numId="13" w16cid:durableId="835076540">
    <w:abstractNumId w:val="9"/>
  </w:num>
  <w:num w:numId="14" w16cid:durableId="1890456792">
    <w:abstractNumId w:val="89"/>
  </w:num>
  <w:num w:numId="15" w16cid:durableId="436799052">
    <w:abstractNumId w:val="56"/>
  </w:num>
  <w:num w:numId="16" w16cid:durableId="1116220169">
    <w:abstractNumId w:val="52"/>
  </w:num>
  <w:num w:numId="17" w16cid:durableId="267271728">
    <w:abstractNumId w:val="57"/>
  </w:num>
  <w:num w:numId="18" w16cid:durableId="1410424703">
    <w:abstractNumId w:val="74"/>
  </w:num>
  <w:num w:numId="19" w16cid:durableId="345712157">
    <w:abstractNumId w:val="21"/>
  </w:num>
  <w:num w:numId="20" w16cid:durableId="1300762334">
    <w:abstractNumId w:val="27"/>
  </w:num>
  <w:num w:numId="21" w16cid:durableId="792484435">
    <w:abstractNumId w:val="45"/>
  </w:num>
  <w:num w:numId="22" w16cid:durableId="1315524506">
    <w:abstractNumId w:val="5"/>
  </w:num>
  <w:num w:numId="23" w16cid:durableId="48386216">
    <w:abstractNumId w:val="19"/>
  </w:num>
  <w:num w:numId="24" w16cid:durableId="1862472257">
    <w:abstractNumId w:val="1"/>
  </w:num>
  <w:num w:numId="25" w16cid:durableId="1587960129">
    <w:abstractNumId w:val="73"/>
  </w:num>
  <w:num w:numId="26" w16cid:durableId="1448624578">
    <w:abstractNumId w:val="3"/>
  </w:num>
  <w:num w:numId="27" w16cid:durableId="1107769311">
    <w:abstractNumId w:val="16"/>
  </w:num>
  <w:num w:numId="28" w16cid:durableId="271742330">
    <w:abstractNumId w:val="17"/>
  </w:num>
  <w:num w:numId="29" w16cid:durableId="1266040880">
    <w:abstractNumId w:val="64"/>
  </w:num>
  <w:num w:numId="30" w16cid:durableId="1652952201">
    <w:abstractNumId w:val="98"/>
  </w:num>
  <w:num w:numId="31" w16cid:durableId="1638801762">
    <w:abstractNumId w:val="87"/>
  </w:num>
  <w:num w:numId="32" w16cid:durableId="178935616">
    <w:abstractNumId w:val="26"/>
  </w:num>
  <w:num w:numId="33" w16cid:durableId="6717281">
    <w:abstractNumId w:val="10"/>
  </w:num>
  <w:num w:numId="34" w16cid:durableId="268128423">
    <w:abstractNumId w:val="39"/>
  </w:num>
  <w:num w:numId="35" w16cid:durableId="1408964952">
    <w:abstractNumId w:val="12"/>
  </w:num>
  <w:num w:numId="36" w16cid:durableId="1185947820">
    <w:abstractNumId w:val="100"/>
  </w:num>
  <w:num w:numId="37" w16cid:durableId="118766649">
    <w:abstractNumId w:val="59"/>
  </w:num>
  <w:num w:numId="38" w16cid:durableId="1284266001">
    <w:abstractNumId w:val="2"/>
  </w:num>
  <w:num w:numId="39" w16cid:durableId="1592465739">
    <w:abstractNumId w:val="92"/>
  </w:num>
  <w:num w:numId="40" w16cid:durableId="1721126926">
    <w:abstractNumId w:val="6"/>
  </w:num>
  <w:num w:numId="41" w16cid:durableId="127627746">
    <w:abstractNumId w:val="85"/>
  </w:num>
  <w:num w:numId="42" w16cid:durableId="653097813">
    <w:abstractNumId w:val="69"/>
  </w:num>
  <w:num w:numId="43" w16cid:durableId="1241986936">
    <w:abstractNumId w:val="72"/>
  </w:num>
  <w:num w:numId="44" w16cid:durableId="1416391696">
    <w:abstractNumId w:val="51"/>
  </w:num>
  <w:num w:numId="45" w16cid:durableId="861014217">
    <w:abstractNumId w:val="50"/>
  </w:num>
  <w:num w:numId="46" w16cid:durableId="1732385360">
    <w:abstractNumId w:val="32"/>
  </w:num>
  <w:num w:numId="47" w16cid:durableId="1091656443">
    <w:abstractNumId w:val="24"/>
  </w:num>
  <w:num w:numId="48" w16cid:durableId="1304967054">
    <w:abstractNumId w:val="14"/>
  </w:num>
  <w:num w:numId="49" w16cid:durableId="1491097014">
    <w:abstractNumId w:val="18"/>
  </w:num>
  <w:num w:numId="50" w16cid:durableId="100230153">
    <w:abstractNumId w:val="15"/>
  </w:num>
  <w:num w:numId="51" w16cid:durableId="1595236710">
    <w:abstractNumId w:val="29"/>
  </w:num>
  <w:num w:numId="52" w16cid:durableId="2049407283">
    <w:abstractNumId w:val="8"/>
  </w:num>
  <w:num w:numId="53" w16cid:durableId="1174489156">
    <w:abstractNumId w:val="13"/>
  </w:num>
  <w:num w:numId="54" w16cid:durableId="1683706179">
    <w:abstractNumId w:val="0"/>
  </w:num>
  <w:num w:numId="55" w16cid:durableId="2036735914">
    <w:abstractNumId w:val="94"/>
  </w:num>
  <w:num w:numId="56" w16cid:durableId="215900952">
    <w:abstractNumId w:val="40"/>
  </w:num>
  <w:num w:numId="57" w16cid:durableId="1394356336">
    <w:abstractNumId w:val="84"/>
  </w:num>
  <w:num w:numId="58" w16cid:durableId="756441643">
    <w:abstractNumId w:val="38"/>
  </w:num>
  <w:num w:numId="59" w16cid:durableId="835725087">
    <w:abstractNumId w:val="46"/>
  </w:num>
  <w:num w:numId="60" w16cid:durableId="1893881366">
    <w:abstractNumId w:val="65"/>
  </w:num>
  <w:num w:numId="61" w16cid:durableId="616373118">
    <w:abstractNumId w:val="86"/>
  </w:num>
  <w:num w:numId="62" w16cid:durableId="793214162">
    <w:abstractNumId w:val="66"/>
  </w:num>
  <w:num w:numId="63" w16cid:durableId="652298062">
    <w:abstractNumId w:val="101"/>
  </w:num>
  <w:num w:numId="64" w16cid:durableId="343748645">
    <w:abstractNumId w:val="23"/>
  </w:num>
  <w:num w:numId="65" w16cid:durableId="1322394590">
    <w:abstractNumId w:val="54"/>
  </w:num>
  <w:num w:numId="66" w16cid:durableId="2141218618">
    <w:abstractNumId w:val="76"/>
  </w:num>
  <w:num w:numId="67" w16cid:durableId="1955479862">
    <w:abstractNumId w:val="88"/>
  </w:num>
  <w:num w:numId="68" w16cid:durableId="1303853286">
    <w:abstractNumId w:val="44"/>
  </w:num>
  <w:num w:numId="69" w16cid:durableId="339940360">
    <w:abstractNumId w:val="61"/>
  </w:num>
  <w:num w:numId="70" w16cid:durableId="725837630">
    <w:abstractNumId w:val="104"/>
  </w:num>
  <w:num w:numId="71" w16cid:durableId="1063483491">
    <w:abstractNumId w:val="53"/>
  </w:num>
  <w:num w:numId="72" w16cid:durableId="2037153047">
    <w:abstractNumId w:val="58"/>
  </w:num>
  <w:num w:numId="73" w16cid:durableId="2129423137">
    <w:abstractNumId w:val="49"/>
  </w:num>
  <w:num w:numId="74" w16cid:durableId="1870215824">
    <w:abstractNumId w:val="95"/>
  </w:num>
  <w:num w:numId="75" w16cid:durableId="1430078736">
    <w:abstractNumId w:val="107"/>
  </w:num>
  <w:num w:numId="76" w16cid:durableId="2041542998">
    <w:abstractNumId w:val="42"/>
  </w:num>
  <w:num w:numId="77" w16cid:durableId="29916882">
    <w:abstractNumId w:val="22"/>
  </w:num>
  <w:num w:numId="78" w16cid:durableId="118886786">
    <w:abstractNumId w:val="96"/>
  </w:num>
  <w:num w:numId="79" w16cid:durableId="1410882198">
    <w:abstractNumId w:val="90"/>
  </w:num>
  <w:num w:numId="80" w16cid:durableId="730083340">
    <w:abstractNumId w:val="25"/>
  </w:num>
  <w:num w:numId="81" w16cid:durableId="1527256719">
    <w:abstractNumId w:val="48"/>
  </w:num>
  <w:num w:numId="82" w16cid:durableId="503129914">
    <w:abstractNumId w:val="47"/>
  </w:num>
  <w:num w:numId="83" w16cid:durableId="892352844">
    <w:abstractNumId w:val="79"/>
  </w:num>
  <w:num w:numId="84" w16cid:durableId="92361173">
    <w:abstractNumId w:val="30"/>
  </w:num>
  <w:num w:numId="85" w16cid:durableId="1378818152">
    <w:abstractNumId w:val="103"/>
  </w:num>
  <w:num w:numId="86" w16cid:durableId="327249779">
    <w:abstractNumId w:val="93"/>
  </w:num>
  <w:num w:numId="87" w16cid:durableId="1772890990">
    <w:abstractNumId w:val="68"/>
  </w:num>
  <w:num w:numId="88" w16cid:durableId="2033876322">
    <w:abstractNumId w:val="99"/>
  </w:num>
  <w:num w:numId="89" w16cid:durableId="1052189036">
    <w:abstractNumId w:val="60"/>
  </w:num>
  <w:num w:numId="90" w16cid:durableId="1499005024">
    <w:abstractNumId w:val="41"/>
  </w:num>
  <w:num w:numId="91" w16cid:durableId="6106540">
    <w:abstractNumId w:val="67"/>
  </w:num>
  <w:num w:numId="92" w16cid:durableId="212272442">
    <w:abstractNumId w:val="83"/>
  </w:num>
  <w:num w:numId="93" w16cid:durableId="113915038">
    <w:abstractNumId w:val="62"/>
  </w:num>
  <w:num w:numId="94" w16cid:durableId="376469530">
    <w:abstractNumId w:val="43"/>
  </w:num>
  <w:num w:numId="95" w16cid:durableId="1890452717">
    <w:abstractNumId w:val="80"/>
  </w:num>
  <w:num w:numId="96" w16cid:durableId="1802266376">
    <w:abstractNumId w:val="102"/>
  </w:num>
  <w:num w:numId="97" w16cid:durableId="55082600">
    <w:abstractNumId w:val="102"/>
  </w:num>
  <w:num w:numId="98" w16cid:durableId="1719010800">
    <w:abstractNumId w:val="20"/>
  </w:num>
  <w:num w:numId="99" w16cid:durableId="784151338">
    <w:abstractNumId w:val="36"/>
  </w:num>
  <w:num w:numId="100" w16cid:durableId="1044870096">
    <w:abstractNumId w:val="63"/>
  </w:num>
  <w:num w:numId="101" w16cid:durableId="685790099">
    <w:abstractNumId w:val="82"/>
  </w:num>
  <w:num w:numId="102" w16cid:durableId="1950697186">
    <w:abstractNumId w:val="81"/>
  </w:num>
  <w:num w:numId="103" w16cid:durableId="480657955">
    <w:abstractNumId w:val="37"/>
  </w:num>
  <w:num w:numId="104" w16cid:durableId="1977682966">
    <w:abstractNumId w:val="75"/>
  </w:num>
  <w:num w:numId="105" w16cid:durableId="424034998">
    <w:abstractNumId w:val="31"/>
  </w:num>
  <w:num w:numId="106" w16cid:durableId="506096463">
    <w:abstractNumId w:val="34"/>
  </w:num>
  <w:num w:numId="107" w16cid:durableId="1248686051">
    <w:abstractNumId w:val="105"/>
  </w:num>
  <w:num w:numId="108" w16cid:durableId="725638982">
    <w:abstractNumId w:val="55"/>
  </w:num>
  <w:num w:numId="109" w16cid:durableId="1352033182">
    <w:abstractNumId w:val="9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5C684DFE"/>
    <w:rsid w:val="00000FCE"/>
    <w:rsid w:val="00006366"/>
    <w:rsid w:val="000142B8"/>
    <w:rsid w:val="00015A04"/>
    <w:rsid w:val="00024496"/>
    <w:rsid w:val="00034AEE"/>
    <w:rsid w:val="0006769C"/>
    <w:rsid w:val="000761EC"/>
    <w:rsid w:val="00091822"/>
    <w:rsid w:val="000A3304"/>
    <w:rsid w:val="000A3762"/>
    <w:rsid w:val="000B7630"/>
    <w:rsid w:val="000B7FF6"/>
    <w:rsid w:val="000E2833"/>
    <w:rsid w:val="000F37A9"/>
    <w:rsid w:val="000F4C96"/>
    <w:rsid w:val="000F4FA4"/>
    <w:rsid w:val="000F7A6F"/>
    <w:rsid w:val="00115D19"/>
    <w:rsid w:val="00124A17"/>
    <w:rsid w:val="001269F0"/>
    <w:rsid w:val="001272F6"/>
    <w:rsid w:val="00134BFE"/>
    <w:rsid w:val="00137133"/>
    <w:rsid w:val="00141413"/>
    <w:rsid w:val="00152C86"/>
    <w:rsid w:val="00160F1B"/>
    <w:rsid w:val="001705BF"/>
    <w:rsid w:val="0017075F"/>
    <w:rsid w:val="0017144E"/>
    <w:rsid w:val="00172533"/>
    <w:rsid w:val="001730B5"/>
    <w:rsid w:val="00175D4A"/>
    <w:rsid w:val="001B380E"/>
    <w:rsid w:val="001B42AE"/>
    <w:rsid w:val="001B47C7"/>
    <w:rsid w:val="001B4A35"/>
    <w:rsid w:val="001C181E"/>
    <w:rsid w:val="001C33D7"/>
    <w:rsid w:val="001C6637"/>
    <w:rsid w:val="001C726F"/>
    <w:rsid w:val="001E63D8"/>
    <w:rsid w:val="0020007B"/>
    <w:rsid w:val="00207DC2"/>
    <w:rsid w:val="00221D0D"/>
    <w:rsid w:val="00241E24"/>
    <w:rsid w:val="00250135"/>
    <w:rsid w:val="00252F26"/>
    <w:rsid w:val="00255705"/>
    <w:rsid w:val="00265BAA"/>
    <w:rsid w:val="002831AF"/>
    <w:rsid w:val="00285D16"/>
    <w:rsid w:val="0028742D"/>
    <w:rsid w:val="00291721"/>
    <w:rsid w:val="00293E3F"/>
    <w:rsid w:val="0029768B"/>
    <w:rsid w:val="002A7F43"/>
    <w:rsid w:val="002B6121"/>
    <w:rsid w:val="002B6A42"/>
    <w:rsid w:val="002C4656"/>
    <w:rsid w:val="002C4C3E"/>
    <w:rsid w:val="002D4629"/>
    <w:rsid w:val="002D796D"/>
    <w:rsid w:val="00305024"/>
    <w:rsid w:val="003139B4"/>
    <w:rsid w:val="003218FF"/>
    <w:rsid w:val="0032362F"/>
    <w:rsid w:val="00324EDB"/>
    <w:rsid w:val="00357DA7"/>
    <w:rsid w:val="00367DE5"/>
    <w:rsid w:val="00376297"/>
    <w:rsid w:val="00377991"/>
    <w:rsid w:val="00386C6B"/>
    <w:rsid w:val="0039464F"/>
    <w:rsid w:val="003A0513"/>
    <w:rsid w:val="003A7453"/>
    <w:rsid w:val="003A7D04"/>
    <w:rsid w:val="003A7FED"/>
    <w:rsid w:val="003B187F"/>
    <w:rsid w:val="003B41A8"/>
    <w:rsid w:val="003B45E6"/>
    <w:rsid w:val="003B7CDE"/>
    <w:rsid w:val="003D4A7A"/>
    <w:rsid w:val="003E1682"/>
    <w:rsid w:val="00431814"/>
    <w:rsid w:val="00433B59"/>
    <w:rsid w:val="00444E6B"/>
    <w:rsid w:val="00452F64"/>
    <w:rsid w:val="00453AB1"/>
    <w:rsid w:val="00456D36"/>
    <w:rsid w:val="0046166B"/>
    <w:rsid w:val="00470165"/>
    <w:rsid w:val="0047641E"/>
    <w:rsid w:val="00487B4A"/>
    <w:rsid w:val="00490582"/>
    <w:rsid w:val="00493176"/>
    <w:rsid w:val="00497052"/>
    <w:rsid w:val="004A117A"/>
    <w:rsid w:val="004A7C39"/>
    <w:rsid w:val="004D4462"/>
    <w:rsid w:val="004D6205"/>
    <w:rsid w:val="004D752A"/>
    <w:rsid w:val="004E2506"/>
    <w:rsid w:val="004E3C16"/>
    <w:rsid w:val="004E51C4"/>
    <w:rsid w:val="004F011F"/>
    <w:rsid w:val="004F4347"/>
    <w:rsid w:val="005050F9"/>
    <w:rsid w:val="00516070"/>
    <w:rsid w:val="0052315B"/>
    <w:rsid w:val="00542B54"/>
    <w:rsid w:val="00553580"/>
    <w:rsid w:val="005613A4"/>
    <w:rsid w:val="005676D8"/>
    <w:rsid w:val="005745A9"/>
    <w:rsid w:val="005767AA"/>
    <w:rsid w:val="00593511"/>
    <w:rsid w:val="00594A25"/>
    <w:rsid w:val="005964F7"/>
    <w:rsid w:val="005A5130"/>
    <w:rsid w:val="005A5F3D"/>
    <w:rsid w:val="005B2846"/>
    <w:rsid w:val="005B54FF"/>
    <w:rsid w:val="005C5002"/>
    <w:rsid w:val="005D06BF"/>
    <w:rsid w:val="005D520C"/>
    <w:rsid w:val="005D5C20"/>
    <w:rsid w:val="005D5ED5"/>
    <w:rsid w:val="005E1BE1"/>
    <w:rsid w:val="005E1E60"/>
    <w:rsid w:val="005E23D9"/>
    <w:rsid w:val="005E48C1"/>
    <w:rsid w:val="005F189C"/>
    <w:rsid w:val="0060309E"/>
    <w:rsid w:val="0061095B"/>
    <w:rsid w:val="00612F38"/>
    <w:rsid w:val="00621D48"/>
    <w:rsid w:val="00635DE8"/>
    <w:rsid w:val="0064189C"/>
    <w:rsid w:val="006418A5"/>
    <w:rsid w:val="00644EFC"/>
    <w:rsid w:val="00650D6A"/>
    <w:rsid w:val="00670F0B"/>
    <w:rsid w:val="00694CC5"/>
    <w:rsid w:val="0069550B"/>
    <w:rsid w:val="006975FC"/>
    <w:rsid w:val="006B14BE"/>
    <w:rsid w:val="006B45E9"/>
    <w:rsid w:val="006C4C35"/>
    <w:rsid w:val="006D5939"/>
    <w:rsid w:val="006F1796"/>
    <w:rsid w:val="00726531"/>
    <w:rsid w:val="00727455"/>
    <w:rsid w:val="007276D4"/>
    <w:rsid w:val="00732968"/>
    <w:rsid w:val="00737340"/>
    <w:rsid w:val="00740A34"/>
    <w:rsid w:val="007424C4"/>
    <w:rsid w:val="00746E55"/>
    <w:rsid w:val="0075012A"/>
    <w:rsid w:val="00750C18"/>
    <w:rsid w:val="007535BC"/>
    <w:rsid w:val="00757D59"/>
    <w:rsid w:val="00760303"/>
    <w:rsid w:val="00775EEA"/>
    <w:rsid w:val="00777EE9"/>
    <w:rsid w:val="00781834"/>
    <w:rsid w:val="00791535"/>
    <w:rsid w:val="00791EED"/>
    <w:rsid w:val="007975C3"/>
    <w:rsid w:val="007B1A23"/>
    <w:rsid w:val="007B63E7"/>
    <w:rsid w:val="007B7FF5"/>
    <w:rsid w:val="007C0F89"/>
    <w:rsid w:val="007E6AB9"/>
    <w:rsid w:val="007E7FF7"/>
    <w:rsid w:val="007F2AD3"/>
    <w:rsid w:val="008025D8"/>
    <w:rsid w:val="008076C8"/>
    <w:rsid w:val="008322EA"/>
    <w:rsid w:val="00832709"/>
    <w:rsid w:val="0083714D"/>
    <w:rsid w:val="00843DEC"/>
    <w:rsid w:val="0084624A"/>
    <w:rsid w:val="00851B83"/>
    <w:rsid w:val="0085257C"/>
    <w:rsid w:val="00855059"/>
    <w:rsid w:val="00856E46"/>
    <w:rsid w:val="008631E3"/>
    <w:rsid w:val="00867283"/>
    <w:rsid w:val="00867C2D"/>
    <w:rsid w:val="00880D36"/>
    <w:rsid w:val="00885082"/>
    <w:rsid w:val="00893AFE"/>
    <w:rsid w:val="00897648"/>
    <w:rsid w:val="008A56AF"/>
    <w:rsid w:val="008A574E"/>
    <w:rsid w:val="008B39AD"/>
    <w:rsid w:val="008B4319"/>
    <w:rsid w:val="008B6501"/>
    <w:rsid w:val="008C1C9B"/>
    <w:rsid w:val="008C4220"/>
    <w:rsid w:val="008D3BBA"/>
    <w:rsid w:val="008D557F"/>
    <w:rsid w:val="008D599E"/>
    <w:rsid w:val="008E081F"/>
    <w:rsid w:val="008E45D7"/>
    <w:rsid w:val="008E6453"/>
    <w:rsid w:val="008F7DC8"/>
    <w:rsid w:val="009109B2"/>
    <w:rsid w:val="00917DF7"/>
    <w:rsid w:val="0092236C"/>
    <w:rsid w:val="00924FFA"/>
    <w:rsid w:val="009259F1"/>
    <w:rsid w:val="00931EF8"/>
    <w:rsid w:val="009367F4"/>
    <w:rsid w:val="00937E65"/>
    <w:rsid w:val="00942B81"/>
    <w:rsid w:val="009464D6"/>
    <w:rsid w:val="00970057"/>
    <w:rsid w:val="00972B3F"/>
    <w:rsid w:val="009779B2"/>
    <w:rsid w:val="00982AEB"/>
    <w:rsid w:val="00984192"/>
    <w:rsid w:val="00992D96"/>
    <w:rsid w:val="009A66E8"/>
    <w:rsid w:val="009C67CF"/>
    <w:rsid w:val="009D09A9"/>
    <w:rsid w:val="009E16A1"/>
    <w:rsid w:val="009E1CA4"/>
    <w:rsid w:val="009F4BF6"/>
    <w:rsid w:val="009F4F0B"/>
    <w:rsid w:val="009F5D0B"/>
    <w:rsid w:val="009F6C28"/>
    <w:rsid w:val="00A2196E"/>
    <w:rsid w:val="00A238B9"/>
    <w:rsid w:val="00A3365C"/>
    <w:rsid w:val="00A336EA"/>
    <w:rsid w:val="00A377CC"/>
    <w:rsid w:val="00A40E13"/>
    <w:rsid w:val="00A42D70"/>
    <w:rsid w:val="00A51815"/>
    <w:rsid w:val="00A7298C"/>
    <w:rsid w:val="00A75A0E"/>
    <w:rsid w:val="00A85666"/>
    <w:rsid w:val="00A86342"/>
    <w:rsid w:val="00AA297E"/>
    <w:rsid w:val="00AA383B"/>
    <w:rsid w:val="00AB0369"/>
    <w:rsid w:val="00AC58F4"/>
    <w:rsid w:val="00AD29CD"/>
    <w:rsid w:val="00AE61BC"/>
    <w:rsid w:val="00AE7068"/>
    <w:rsid w:val="00AF62E3"/>
    <w:rsid w:val="00B04B3F"/>
    <w:rsid w:val="00B103A5"/>
    <w:rsid w:val="00B118C8"/>
    <w:rsid w:val="00B62922"/>
    <w:rsid w:val="00B6427D"/>
    <w:rsid w:val="00B66832"/>
    <w:rsid w:val="00B66AEF"/>
    <w:rsid w:val="00B8489D"/>
    <w:rsid w:val="00B9149D"/>
    <w:rsid w:val="00B938FB"/>
    <w:rsid w:val="00BB2B2A"/>
    <w:rsid w:val="00BC45FE"/>
    <w:rsid w:val="00BD6132"/>
    <w:rsid w:val="00BF244A"/>
    <w:rsid w:val="00BF2AAC"/>
    <w:rsid w:val="00BF68A3"/>
    <w:rsid w:val="00BF76AB"/>
    <w:rsid w:val="00C17FF2"/>
    <w:rsid w:val="00C22DD6"/>
    <w:rsid w:val="00C37754"/>
    <w:rsid w:val="00C55BE3"/>
    <w:rsid w:val="00C56904"/>
    <w:rsid w:val="00C70A1B"/>
    <w:rsid w:val="00C70E86"/>
    <w:rsid w:val="00C740A7"/>
    <w:rsid w:val="00C75086"/>
    <w:rsid w:val="00C80735"/>
    <w:rsid w:val="00C83517"/>
    <w:rsid w:val="00C92239"/>
    <w:rsid w:val="00CA1C39"/>
    <w:rsid w:val="00CA6CD0"/>
    <w:rsid w:val="00CB52C2"/>
    <w:rsid w:val="00CC06D9"/>
    <w:rsid w:val="00CC542B"/>
    <w:rsid w:val="00CD13EC"/>
    <w:rsid w:val="00CD2EA4"/>
    <w:rsid w:val="00CE5555"/>
    <w:rsid w:val="00CE55AD"/>
    <w:rsid w:val="00CF5438"/>
    <w:rsid w:val="00CF6298"/>
    <w:rsid w:val="00CF6C18"/>
    <w:rsid w:val="00D01C51"/>
    <w:rsid w:val="00D01F35"/>
    <w:rsid w:val="00D04235"/>
    <w:rsid w:val="00D10C54"/>
    <w:rsid w:val="00D16771"/>
    <w:rsid w:val="00D17E3A"/>
    <w:rsid w:val="00D34D21"/>
    <w:rsid w:val="00D35359"/>
    <w:rsid w:val="00D35ABE"/>
    <w:rsid w:val="00D405C7"/>
    <w:rsid w:val="00D4362E"/>
    <w:rsid w:val="00D569F3"/>
    <w:rsid w:val="00D57B64"/>
    <w:rsid w:val="00D63833"/>
    <w:rsid w:val="00D743B5"/>
    <w:rsid w:val="00D8760D"/>
    <w:rsid w:val="00D9630B"/>
    <w:rsid w:val="00DA0B1D"/>
    <w:rsid w:val="00DA32F8"/>
    <w:rsid w:val="00DA7531"/>
    <w:rsid w:val="00DB5AAB"/>
    <w:rsid w:val="00DB753F"/>
    <w:rsid w:val="00DB7595"/>
    <w:rsid w:val="00DB7933"/>
    <w:rsid w:val="00DC2276"/>
    <w:rsid w:val="00DC2835"/>
    <w:rsid w:val="00DD0273"/>
    <w:rsid w:val="00DD08D7"/>
    <w:rsid w:val="00DD5199"/>
    <w:rsid w:val="00DD74FD"/>
    <w:rsid w:val="00DE4361"/>
    <w:rsid w:val="00DE58A5"/>
    <w:rsid w:val="00DF08BC"/>
    <w:rsid w:val="00DF2284"/>
    <w:rsid w:val="00DF412B"/>
    <w:rsid w:val="00DF51E5"/>
    <w:rsid w:val="00DF7A21"/>
    <w:rsid w:val="00E0371B"/>
    <w:rsid w:val="00E35109"/>
    <w:rsid w:val="00E5227F"/>
    <w:rsid w:val="00E53C3D"/>
    <w:rsid w:val="00E53D95"/>
    <w:rsid w:val="00E60212"/>
    <w:rsid w:val="00E73E69"/>
    <w:rsid w:val="00E766EA"/>
    <w:rsid w:val="00E770DA"/>
    <w:rsid w:val="00E830B7"/>
    <w:rsid w:val="00E972D8"/>
    <w:rsid w:val="00E978E8"/>
    <w:rsid w:val="00EB567E"/>
    <w:rsid w:val="00EC258E"/>
    <w:rsid w:val="00ED5A6D"/>
    <w:rsid w:val="00F12055"/>
    <w:rsid w:val="00F26BBB"/>
    <w:rsid w:val="00F50183"/>
    <w:rsid w:val="00F517D1"/>
    <w:rsid w:val="00F6183C"/>
    <w:rsid w:val="00F70A7B"/>
    <w:rsid w:val="00F72884"/>
    <w:rsid w:val="00F77BB4"/>
    <w:rsid w:val="00F77C05"/>
    <w:rsid w:val="00F93609"/>
    <w:rsid w:val="00FA0719"/>
    <w:rsid w:val="00FA0D8C"/>
    <w:rsid w:val="00FA2A33"/>
    <w:rsid w:val="00FC402D"/>
    <w:rsid w:val="00FC4CE8"/>
    <w:rsid w:val="00FC4E6F"/>
    <w:rsid w:val="00FE1262"/>
    <w:rsid w:val="00FE1798"/>
    <w:rsid w:val="00FE72BB"/>
    <w:rsid w:val="02535CBD"/>
    <w:rsid w:val="039D2BAE"/>
    <w:rsid w:val="03BC1191"/>
    <w:rsid w:val="03F973B7"/>
    <w:rsid w:val="04E94BC5"/>
    <w:rsid w:val="06396E43"/>
    <w:rsid w:val="06D1100B"/>
    <w:rsid w:val="06F30B2D"/>
    <w:rsid w:val="079F0413"/>
    <w:rsid w:val="085E08D4"/>
    <w:rsid w:val="0A676E08"/>
    <w:rsid w:val="0A7B5C17"/>
    <w:rsid w:val="0AF21185"/>
    <w:rsid w:val="0B7F7F92"/>
    <w:rsid w:val="0BE27694"/>
    <w:rsid w:val="0CC97923"/>
    <w:rsid w:val="0D4B1B14"/>
    <w:rsid w:val="0D5646A1"/>
    <w:rsid w:val="0F046DE3"/>
    <w:rsid w:val="0F4E6660"/>
    <w:rsid w:val="0F6566ED"/>
    <w:rsid w:val="0FC306E9"/>
    <w:rsid w:val="10084D15"/>
    <w:rsid w:val="10F9549B"/>
    <w:rsid w:val="116B6346"/>
    <w:rsid w:val="11B37EB2"/>
    <w:rsid w:val="11DF1AB9"/>
    <w:rsid w:val="129A01F4"/>
    <w:rsid w:val="13CB16E7"/>
    <w:rsid w:val="14110267"/>
    <w:rsid w:val="15E778B1"/>
    <w:rsid w:val="18553DF7"/>
    <w:rsid w:val="18A41184"/>
    <w:rsid w:val="195E5FA2"/>
    <w:rsid w:val="1AA15DF1"/>
    <w:rsid w:val="1AF63C82"/>
    <w:rsid w:val="1B2B0047"/>
    <w:rsid w:val="1B6B44D8"/>
    <w:rsid w:val="1BA55A43"/>
    <w:rsid w:val="1D420B90"/>
    <w:rsid w:val="1DFA0EF8"/>
    <w:rsid w:val="1E2A4964"/>
    <w:rsid w:val="1E682B71"/>
    <w:rsid w:val="20407B74"/>
    <w:rsid w:val="204429B2"/>
    <w:rsid w:val="20485E60"/>
    <w:rsid w:val="20E76C32"/>
    <w:rsid w:val="210E20D9"/>
    <w:rsid w:val="21124ABA"/>
    <w:rsid w:val="214D162F"/>
    <w:rsid w:val="21764C26"/>
    <w:rsid w:val="21B75A9C"/>
    <w:rsid w:val="21D30724"/>
    <w:rsid w:val="22216FF3"/>
    <w:rsid w:val="224B2454"/>
    <w:rsid w:val="22E63AEE"/>
    <w:rsid w:val="22F32C6B"/>
    <w:rsid w:val="241E4E81"/>
    <w:rsid w:val="24DF17F2"/>
    <w:rsid w:val="25924C2B"/>
    <w:rsid w:val="259C611F"/>
    <w:rsid w:val="26156E08"/>
    <w:rsid w:val="264A49DB"/>
    <w:rsid w:val="26525902"/>
    <w:rsid w:val="270F6E39"/>
    <w:rsid w:val="27C262F7"/>
    <w:rsid w:val="283C4E63"/>
    <w:rsid w:val="2891771E"/>
    <w:rsid w:val="28F16603"/>
    <w:rsid w:val="29467871"/>
    <w:rsid w:val="29C55F3E"/>
    <w:rsid w:val="29F332C9"/>
    <w:rsid w:val="2A151B02"/>
    <w:rsid w:val="2A346ACA"/>
    <w:rsid w:val="2A402E2E"/>
    <w:rsid w:val="2AC9278A"/>
    <w:rsid w:val="2B1E1D06"/>
    <w:rsid w:val="2B707789"/>
    <w:rsid w:val="2BC94961"/>
    <w:rsid w:val="2C195BF9"/>
    <w:rsid w:val="2D0F53DB"/>
    <w:rsid w:val="2D0F5CA2"/>
    <w:rsid w:val="2E141EE1"/>
    <w:rsid w:val="2F386C8A"/>
    <w:rsid w:val="2F9637D0"/>
    <w:rsid w:val="30816263"/>
    <w:rsid w:val="318F4F8F"/>
    <w:rsid w:val="32722684"/>
    <w:rsid w:val="329E4555"/>
    <w:rsid w:val="34B43BA5"/>
    <w:rsid w:val="34B83DE1"/>
    <w:rsid w:val="35704438"/>
    <w:rsid w:val="35B85EB2"/>
    <w:rsid w:val="35F80D66"/>
    <w:rsid w:val="3608737C"/>
    <w:rsid w:val="369B06A2"/>
    <w:rsid w:val="36DB4D0F"/>
    <w:rsid w:val="36E674F8"/>
    <w:rsid w:val="37410EB1"/>
    <w:rsid w:val="374F6B69"/>
    <w:rsid w:val="3765077E"/>
    <w:rsid w:val="376848E9"/>
    <w:rsid w:val="377B2BC4"/>
    <w:rsid w:val="37A50728"/>
    <w:rsid w:val="37A656DD"/>
    <w:rsid w:val="37AC75E6"/>
    <w:rsid w:val="384D45D3"/>
    <w:rsid w:val="385900F2"/>
    <w:rsid w:val="39516662"/>
    <w:rsid w:val="39F92261"/>
    <w:rsid w:val="3AE03EC0"/>
    <w:rsid w:val="3AF4176A"/>
    <w:rsid w:val="3B832C1A"/>
    <w:rsid w:val="3BD617C5"/>
    <w:rsid w:val="3BF65ED8"/>
    <w:rsid w:val="3C1149B2"/>
    <w:rsid w:val="3C6F5636"/>
    <w:rsid w:val="3C840D70"/>
    <w:rsid w:val="3CA7213A"/>
    <w:rsid w:val="3CF6027B"/>
    <w:rsid w:val="3DDC5321"/>
    <w:rsid w:val="3E146D89"/>
    <w:rsid w:val="3E1A7CE7"/>
    <w:rsid w:val="3F5A6B93"/>
    <w:rsid w:val="3F9569B9"/>
    <w:rsid w:val="3FC96AF2"/>
    <w:rsid w:val="3FDF7A48"/>
    <w:rsid w:val="3FE86795"/>
    <w:rsid w:val="3FE91667"/>
    <w:rsid w:val="406E7F02"/>
    <w:rsid w:val="40751C92"/>
    <w:rsid w:val="41D40C95"/>
    <w:rsid w:val="41D80A77"/>
    <w:rsid w:val="422D13BB"/>
    <w:rsid w:val="42560D80"/>
    <w:rsid w:val="43031755"/>
    <w:rsid w:val="43595F43"/>
    <w:rsid w:val="43A469E2"/>
    <w:rsid w:val="44103BB4"/>
    <w:rsid w:val="44C73883"/>
    <w:rsid w:val="44E24F4F"/>
    <w:rsid w:val="453F2235"/>
    <w:rsid w:val="45924DD9"/>
    <w:rsid w:val="480004B0"/>
    <w:rsid w:val="48203DF5"/>
    <w:rsid w:val="488B42B8"/>
    <w:rsid w:val="488F3217"/>
    <w:rsid w:val="49B45953"/>
    <w:rsid w:val="49D9435F"/>
    <w:rsid w:val="4C0E5069"/>
    <w:rsid w:val="4C464353"/>
    <w:rsid w:val="4CED6221"/>
    <w:rsid w:val="4E227CEC"/>
    <w:rsid w:val="4E280B54"/>
    <w:rsid w:val="4E985D59"/>
    <w:rsid w:val="4F4206C6"/>
    <w:rsid w:val="4FFB48DC"/>
    <w:rsid w:val="501B5BE3"/>
    <w:rsid w:val="50755541"/>
    <w:rsid w:val="50D9201F"/>
    <w:rsid w:val="525F78F4"/>
    <w:rsid w:val="53A0483E"/>
    <w:rsid w:val="549D10FA"/>
    <w:rsid w:val="54CF79B1"/>
    <w:rsid w:val="55C5686B"/>
    <w:rsid w:val="567243C1"/>
    <w:rsid w:val="56A51A57"/>
    <w:rsid w:val="575F2388"/>
    <w:rsid w:val="578C4092"/>
    <w:rsid w:val="579A7B1A"/>
    <w:rsid w:val="580C03E8"/>
    <w:rsid w:val="58205B7F"/>
    <w:rsid w:val="582C5C37"/>
    <w:rsid w:val="5893594E"/>
    <w:rsid w:val="58F95520"/>
    <w:rsid w:val="59DC08B2"/>
    <w:rsid w:val="5ADD2362"/>
    <w:rsid w:val="5B7E7A8B"/>
    <w:rsid w:val="5C2E75D1"/>
    <w:rsid w:val="5C5E43F2"/>
    <w:rsid w:val="5C684DFE"/>
    <w:rsid w:val="5DF75005"/>
    <w:rsid w:val="5E57546A"/>
    <w:rsid w:val="5EA94026"/>
    <w:rsid w:val="5EDA191B"/>
    <w:rsid w:val="5F684284"/>
    <w:rsid w:val="5FE84C69"/>
    <w:rsid w:val="60040CE5"/>
    <w:rsid w:val="6025163B"/>
    <w:rsid w:val="60610B88"/>
    <w:rsid w:val="60901988"/>
    <w:rsid w:val="61762A02"/>
    <w:rsid w:val="61AA0037"/>
    <w:rsid w:val="62925AEE"/>
    <w:rsid w:val="62F10BAD"/>
    <w:rsid w:val="631F0EC8"/>
    <w:rsid w:val="638B6FDE"/>
    <w:rsid w:val="661E0F8E"/>
    <w:rsid w:val="66A76899"/>
    <w:rsid w:val="67C63660"/>
    <w:rsid w:val="686139AD"/>
    <w:rsid w:val="693B320B"/>
    <w:rsid w:val="69775D94"/>
    <w:rsid w:val="69913AB0"/>
    <w:rsid w:val="69DC2018"/>
    <w:rsid w:val="6A1033B4"/>
    <w:rsid w:val="6A4B3817"/>
    <w:rsid w:val="6B72586D"/>
    <w:rsid w:val="6B7E3F6B"/>
    <w:rsid w:val="6C371AF2"/>
    <w:rsid w:val="6C4D0E25"/>
    <w:rsid w:val="6C6402DF"/>
    <w:rsid w:val="6C8A2DE2"/>
    <w:rsid w:val="6C8B03A9"/>
    <w:rsid w:val="6C9140F5"/>
    <w:rsid w:val="6E1C4834"/>
    <w:rsid w:val="70375E6E"/>
    <w:rsid w:val="70520B01"/>
    <w:rsid w:val="71436D44"/>
    <w:rsid w:val="73C25CC5"/>
    <w:rsid w:val="73CA1A31"/>
    <w:rsid w:val="74045FB7"/>
    <w:rsid w:val="75504FBF"/>
    <w:rsid w:val="77E75D90"/>
    <w:rsid w:val="787C7AB9"/>
    <w:rsid w:val="78AE763F"/>
    <w:rsid w:val="7984467D"/>
    <w:rsid w:val="7A4C0211"/>
    <w:rsid w:val="7B08559E"/>
    <w:rsid w:val="7B7D44ED"/>
    <w:rsid w:val="7C720726"/>
    <w:rsid w:val="7CC11CF8"/>
    <w:rsid w:val="7D3E2F48"/>
    <w:rsid w:val="7E1274B0"/>
    <w:rsid w:val="7E68414F"/>
    <w:rsid w:val="7EEB6874"/>
    <w:rsid w:val="7F4A3C4B"/>
    <w:rsid w:val="7F5D0649"/>
    <w:rsid w:val="7F7044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566CED4"/>
  <w15:docId w15:val="{FA82D877-AB1D-49F2-B421-A32443636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0369"/>
    <w:pPr>
      <w:spacing w:line="360" w:lineRule="auto"/>
    </w:pPr>
    <w:rPr>
      <w:rFonts w:eastAsia="Times New Roman"/>
      <w:sz w:val="26"/>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rsid w:val="00732968"/>
    <w:pPr>
      <w:spacing w:after="120"/>
      <w:jc w:val="center"/>
    </w:pPr>
    <w:rPr>
      <w:bCs/>
      <w:color w:val="000000" w:themeColor="text1"/>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qFormat/>
    <w:rsid w:val="00241E24"/>
    <w:rPr>
      <w:i/>
      <w:color w:val="0000FF" w:themeColor="hyperlink"/>
      <w:u w:val="non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style>
  <w:style w:type="paragraph" w:styleId="TOC2">
    <w:name w:val="toc 2"/>
    <w:basedOn w:val="Normal"/>
    <w:next w:val="Normal"/>
    <w:uiPriority w:val="39"/>
    <w:unhideWhenUsed/>
    <w:qFormat/>
    <w:pPr>
      <w:ind w:left="720"/>
    </w:pPr>
  </w:style>
  <w:style w:type="paragraph" w:styleId="TOC3">
    <w:name w:val="toc 3"/>
    <w:basedOn w:val="Normal"/>
    <w:next w:val="Normal"/>
    <w:uiPriority w:val="39"/>
    <w:unhideWhenUsed/>
    <w:qFormat/>
    <w:pPr>
      <w:ind w:left="1440"/>
    </w:pPr>
  </w:style>
  <w:style w:type="paragraph" w:styleId="TOC4">
    <w:name w:val="toc 4"/>
    <w:basedOn w:val="Normal"/>
    <w:next w:val="Normal"/>
    <w:uiPriority w:val="39"/>
    <w:unhideWhenUsed/>
    <w:qFormat/>
    <w:pPr>
      <w:ind w:left="2160"/>
    </w:pPr>
  </w:style>
  <w:style w:type="paragraph" w:styleId="TOC5">
    <w:name w:val="toc 5"/>
    <w:basedOn w:val="Normal"/>
    <w:next w:val="Normal"/>
    <w:uiPriority w:val="39"/>
    <w:unhideWhenUsed/>
    <w:qFormat/>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uiPriority w:val="39"/>
    <w:unhideWhenUsed/>
    <w:qFormat/>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uiPriority w:val="39"/>
    <w:unhideWhenUsed/>
    <w:qFormat/>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uiPriority w:val="39"/>
    <w:unhideWhenUsed/>
    <w:qFormat/>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uiPriority w:val="39"/>
    <w:unhideWhenUsed/>
    <w:qFormat/>
    <w:pPr>
      <w:spacing w:after="100" w:line="259" w:lineRule="auto"/>
      <w:ind w:left="1760"/>
    </w:pPr>
    <w:rPr>
      <w:rFonts w:asciiTheme="minorHAnsi" w:eastAsiaTheme="minorEastAsia" w:hAnsiTheme="minorHAnsi" w:cstheme="minorBidi"/>
      <w:sz w:val="22"/>
      <w:szCs w:val="22"/>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ind w:firstLine="720"/>
      <w:jc w:val="both"/>
    </w:pPr>
    <w:rPr>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Heading1"/>
    <w:next w:val="Heading1"/>
    <w:link w:val="ChngChar"/>
    <w:qFormat/>
    <w:rsid w:val="00377991"/>
    <w:pPr>
      <w:numPr>
        <w:numId w:val="79"/>
      </w:numPr>
      <w:spacing w:before="0" w:line="480" w:lineRule="auto"/>
      <w:ind w:left="0" w:firstLine="432"/>
    </w:pPr>
    <w:rPr>
      <w:rFonts w:ascii="Times New Roman" w:hAnsi="Times New Roman"/>
      <w:color w:val="000000" w:themeColor="text1"/>
      <w:sz w:val="32"/>
      <w:szCs w:val="32"/>
    </w:rPr>
  </w:style>
  <w:style w:type="paragraph" w:customStyle="1" w:styleId="Tiumccp1">
    <w:name w:val="Tiểu mục cấp 1"/>
    <w:basedOn w:val="Normal"/>
    <w:link w:val="Tiumccp1Char"/>
    <w:qFormat/>
    <w:pPr>
      <w:tabs>
        <w:tab w:val="center" w:pos="6379"/>
      </w:tabs>
    </w:pPr>
    <w:rPr>
      <w:b/>
      <w:sz w:val="28"/>
      <w:szCs w:val="28"/>
    </w:rPr>
  </w:style>
  <w:style w:type="character" w:customStyle="1" w:styleId="ChngChar">
    <w:name w:val="Chương Char"/>
    <w:basedOn w:val="DefaultParagraphFont"/>
    <w:link w:val="Chng"/>
    <w:qFormat/>
    <w:rsid w:val="00377991"/>
    <w:rPr>
      <w:rFonts w:eastAsiaTheme="majorEastAsia" w:cstheme="majorBidi"/>
      <w:b/>
      <w:bCs/>
      <w:color w:val="000000" w:themeColor="text1"/>
      <w:sz w:val="32"/>
      <w:szCs w:val="32"/>
    </w:rPr>
  </w:style>
  <w:style w:type="paragraph" w:customStyle="1" w:styleId="Tiumccp2">
    <w:name w:val="Tiểu mục cấp 2"/>
    <w:basedOn w:val="Normal"/>
    <w:link w:val="Tiumccp2Char"/>
    <w:qFormat/>
    <w:pPr>
      <w:tabs>
        <w:tab w:val="center" w:pos="6379"/>
      </w:tabs>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Normal"/>
    <w:link w:val="Tiumccp3Char"/>
    <w:qFormat/>
    <w:pPr>
      <w:tabs>
        <w:tab w:val="center" w:pos="6379"/>
      </w:tabs>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paragraph" w:styleId="ListParagraph">
    <w:name w:val="List Paragraph"/>
    <w:basedOn w:val="Normal"/>
    <w:uiPriority w:val="99"/>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OCHeading1">
    <w:name w:val="TOC Heading1"/>
    <w:basedOn w:val="Heading1"/>
    <w:next w:val="Normal"/>
    <w:uiPriority w:val="39"/>
    <w:unhideWhenUsed/>
    <w:qFormat/>
    <w:pPr>
      <w:spacing w:before="240" w:line="259" w:lineRule="auto"/>
      <w:outlineLvl w:val="9"/>
    </w:pPr>
    <w:rPr>
      <w:b w:val="0"/>
      <w:bCs w:val="0"/>
      <w:sz w:val="32"/>
      <w:szCs w:val="32"/>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paragraph" w:customStyle="1" w:styleId="TOCHeading2">
    <w:name w:val="TOC Heading2"/>
    <w:basedOn w:val="Heading1"/>
    <w:next w:val="Normal"/>
    <w:uiPriority w:val="39"/>
    <w:unhideWhenUsed/>
    <w:qFormat/>
    <w:pPr>
      <w:spacing w:before="240" w:line="259" w:lineRule="auto"/>
      <w:outlineLvl w:val="9"/>
    </w:pPr>
    <w:rPr>
      <w:b w:val="0"/>
      <w:bCs w:val="0"/>
      <w:sz w:val="32"/>
      <w:szCs w:val="32"/>
    </w:rPr>
  </w:style>
  <w:style w:type="character" w:styleId="UnresolvedMention">
    <w:name w:val="Unresolved Mention"/>
    <w:basedOn w:val="DefaultParagraphFont"/>
    <w:uiPriority w:val="99"/>
    <w:semiHidden/>
    <w:unhideWhenUsed/>
    <w:rsid w:val="00982AEB"/>
    <w:rPr>
      <w:color w:val="605E5C"/>
      <w:shd w:val="clear" w:color="auto" w:fill="E1DFDD"/>
    </w:rPr>
  </w:style>
  <w:style w:type="paragraph" w:styleId="HTMLPreformatted">
    <w:name w:val="HTML Preformatted"/>
    <w:basedOn w:val="Normal"/>
    <w:link w:val="HTMLPreformattedChar"/>
    <w:uiPriority w:val="99"/>
    <w:semiHidden/>
    <w:unhideWhenUsed/>
    <w:rsid w:val="009F4BF6"/>
    <w:pPr>
      <w:spacing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F4BF6"/>
    <w:rPr>
      <w:rFonts w:ascii="Consolas" w:eastAsia="Times New Roman" w:hAnsi="Consolas"/>
    </w:rPr>
  </w:style>
  <w:style w:type="paragraph" w:styleId="TOCHeading">
    <w:name w:val="TOC Heading"/>
    <w:basedOn w:val="Heading1"/>
    <w:next w:val="Normal"/>
    <w:uiPriority w:val="39"/>
    <w:unhideWhenUsed/>
    <w:qFormat/>
    <w:rsid w:val="00D35ABE"/>
    <w:pPr>
      <w:spacing w:before="240" w:line="259" w:lineRule="auto"/>
      <w:outlineLvl w:val="9"/>
    </w:pPr>
    <w:rPr>
      <w:b w:val="0"/>
      <w:bCs w:val="0"/>
      <w:sz w:val="32"/>
      <w:szCs w:val="32"/>
    </w:rPr>
  </w:style>
  <w:style w:type="paragraph" w:customStyle="1" w:styleId="Heading0">
    <w:name w:val="Heading 0"/>
    <w:basedOn w:val="Heading1"/>
    <w:next w:val="Heading1"/>
    <w:link w:val="Heading0Char"/>
    <w:qFormat/>
    <w:rsid w:val="00376297"/>
    <w:pPr>
      <w:spacing w:before="0" w:line="480" w:lineRule="auto"/>
      <w:jc w:val="center"/>
    </w:pPr>
    <w:rPr>
      <w:rFonts w:ascii="Times New Roman" w:hAnsi="Times New Roman"/>
      <w:color w:val="000000" w:themeColor="text1"/>
      <w:sz w:val="32"/>
      <w:lang w:val="vi-VN"/>
    </w:rPr>
  </w:style>
  <w:style w:type="character" w:customStyle="1" w:styleId="Heading0Char">
    <w:name w:val="Heading 0 Char"/>
    <w:basedOn w:val="ChngChar"/>
    <w:link w:val="Heading0"/>
    <w:rsid w:val="00376297"/>
    <w:rPr>
      <w:rFonts w:eastAsiaTheme="majorEastAsia" w:cstheme="majorBidi"/>
      <w:b/>
      <w:bCs/>
      <w:color w:val="000000" w:themeColor="text1"/>
      <w:sz w:val="32"/>
      <w:szCs w:val="28"/>
      <w:lang w:val="vi-VN"/>
    </w:rPr>
  </w:style>
  <w:style w:type="paragraph" w:customStyle="1" w:styleId="11">
    <w:name w:val="1.1"/>
    <w:basedOn w:val="Heading2"/>
    <w:next w:val="Heading2"/>
    <w:link w:val="11Char"/>
    <w:qFormat/>
    <w:rsid w:val="00C22DD6"/>
    <w:pPr>
      <w:numPr>
        <w:numId w:val="80"/>
      </w:numPr>
      <w:spacing w:before="0"/>
      <w:ind w:left="0" w:firstLine="0"/>
    </w:pPr>
    <w:rPr>
      <w:rFonts w:ascii="Times New Roman" w:hAnsi="Times New Roman"/>
      <w:color w:val="000000" w:themeColor="text1"/>
    </w:rPr>
  </w:style>
  <w:style w:type="character" w:customStyle="1" w:styleId="11Char">
    <w:name w:val="1.1 Char"/>
    <w:basedOn w:val="Heading2Char"/>
    <w:link w:val="11"/>
    <w:rsid w:val="00C22DD6"/>
    <w:rPr>
      <w:rFonts w:asciiTheme="majorHAnsi" w:eastAsiaTheme="majorEastAsia" w:hAnsiTheme="majorHAnsi" w:cstheme="majorBidi"/>
      <w:b/>
      <w:bCs/>
      <w:color w:val="000000" w:themeColor="text1"/>
      <w:sz w:val="26"/>
      <w:szCs w:val="26"/>
    </w:rPr>
  </w:style>
  <w:style w:type="paragraph" w:customStyle="1" w:styleId="21">
    <w:name w:val="2.1"/>
    <w:basedOn w:val="Heading2"/>
    <w:next w:val="Heading2"/>
    <w:link w:val="21Char"/>
    <w:qFormat/>
    <w:rsid w:val="00992D96"/>
    <w:pPr>
      <w:numPr>
        <w:numId w:val="82"/>
      </w:numPr>
      <w:spacing w:before="0"/>
      <w:ind w:left="0" w:firstLine="0"/>
    </w:pPr>
    <w:rPr>
      <w:rFonts w:ascii="Times New Roman" w:hAnsi="Times New Roman"/>
      <w:color w:val="000000" w:themeColor="text1"/>
    </w:rPr>
  </w:style>
  <w:style w:type="character" w:customStyle="1" w:styleId="21Char">
    <w:name w:val="2.1 Char"/>
    <w:basedOn w:val="Heading2Char"/>
    <w:link w:val="21"/>
    <w:rsid w:val="00992D96"/>
    <w:rPr>
      <w:rFonts w:asciiTheme="majorHAnsi" w:eastAsiaTheme="majorEastAsia" w:hAnsiTheme="majorHAnsi" w:cstheme="majorBidi"/>
      <w:b/>
      <w:bCs/>
      <w:color w:val="000000" w:themeColor="text1"/>
      <w:sz w:val="26"/>
      <w:szCs w:val="26"/>
    </w:rPr>
  </w:style>
  <w:style w:type="paragraph" w:customStyle="1" w:styleId="211">
    <w:name w:val="2.1.1"/>
    <w:basedOn w:val="Heading3"/>
    <w:next w:val="Heading3"/>
    <w:link w:val="211Char"/>
    <w:qFormat/>
    <w:rsid w:val="00B9149D"/>
    <w:pPr>
      <w:numPr>
        <w:numId w:val="83"/>
      </w:numPr>
      <w:spacing w:before="0"/>
      <w:ind w:left="288" w:firstLine="288"/>
    </w:pPr>
    <w:rPr>
      <w:rFonts w:ascii="Times New Roman" w:hAnsi="Times New Roman"/>
      <w:color w:val="000000" w:themeColor="text1"/>
    </w:rPr>
  </w:style>
  <w:style w:type="character" w:customStyle="1" w:styleId="211Char">
    <w:name w:val="2.1.1 Char"/>
    <w:basedOn w:val="Heading3Char"/>
    <w:link w:val="211"/>
    <w:rsid w:val="00B9149D"/>
    <w:rPr>
      <w:rFonts w:asciiTheme="majorHAnsi" w:eastAsiaTheme="majorEastAsia" w:hAnsiTheme="majorHAnsi" w:cstheme="majorBidi"/>
      <w:b/>
      <w:bCs/>
      <w:color w:val="000000" w:themeColor="text1"/>
      <w:sz w:val="26"/>
      <w:szCs w:val="24"/>
    </w:rPr>
  </w:style>
  <w:style w:type="paragraph" w:customStyle="1" w:styleId="2121">
    <w:name w:val="2.1.2.1"/>
    <w:basedOn w:val="Heading4"/>
    <w:next w:val="Heading4"/>
    <w:link w:val="2121Char"/>
    <w:qFormat/>
    <w:rsid w:val="00CA6CD0"/>
    <w:pPr>
      <w:numPr>
        <w:numId w:val="84"/>
      </w:numPr>
      <w:spacing w:before="0"/>
      <w:ind w:left="864" w:firstLine="288"/>
    </w:pPr>
    <w:rPr>
      <w:rFonts w:ascii="Times New Roman" w:hAnsi="Times New Roman"/>
      <w:i w:val="0"/>
      <w:color w:val="000000" w:themeColor="text1"/>
    </w:rPr>
  </w:style>
  <w:style w:type="character" w:customStyle="1" w:styleId="2121Char">
    <w:name w:val="2.1.2.1 Char"/>
    <w:basedOn w:val="Heading4Char"/>
    <w:link w:val="2121"/>
    <w:rsid w:val="00CA6CD0"/>
    <w:rPr>
      <w:rFonts w:asciiTheme="majorHAnsi" w:eastAsiaTheme="majorEastAsia" w:hAnsiTheme="majorHAnsi" w:cstheme="majorBidi"/>
      <w:b/>
      <w:bCs/>
      <w:i w:val="0"/>
      <w:iCs/>
      <w:color w:val="000000" w:themeColor="text1"/>
      <w:sz w:val="26"/>
      <w:szCs w:val="24"/>
    </w:rPr>
  </w:style>
  <w:style w:type="character" w:customStyle="1" w:styleId="mjx-char">
    <w:name w:val="mjx-char"/>
    <w:basedOn w:val="DefaultParagraphFont"/>
    <w:rsid w:val="001C181E"/>
  </w:style>
  <w:style w:type="character" w:customStyle="1" w:styleId="mjxassistivemathml">
    <w:name w:val="mjx_assistive_mathml"/>
    <w:basedOn w:val="DefaultParagraphFont"/>
    <w:rsid w:val="001C181E"/>
  </w:style>
  <w:style w:type="character" w:styleId="PlaceholderText">
    <w:name w:val="Placeholder Text"/>
    <w:basedOn w:val="DefaultParagraphFont"/>
    <w:uiPriority w:val="99"/>
    <w:semiHidden/>
    <w:rsid w:val="00285D16"/>
    <w:rPr>
      <w:color w:val="666666"/>
    </w:rPr>
  </w:style>
  <w:style w:type="character" w:styleId="FollowedHyperlink">
    <w:name w:val="FollowedHyperlink"/>
    <w:basedOn w:val="DefaultParagraphFont"/>
    <w:uiPriority w:val="99"/>
    <w:semiHidden/>
    <w:unhideWhenUsed/>
    <w:rsid w:val="003B7CDE"/>
    <w:rPr>
      <w:color w:val="800080" w:themeColor="followedHyperlink"/>
      <w:u w:val="single"/>
    </w:rPr>
  </w:style>
  <w:style w:type="paragraph" w:customStyle="1" w:styleId="221">
    <w:name w:val="2.2.1"/>
    <w:basedOn w:val="Heading3"/>
    <w:next w:val="Heading3"/>
    <w:link w:val="221Char"/>
    <w:qFormat/>
    <w:rsid w:val="00843DEC"/>
    <w:pPr>
      <w:numPr>
        <w:numId w:val="98"/>
      </w:numPr>
      <w:spacing w:before="0"/>
      <w:ind w:left="288" w:firstLine="288"/>
    </w:pPr>
    <w:rPr>
      <w:rFonts w:ascii="Times New Roman" w:hAnsi="Times New Roman"/>
      <w:color w:val="000000" w:themeColor="text1"/>
    </w:rPr>
  </w:style>
  <w:style w:type="character" w:customStyle="1" w:styleId="221Char">
    <w:name w:val="2.2.1 Char"/>
    <w:basedOn w:val="Heading3Char"/>
    <w:link w:val="221"/>
    <w:rsid w:val="00843DEC"/>
    <w:rPr>
      <w:rFonts w:asciiTheme="majorHAnsi" w:eastAsiaTheme="majorEastAsia" w:hAnsiTheme="majorHAnsi" w:cstheme="majorBidi"/>
      <w:b/>
      <w:bCs/>
      <w:color w:val="000000" w:themeColor="text1"/>
      <w:sz w:val="26"/>
      <w:szCs w:val="24"/>
    </w:rPr>
  </w:style>
  <w:style w:type="paragraph" w:customStyle="1" w:styleId="2211">
    <w:name w:val="2.2.1.1"/>
    <w:basedOn w:val="Heading4"/>
    <w:next w:val="Heading4"/>
    <w:link w:val="2211Char"/>
    <w:qFormat/>
    <w:rsid w:val="00C80735"/>
    <w:pPr>
      <w:numPr>
        <w:numId w:val="100"/>
      </w:numPr>
      <w:spacing w:before="0"/>
      <w:ind w:left="864" w:firstLine="288"/>
    </w:pPr>
    <w:rPr>
      <w:rFonts w:ascii="Times New Roman" w:hAnsi="Times New Roman"/>
      <w:i w:val="0"/>
      <w:color w:val="000000" w:themeColor="text1"/>
    </w:rPr>
  </w:style>
  <w:style w:type="character" w:customStyle="1" w:styleId="2211Char">
    <w:name w:val="2.2.1.1 Char"/>
    <w:basedOn w:val="Heading4Char"/>
    <w:link w:val="2211"/>
    <w:rsid w:val="00C80735"/>
    <w:rPr>
      <w:rFonts w:asciiTheme="majorHAnsi" w:eastAsiaTheme="majorEastAsia" w:hAnsiTheme="majorHAnsi" w:cstheme="majorBidi"/>
      <w:b/>
      <w:bCs/>
      <w:i w:val="0"/>
      <w:iCs/>
      <w:color w:val="000000" w:themeColor="text1"/>
      <w:sz w:val="26"/>
      <w:szCs w:val="24"/>
    </w:rPr>
  </w:style>
  <w:style w:type="paragraph" w:customStyle="1" w:styleId="2221">
    <w:name w:val="2.2.2.1"/>
    <w:basedOn w:val="Heading4"/>
    <w:next w:val="Heading4"/>
    <w:link w:val="2221Char"/>
    <w:qFormat/>
    <w:rsid w:val="006D5939"/>
    <w:pPr>
      <w:numPr>
        <w:numId w:val="106"/>
      </w:numPr>
      <w:spacing w:before="0"/>
      <w:ind w:left="864" w:firstLine="288"/>
    </w:pPr>
    <w:rPr>
      <w:rFonts w:ascii="Times New Roman" w:hAnsi="Times New Roman"/>
      <w:i w:val="0"/>
      <w:color w:val="000000" w:themeColor="text1"/>
    </w:rPr>
  </w:style>
  <w:style w:type="character" w:customStyle="1" w:styleId="2221Char">
    <w:name w:val="2.2.2.1 Char"/>
    <w:basedOn w:val="Heading4Char"/>
    <w:link w:val="2221"/>
    <w:rsid w:val="006D5939"/>
    <w:rPr>
      <w:rFonts w:asciiTheme="majorHAnsi" w:eastAsiaTheme="majorEastAsia" w:hAnsiTheme="majorHAnsi" w:cstheme="majorBidi"/>
      <w:b/>
      <w:bCs/>
      <w:i w:val="0"/>
      <w:iCs/>
      <w:color w:val="000000" w:themeColor="text1"/>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68733">
      <w:bodyDiv w:val="1"/>
      <w:marLeft w:val="0"/>
      <w:marRight w:val="0"/>
      <w:marTop w:val="0"/>
      <w:marBottom w:val="0"/>
      <w:divBdr>
        <w:top w:val="none" w:sz="0" w:space="0" w:color="auto"/>
        <w:left w:val="none" w:sz="0" w:space="0" w:color="auto"/>
        <w:bottom w:val="none" w:sz="0" w:space="0" w:color="auto"/>
        <w:right w:val="none" w:sz="0" w:space="0" w:color="auto"/>
      </w:divBdr>
    </w:div>
    <w:div w:id="22823828">
      <w:bodyDiv w:val="1"/>
      <w:marLeft w:val="0"/>
      <w:marRight w:val="0"/>
      <w:marTop w:val="0"/>
      <w:marBottom w:val="0"/>
      <w:divBdr>
        <w:top w:val="none" w:sz="0" w:space="0" w:color="auto"/>
        <w:left w:val="none" w:sz="0" w:space="0" w:color="auto"/>
        <w:bottom w:val="none" w:sz="0" w:space="0" w:color="auto"/>
        <w:right w:val="none" w:sz="0" w:space="0" w:color="auto"/>
      </w:divBdr>
    </w:div>
    <w:div w:id="28727318">
      <w:bodyDiv w:val="1"/>
      <w:marLeft w:val="0"/>
      <w:marRight w:val="0"/>
      <w:marTop w:val="0"/>
      <w:marBottom w:val="0"/>
      <w:divBdr>
        <w:top w:val="none" w:sz="0" w:space="0" w:color="auto"/>
        <w:left w:val="none" w:sz="0" w:space="0" w:color="auto"/>
        <w:bottom w:val="none" w:sz="0" w:space="0" w:color="auto"/>
        <w:right w:val="none" w:sz="0" w:space="0" w:color="auto"/>
      </w:divBdr>
    </w:div>
    <w:div w:id="31660083">
      <w:bodyDiv w:val="1"/>
      <w:marLeft w:val="0"/>
      <w:marRight w:val="0"/>
      <w:marTop w:val="0"/>
      <w:marBottom w:val="0"/>
      <w:divBdr>
        <w:top w:val="none" w:sz="0" w:space="0" w:color="auto"/>
        <w:left w:val="none" w:sz="0" w:space="0" w:color="auto"/>
        <w:bottom w:val="none" w:sz="0" w:space="0" w:color="auto"/>
        <w:right w:val="none" w:sz="0" w:space="0" w:color="auto"/>
      </w:divBdr>
    </w:div>
    <w:div w:id="40716226">
      <w:bodyDiv w:val="1"/>
      <w:marLeft w:val="0"/>
      <w:marRight w:val="0"/>
      <w:marTop w:val="0"/>
      <w:marBottom w:val="0"/>
      <w:divBdr>
        <w:top w:val="none" w:sz="0" w:space="0" w:color="auto"/>
        <w:left w:val="none" w:sz="0" w:space="0" w:color="auto"/>
        <w:bottom w:val="none" w:sz="0" w:space="0" w:color="auto"/>
        <w:right w:val="none" w:sz="0" w:space="0" w:color="auto"/>
      </w:divBdr>
    </w:div>
    <w:div w:id="72625452">
      <w:bodyDiv w:val="1"/>
      <w:marLeft w:val="0"/>
      <w:marRight w:val="0"/>
      <w:marTop w:val="0"/>
      <w:marBottom w:val="0"/>
      <w:divBdr>
        <w:top w:val="none" w:sz="0" w:space="0" w:color="auto"/>
        <w:left w:val="none" w:sz="0" w:space="0" w:color="auto"/>
        <w:bottom w:val="none" w:sz="0" w:space="0" w:color="auto"/>
        <w:right w:val="none" w:sz="0" w:space="0" w:color="auto"/>
      </w:divBdr>
    </w:div>
    <w:div w:id="99107049">
      <w:bodyDiv w:val="1"/>
      <w:marLeft w:val="0"/>
      <w:marRight w:val="0"/>
      <w:marTop w:val="0"/>
      <w:marBottom w:val="0"/>
      <w:divBdr>
        <w:top w:val="none" w:sz="0" w:space="0" w:color="auto"/>
        <w:left w:val="none" w:sz="0" w:space="0" w:color="auto"/>
        <w:bottom w:val="none" w:sz="0" w:space="0" w:color="auto"/>
        <w:right w:val="none" w:sz="0" w:space="0" w:color="auto"/>
      </w:divBdr>
    </w:div>
    <w:div w:id="102698860">
      <w:bodyDiv w:val="1"/>
      <w:marLeft w:val="0"/>
      <w:marRight w:val="0"/>
      <w:marTop w:val="0"/>
      <w:marBottom w:val="0"/>
      <w:divBdr>
        <w:top w:val="none" w:sz="0" w:space="0" w:color="auto"/>
        <w:left w:val="none" w:sz="0" w:space="0" w:color="auto"/>
        <w:bottom w:val="none" w:sz="0" w:space="0" w:color="auto"/>
        <w:right w:val="none" w:sz="0" w:space="0" w:color="auto"/>
      </w:divBdr>
    </w:div>
    <w:div w:id="129133248">
      <w:bodyDiv w:val="1"/>
      <w:marLeft w:val="0"/>
      <w:marRight w:val="0"/>
      <w:marTop w:val="0"/>
      <w:marBottom w:val="0"/>
      <w:divBdr>
        <w:top w:val="none" w:sz="0" w:space="0" w:color="auto"/>
        <w:left w:val="none" w:sz="0" w:space="0" w:color="auto"/>
        <w:bottom w:val="none" w:sz="0" w:space="0" w:color="auto"/>
        <w:right w:val="none" w:sz="0" w:space="0" w:color="auto"/>
      </w:divBdr>
    </w:div>
    <w:div w:id="130221171">
      <w:bodyDiv w:val="1"/>
      <w:marLeft w:val="0"/>
      <w:marRight w:val="0"/>
      <w:marTop w:val="0"/>
      <w:marBottom w:val="0"/>
      <w:divBdr>
        <w:top w:val="none" w:sz="0" w:space="0" w:color="auto"/>
        <w:left w:val="none" w:sz="0" w:space="0" w:color="auto"/>
        <w:bottom w:val="none" w:sz="0" w:space="0" w:color="auto"/>
        <w:right w:val="none" w:sz="0" w:space="0" w:color="auto"/>
      </w:divBdr>
    </w:div>
    <w:div w:id="161630479">
      <w:bodyDiv w:val="1"/>
      <w:marLeft w:val="0"/>
      <w:marRight w:val="0"/>
      <w:marTop w:val="0"/>
      <w:marBottom w:val="0"/>
      <w:divBdr>
        <w:top w:val="none" w:sz="0" w:space="0" w:color="auto"/>
        <w:left w:val="none" w:sz="0" w:space="0" w:color="auto"/>
        <w:bottom w:val="none" w:sz="0" w:space="0" w:color="auto"/>
        <w:right w:val="none" w:sz="0" w:space="0" w:color="auto"/>
      </w:divBdr>
    </w:div>
    <w:div w:id="177044337">
      <w:bodyDiv w:val="1"/>
      <w:marLeft w:val="0"/>
      <w:marRight w:val="0"/>
      <w:marTop w:val="0"/>
      <w:marBottom w:val="0"/>
      <w:divBdr>
        <w:top w:val="none" w:sz="0" w:space="0" w:color="auto"/>
        <w:left w:val="none" w:sz="0" w:space="0" w:color="auto"/>
        <w:bottom w:val="none" w:sz="0" w:space="0" w:color="auto"/>
        <w:right w:val="none" w:sz="0" w:space="0" w:color="auto"/>
      </w:divBdr>
    </w:div>
    <w:div w:id="178012060">
      <w:bodyDiv w:val="1"/>
      <w:marLeft w:val="0"/>
      <w:marRight w:val="0"/>
      <w:marTop w:val="0"/>
      <w:marBottom w:val="0"/>
      <w:divBdr>
        <w:top w:val="none" w:sz="0" w:space="0" w:color="auto"/>
        <w:left w:val="none" w:sz="0" w:space="0" w:color="auto"/>
        <w:bottom w:val="none" w:sz="0" w:space="0" w:color="auto"/>
        <w:right w:val="none" w:sz="0" w:space="0" w:color="auto"/>
      </w:divBdr>
    </w:div>
    <w:div w:id="188497725">
      <w:bodyDiv w:val="1"/>
      <w:marLeft w:val="0"/>
      <w:marRight w:val="0"/>
      <w:marTop w:val="0"/>
      <w:marBottom w:val="0"/>
      <w:divBdr>
        <w:top w:val="none" w:sz="0" w:space="0" w:color="auto"/>
        <w:left w:val="none" w:sz="0" w:space="0" w:color="auto"/>
        <w:bottom w:val="none" w:sz="0" w:space="0" w:color="auto"/>
        <w:right w:val="none" w:sz="0" w:space="0" w:color="auto"/>
      </w:divBdr>
    </w:div>
    <w:div w:id="224142502">
      <w:bodyDiv w:val="1"/>
      <w:marLeft w:val="0"/>
      <w:marRight w:val="0"/>
      <w:marTop w:val="0"/>
      <w:marBottom w:val="0"/>
      <w:divBdr>
        <w:top w:val="none" w:sz="0" w:space="0" w:color="auto"/>
        <w:left w:val="none" w:sz="0" w:space="0" w:color="auto"/>
        <w:bottom w:val="none" w:sz="0" w:space="0" w:color="auto"/>
        <w:right w:val="none" w:sz="0" w:space="0" w:color="auto"/>
      </w:divBdr>
    </w:div>
    <w:div w:id="226575993">
      <w:bodyDiv w:val="1"/>
      <w:marLeft w:val="0"/>
      <w:marRight w:val="0"/>
      <w:marTop w:val="0"/>
      <w:marBottom w:val="0"/>
      <w:divBdr>
        <w:top w:val="none" w:sz="0" w:space="0" w:color="auto"/>
        <w:left w:val="none" w:sz="0" w:space="0" w:color="auto"/>
        <w:bottom w:val="none" w:sz="0" w:space="0" w:color="auto"/>
        <w:right w:val="none" w:sz="0" w:space="0" w:color="auto"/>
      </w:divBdr>
    </w:div>
    <w:div w:id="232395384">
      <w:bodyDiv w:val="1"/>
      <w:marLeft w:val="0"/>
      <w:marRight w:val="0"/>
      <w:marTop w:val="0"/>
      <w:marBottom w:val="0"/>
      <w:divBdr>
        <w:top w:val="none" w:sz="0" w:space="0" w:color="auto"/>
        <w:left w:val="none" w:sz="0" w:space="0" w:color="auto"/>
        <w:bottom w:val="none" w:sz="0" w:space="0" w:color="auto"/>
        <w:right w:val="none" w:sz="0" w:space="0" w:color="auto"/>
      </w:divBdr>
    </w:div>
    <w:div w:id="243758573">
      <w:bodyDiv w:val="1"/>
      <w:marLeft w:val="0"/>
      <w:marRight w:val="0"/>
      <w:marTop w:val="0"/>
      <w:marBottom w:val="0"/>
      <w:divBdr>
        <w:top w:val="none" w:sz="0" w:space="0" w:color="auto"/>
        <w:left w:val="none" w:sz="0" w:space="0" w:color="auto"/>
        <w:bottom w:val="none" w:sz="0" w:space="0" w:color="auto"/>
        <w:right w:val="none" w:sz="0" w:space="0" w:color="auto"/>
      </w:divBdr>
    </w:div>
    <w:div w:id="284850939">
      <w:bodyDiv w:val="1"/>
      <w:marLeft w:val="0"/>
      <w:marRight w:val="0"/>
      <w:marTop w:val="0"/>
      <w:marBottom w:val="0"/>
      <w:divBdr>
        <w:top w:val="none" w:sz="0" w:space="0" w:color="auto"/>
        <w:left w:val="none" w:sz="0" w:space="0" w:color="auto"/>
        <w:bottom w:val="none" w:sz="0" w:space="0" w:color="auto"/>
        <w:right w:val="none" w:sz="0" w:space="0" w:color="auto"/>
      </w:divBdr>
    </w:div>
    <w:div w:id="296492129">
      <w:bodyDiv w:val="1"/>
      <w:marLeft w:val="0"/>
      <w:marRight w:val="0"/>
      <w:marTop w:val="0"/>
      <w:marBottom w:val="0"/>
      <w:divBdr>
        <w:top w:val="none" w:sz="0" w:space="0" w:color="auto"/>
        <w:left w:val="none" w:sz="0" w:space="0" w:color="auto"/>
        <w:bottom w:val="none" w:sz="0" w:space="0" w:color="auto"/>
        <w:right w:val="none" w:sz="0" w:space="0" w:color="auto"/>
      </w:divBdr>
    </w:div>
    <w:div w:id="298270699">
      <w:bodyDiv w:val="1"/>
      <w:marLeft w:val="0"/>
      <w:marRight w:val="0"/>
      <w:marTop w:val="0"/>
      <w:marBottom w:val="0"/>
      <w:divBdr>
        <w:top w:val="none" w:sz="0" w:space="0" w:color="auto"/>
        <w:left w:val="none" w:sz="0" w:space="0" w:color="auto"/>
        <w:bottom w:val="none" w:sz="0" w:space="0" w:color="auto"/>
        <w:right w:val="none" w:sz="0" w:space="0" w:color="auto"/>
      </w:divBdr>
    </w:div>
    <w:div w:id="346366798">
      <w:bodyDiv w:val="1"/>
      <w:marLeft w:val="0"/>
      <w:marRight w:val="0"/>
      <w:marTop w:val="0"/>
      <w:marBottom w:val="0"/>
      <w:divBdr>
        <w:top w:val="none" w:sz="0" w:space="0" w:color="auto"/>
        <w:left w:val="none" w:sz="0" w:space="0" w:color="auto"/>
        <w:bottom w:val="none" w:sz="0" w:space="0" w:color="auto"/>
        <w:right w:val="none" w:sz="0" w:space="0" w:color="auto"/>
      </w:divBdr>
    </w:div>
    <w:div w:id="359403621">
      <w:bodyDiv w:val="1"/>
      <w:marLeft w:val="0"/>
      <w:marRight w:val="0"/>
      <w:marTop w:val="0"/>
      <w:marBottom w:val="0"/>
      <w:divBdr>
        <w:top w:val="none" w:sz="0" w:space="0" w:color="auto"/>
        <w:left w:val="none" w:sz="0" w:space="0" w:color="auto"/>
        <w:bottom w:val="none" w:sz="0" w:space="0" w:color="auto"/>
        <w:right w:val="none" w:sz="0" w:space="0" w:color="auto"/>
      </w:divBdr>
    </w:div>
    <w:div w:id="375355306">
      <w:bodyDiv w:val="1"/>
      <w:marLeft w:val="0"/>
      <w:marRight w:val="0"/>
      <w:marTop w:val="0"/>
      <w:marBottom w:val="0"/>
      <w:divBdr>
        <w:top w:val="none" w:sz="0" w:space="0" w:color="auto"/>
        <w:left w:val="none" w:sz="0" w:space="0" w:color="auto"/>
        <w:bottom w:val="none" w:sz="0" w:space="0" w:color="auto"/>
        <w:right w:val="none" w:sz="0" w:space="0" w:color="auto"/>
      </w:divBdr>
    </w:div>
    <w:div w:id="376399873">
      <w:bodyDiv w:val="1"/>
      <w:marLeft w:val="0"/>
      <w:marRight w:val="0"/>
      <w:marTop w:val="0"/>
      <w:marBottom w:val="0"/>
      <w:divBdr>
        <w:top w:val="none" w:sz="0" w:space="0" w:color="auto"/>
        <w:left w:val="none" w:sz="0" w:space="0" w:color="auto"/>
        <w:bottom w:val="none" w:sz="0" w:space="0" w:color="auto"/>
        <w:right w:val="none" w:sz="0" w:space="0" w:color="auto"/>
      </w:divBdr>
    </w:div>
    <w:div w:id="379211967">
      <w:bodyDiv w:val="1"/>
      <w:marLeft w:val="0"/>
      <w:marRight w:val="0"/>
      <w:marTop w:val="0"/>
      <w:marBottom w:val="0"/>
      <w:divBdr>
        <w:top w:val="none" w:sz="0" w:space="0" w:color="auto"/>
        <w:left w:val="none" w:sz="0" w:space="0" w:color="auto"/>
        <w:bottom w:val="none" w:sz="0" w:space="0" w:color="auto"/>
        <w:right w:val="none" w:sz="0" w:space="0" w:color="auto"/>
      </w:divBdr>
    </w:div>
    <w:div w:id="382949804">
      <w:bodyDiv w:val="1"/>
      <w:marLeft w:val="0"/>
      <w:marRight w:val="0"/>
      <w:marTop w:val="0"/>
      <w:marBottom w:val="0"/>
      <w:divBdr>
        <w:top w:val="none" w:sz="0" w:space="0" w:color="auto"/>
        <w:left w:val="none" w:sz="0" w:space="0" w:color="auto"/>
        <w:bottom w:val="none" w:sz="0" w:space="0" w:color="auto"/>
        <w:right w:val="none" w:sz="0" w:space="0" w:color="auto"/>
      </w:divBdr>
    </w:div>
    <w:div w:id="436800963">
      <w:bodyDiv w:val="1"/>
      <w:marLeft w:val="0"/>
      <w:marRight w:val="0"/>
      <w:marTop w:val="0"/>
      <w:marBottom w:val="0"/>
      <w:divBdr>
        <w:top w:val="none" w:sz="0" w:space="0" w:color="auto"/>
        <w:left w:val="none" w:sz="0" w:space="0" w:color="auto"/>
        <w:bottom w:val="none" w:sz="0" w:space="0" w:color="auto"/>
        <w:right w:val="none" w:sz="0" w:space="0" w:color="auto"/>
      </w:divBdr>
    </w:div>
    <w:div w:id="448553402">
      <w:bodyDiv w:val="1"/>
      <w:marLeft w:val="0"/>
      <w:marRight w:val="0"/>
      <w:marTop w:val="0"/>
      <w:marBottom w:val="0"/>
      <w:divBdr>
        <w:top w:val="none" w:sz="0" w:space="0" w:color="auto"/>
        <w:left w:val="none" w:sz="0" w:space="0" w:color="auto"/>
        <w:bottom w:val="none" w:sz="0" w:space="0" w:color="auto"/>
        <w:right w:val="none" w:sz="0" w:space="0" w:color="auto"/>
      </w:divBdr>
    </w:div>
    <w:div w:id="472984087">
      <w:bodyDiv w:val="1"/>
      <w:marLeft w:val="0"/>
      <w:marRight w:val="0"/>
      <w:marTop w:val="0"/>
      <w:marBottom w:val="0"/>
      <w:divBdr>
        <w:top w:val="none" w:sz="0" w:space="0" w:color="auto"/>
        <w:left w:val="none" w:sz="0" w:space="0" w:color="auto"/>
        <w:bottom w:val="none" w:sz="0" w:space="0" w:color="auto"/>
        <w:right w:val="none" w:sz="0" w:space="0" w:color="auto"/>
      </w:divBdr>
    </w:div>
    <w:div w:id="509567720">
      <w:bodyDiv w:val="1"/>
      <w:marLeft w:val="0"/>
      <w:marRight w:val="0"/>
      <w:marTop w:val="0"/>
      <w:marBottom w:val="0"/>
      <w:divBdr>
        <w:top w:val="none" w:sz="0" w:space="0" w:color="auto"/>
        <w:left w:val="none" w:sz="0" w:space="0" w:color="auto"/>
        <w:bottom w:val="none" w:sz="0" w:space="0" w:color="auto"/>
        <w:right w:val="none" w:sz="0" w:space="0" w:color="auto"/>
      </w:divBdr>
    </w:div>
    <w:div w:id="511796553">
      <w:bodyDiv w:val="1"/>
      <w:marLeft w:val="0"/>
      <w:marRight w:val="0"/>
      <w:marTop w:val="0"/>
      <w:marBottom w:val="0"/>
      <w:divBdr>
        <w:top w:val="none" w:sz="0" w:space="0" w:color="auto"/>
        <w:left w:val="none" w:sz="0" w:space="0" w:color="auto"/>
        <w:bottom w:val="none" w:sz="0" w:space="0" w:color="auto"/>
        <w:right w:val="none" w:sz="0" w:space="0" w:color="auto"/>
      </w:divBdr>
    </w:div>
    <w:div w:id="519242472">
      <w:bodyDiv w:val="1"/>
      <w:marLeft w:val="0"/>
      <w:marRight w:val="0"/>
      <w:marTop w:val="0"/>
      <w:marBottom w:val="0"/>
      <w:divBdr>
        <w:top w:val="none" w:sz="0" w:space="0" w:color="auto"/>
        <w:left w:val="none" w:sz="0" w:space="0" w:color="auto"/>
        <w:bottom w:val="none" w:sz="0" w:space="0" w:color="auto"/>
        <w:right w:val="none" w:sz="0" w:space="0" w:color="auto"/>
      </w:divBdr>
    </w:div>
    <w:div w:id="531961344">
      <w:bodyDiv w:val="1"/>
      <w:marLeft w:val="0"/>
      <w:marRight w:val="0"/>
      <w:marTop w:val="0"/>
      <w:marBottom w:val="0"/>
      <w:divBdr>
        <w:top w:val="none" w:sz="0" w:space="0" w:color="auto"/>
        <w:left w:val="none" w:sz="0" w:space="0" w:color="auto"/>
        <w:bottom w:val="none" w:sz="0" w:space="0" w:color="auto"/>
        <w:right w:val="none" w:sz="0" w:space="0" w:color="auto"/>
      </w:divBdr>
    </w:div>
    <w:div w:id="533272297">
      <w:bodyDiv w:val="1"/>
      <w:marLeft w:val="0"/>
      <w:marRight w:val="0"/>
      <w:marTop w:val="0"/>
      <w:marBottom w:val="0"/>
      <w:divBdr>
        <w:top w:val="none" w:sz="0" w:space="0" w:color="auto"/>
        <w:left w:val="none" w:sz="0" w:space="0" w:color="auto"/>
        <w:bottom w:val="none" w:sz="0" w:space="0" w:color="auto"/>
        <w:right w:val="none" w:sz="0" w:space="0" w:color="auto"/>
      </w:divBdr>
    </w:div>
    <w:div w:id="545140272">
      <w:bodyDiv w:val="1"/>
      <w:marLeft w:val="0"/>
      <w:marRight w:val="0"/>
      <w:marTop w:val="0"/>
      <w:marBottom w:val="0"/>
      <w:divBdr>
        <w:top w:val="none" w:sz="0" w:space="0" w:color="auto"/>
        <w:left w:val="none" w:sz="0" w:space="0" w:color="auto"/>
        <w:bottom w:val="none" w:sz="0" w:space="0" w:color="auto"/>
        <w:right w:val="none" w:sz="0" w:space="0" w:color="auto"/>
      </w:divBdr>
    </w:div>
    <w:div w:id="605966161">
      <w:bodyDiv w:val="1"/>
      <w:marLeft w:val="0"/>
      <w:marRight w:val="0"/>
      <w:marTop w:val="0"/>
      <w:marBottom w:val="0"/>
      <w:divBdr>
        <w:top w:val="none" w:sz="0" w:space="0" w:color="auto"/>
        <w:left w:val="none" w:sz="0" w:space="0" w:color="auto"/>
        <w:bottom w:val="none" w:sz="0" w:space="0" w:color="auto"/>
        <w:right w:val="none" w:sz="0" w:space="0" w:color="auto"/>
      </w:divBdr>
    </w:div>
    <w:div w:id="608973338">
      <w:bodyDiv w:val="1"/>
      <w:marLeft w:val="0"/>
      <w:marRight w:val="0"/>
      <w:marTop w:val="0"/>
      <w:marBottom w:val="0"/>
      <w:divBdr>
        <w:top w:val="none" w:sz="0" w:space="0" w:color="auto"/>
        <w:left w:val="none" w:sz="0" w:space="0" w:color="auto"/>
        <w:bottom w:val="none" w:sz="0" w:space="0" w:color="auto"/>
        <w:right w:val="none" w:sz="0" w:space="0" w:color="auto"/>
      </w:divBdr>
    </w:div>
    <w:div w:id="630328640">
      <w:bodyDiv w:val="1"/>
      <w:marLeft w:val="0"/>
      <w:marRight w:val="0"/>
      <w:marTop w:val="0"/>
      <w:marBottom w:val="0"/>
      <w:divBdr>
        <w:top w:val="none" w:sz="0" w:space="0" w:color="auto"/>
        <w:left w:val="none" w:sz="0" w:space="0" w:color="auto"/>
        <w:bottom w:val="none" w:sz="0" w:space="0" w:color="auto"/>
        <w:right w:val="none" w:sz="0" w:space="0" w:color="auto"/>
      </w:divBdr>
    </w:div>
    <w:div w:id="636640237">
      <w:bodyDiv w:val="1"/>
      <w:marLeft w:val="0"/>
      <w:marRight w:val="0"/>
      <w:marTop w:val="0"/>
      <w:marBottom w:val="0"/>
      <w:divBdr>
        <w:top w:val="none" w:sz="0" w:space="0" w:color="auto"/>
        <w:left w:val="none" w:sz="0" w:space="0" w:color="auto"/>
        <w:bottom w:val="none" w:sz="0" w:space="0" w:color="auto"/>
        <w:right w:val="none" w:sz="0" w:space="0" w:color="auto"/>
      </w:divBdr>
    </w:div>
    <w:div w:id="646129837">
      <w:bodyDiv w:val="1"/>
      <w:marLeft w:val="0"/>
      <w:marRight w:val="0"/>
      <w:marTop w:val="0"/>
      <w:marBottom w:val="0"/>
      <w:divBdr>
        <w:top w:val="none" w:sz="0" w:space="0" w:color="auto"/>
        <w:left w:val="none" w:sz="0" w:space="0" w:color="auto"/>
        <w:bottom w:val="none" w:sz="0" w:space="0" w:color="auto"/>
        <w:right w:val="none" w:sz="0" w:space="0" w:color="auto"/>
      </w:divBdr>
    </w:div>
    <w:div w:id="687103829">
      <w:bodyDiv w:val="1"/>
      <w:marLeft w:val="0"/>
      <w:marRight w:val="0"/>
      <w:marTop w:val="0"/>
      <w:marBottom w:val="0"/>
      <w:divBdr>
        <w:top w:val="none" w:sz="0" w:space="0" w:color="auto"/>
        <w:left w:val="none" w:sz="0" w:space="0" w:color="auto"/>
        <w:bottom w:val="none" w:sz="0" w:space="0" w:color="auto"/>
        <w:right w:val="none" w:sz="0" w:space="0" w:color="auto"/>
      </w:divBdr>
    </w:div>
    <w:div w:id="711416311">
      <w:bodyDiv w:val="1"/>
      <w:marLeft w:val="0"/>
      <w:marRight w:val="0"/>
      <w:marTop w:val="0"/>
      <w:marBottom w:val="0"/>
      <w:divBdr>
        <w:top w:val="none" w:sz="0" w:space="0" w:color="auto"/>
        <w:left w:val="none" w:sz="0" w:space="0" w:color="auto"/>
        <w:bottom w:val="none" w:sz="0" w:space="0" w:color="auto"/>
        <w:right w:val="none" w:sz="0" w:space="0" w:color="auto"/>
      </w:divBdr>
    </w:div>
    <w:div w:id="713576821">
      <w:bodyDiv w:val="1"/>
      <w:marLeft w:val="0"/>
      <w:marRight w:val="0"/>
      <w:marTop w:val="0"/>
      <w:marBottom w:val="0"/>
      <w:divBdr>
        <w:top w:val="none" w:sz="0" w:space="0" w:color="auto"/>
        <w:left w:val="none" w:sz="0" w:space="0" w:color="auto"/>
        <w:bottom w:val="none" w:sz="0" w:space="0" w:color="auto"/>
        <w:right w:val="none" w:sz="0" w:space="0" w:color="auto"/>
      </w:divBdr>
    </w:div>
    <w:div w:id="715083224">
      <w:bodyDiv w:val="1"/>
      <w:marLeft w:val="0"/>
      <w:marRight w:val="0"/>
      <w:marTop w:val="0"/>
      <w:marBottom w:val="0"/>
      <w:divBdr>
        <w:top w:val="none" w:sz="0" w:space="0" w:color="auto"/>
        <w:left w:val="none" w:sz="0" w:space="0" w:color="auto"/>
        <w:bottom w:val="none" w:sz="0" w:space="0" w:color="auto"/>
        <w:right w:val="none" w:sz="0" w:space="0" w:color="auto"/>
      </w:divBdr>
    </w:div>
    <w:div w:id="724959847">
      <w:bodyDiv w:val="1"/>
      <w:marLeft w:val="0"/>
      <w:marRight w:val="0"/>
      <w:marTop w:val="0"/>
      <w:marBottom w:val="0"/>
      <w:divBdr>
        <w:top w:val="none" w:sz="0" w:space="0" w:color="auto"/>
        <w:left w:val="none" w:sz="0" w:space="0" w:color="auto"/>
        <w:bottom w:val="none" w:sz="0" w:space="0" w:color="auto"/>
        <w:right w:val="none" w:sz="0" w:space="0" w:color="auto"/>
      </w:divBdr>
    </w:div>
    <w:div w:id="738552211">
      <w:bodyDiv w:val="1"/>
      <w:marLeft w:val="0"/>
      <w:marRight w:val="0"/>
      <w:marTop w:val="0"/>
      <w:marBottom w:val="0"/>
      <w:divBdr>
        <w:top w:val="none" w:sz="0" w:space="0" w:color="auto"/>
        <w:left w:val="none" w:sz="0" w:space="0" w:color="auto"/>
        <w:bottom w:val="none" w:sz="0" w:space="0" w:color="auto"/>
        <w:right w:val="none" w:sz="0" w:space="0" w:color="auto"/>
      </w:divBdr>
    </w:div>
    <w:div w:id="750544035">
      <w:bodyDiv w:val="1"/>
      <w:marLeft w:val="0"/>
      <w:marRight w:val="0"/>
      <w:marTop w:val="0"/>
      <w:marBottom w:val="0"/>
      <w:divBdr>
        <w:top w:val="none" w:sz="0" w:space="0" w:color="auto"/>
        <w:left w:val="none" w:sz="0" w:space="0" w:color="auto"/>
        <w:bottom w:val="none" w:sz="0" w:space="0" w:color="auto"/>
        <w:right w:val="none" w:sz="0" w:space="0" w:color="auto"/>
      </w:divBdr>
    </w:div>
    <w:div w:id="769425276">
      <w:bodyDiv w:val="1"/>
      <w:marLeft w:val="0"/>
      <w:marRight w:val="0"/>
      <w:marTop w:val="0"/>
      <w:marBottom w:val="0"/>
      <w:divBdr>
        <w:top w:val="none" w:sz="0" w:space="0" w:color="auto"/>
        <w:left w:val="none" w:sz="0" w:space="0" w:color="auto"/>
        <w:bottom w:val="none" w:sz="0" w:space="0" w:color="auto"/>
        <w:right w:val="none" w:sz="0" w:space="0" w:color="auto"/>
      </w:divBdr>
    </w:div>
    <w:div w:id="797990307">
      <w:bodyDiv w:val="1"/>
      <w:marLeft w:val="0"/>
      <w:marRight w:val="0"/>
      <w:marTop w:val="0"/>
      <w:marBottom w:val="0"/>
      <w:divBdr>
        <w:top w:val="none" w:sz="0" w:space="0" w:color="auto"/>
        <w:left w:val="none" w:sz="0" w:space="0" w:color="auto"/>
        <w:bottom w:val="none" w:sz="0" w:space="0" w:color="auto"/>
        <w:right w:val="none" w:sz="0" w:space="0" w:color="auto"/>
      </w:divBdr>
    </w:div>
    <w:div w:id="840386706">
      <w:bodyDiv w:val="1"/>
      <w:marLeft w:val="0"/>
      <w:marRight w:val="0"/>
      <w:marTop w:val="0"/>
      <w:marBottom w:val="0"/>
      <w:divBdr>
        <w:top w:val="none" w:sz="0" w:space="0" w:color="auto"/>
        <w:left w:val="none" w:sz="0" w:space="0" w:color="auto"/>
        <w:bottom w:val="none" w:sz="0" w:space="0" w:color="auto"/>
        <w:right w:val="none" w:sz="0" w:space="0" w:color="auto"/>
      </w:divBdr>
    </w:div>
    <w:div w:id="854658280">
      <w:bodyDiv w:val="1"/>
      <w:marLeft w:val="0"/>
      <w:marRight w:val="0"/>
      <w:marTop w:val="0"/>
      <w:marBottom w:val="0"/>
      <w:divBdr>
        <w:top w:val="none" w:sz="0" w:space="0" w:color="auto"/>
        <w:left w:val="none" w:sz="0" w:space="0" w:color="auto"/>
        <w:bottom w:val="none" w:sz="0" w:space="0" w:color="auto"/>
        <w:right w:val="none" w:sz="0" w:space="0" w:color="auto"/>
      </w:divBdr>
    </w:div>
    <w:div w:id="859440382">
      <w:bodyDiv w:val="1"/>
      <w:marLeft w:val="0"/>
      <w:marRight w:val="0"/>
      <w:marTop w:val="0"/>
      <w:marBottom w:val="0"/>
      <w:divBdr>
        <w:top w:val="none" w:sz="0" w:space="0" w:color="auto"/>
        <w:left w:val="none" w:sz="0" w:space="0" w:color="auto"/>
        <w:bottom w:val="none" w:sz="0" w:space="0" w:color="auto"/>
        <w:right w:val="none" w:sz="0" w:space="0" w:color="auto"/>
      </w:divBdr>
    </w:div>
    <w:div w:id="886112457">
      <w:bodyDiv w:val="1"/>
      <w:marLeft w:val="0"/>
      <w:marRight w:val="0"/>
      <w:marTop w:val="0"/>
      <w:marBottom w:val="0"/>
      <w:divBdr>
        <w:top w:val="none" w:sz="0" w:space="0" w:color="auto"/>
        <w:left w:val="none" w:sz="0" w:space="0" w:color="auto"/>
        <w:bottom w:val="none" w:sz="0" w:space="0" w:color="auto"/>
        <w:right w:val="none" w:sz="0" w:space="0" w:color="auto"/>
      </w:divBdr>
    </w:div>
    <w:div w:id="906384053">
      <w:bodyDiv w:val="1"/>
      <w:marLeft w:val="0"/>
      <w:marRight w:val="0"/>
      <w:marTop w:val="0"/>
      <w:marBottom w:val="0"/>
      <w:divBdr>
        <w:top w:val="none" w:sz="0" w:space="0" w:color="auto"/>
        <w:left w:val="none" w:sz="0" w:space="0" w:color="auto"/>
        <w:bottom w:val="none" w:sz="0" w:space="0" w:color="auto"/>
        <w:right w:val="none" w:sz="0" w:space="0" w:color="auto"/>
      </w:divBdr>
    </w:div>
    <w:div w:id="911737191">
      <w:bodyDiv w:val="1"/>
      <w:marLeft w:val="0"/>
      <w:marRight w:val="0"/>
      <w:marTop w:val="0"/>
      <w:marBottom w:val="0"/>
      <w:divBdr>
        <w:top w:val="none" w:sz="0" w:space="0" w:color="auto"/>
        <w:left w:val="none" w:sz="0" w:space="0" w:color="auto"/>
        <w:bottom w:val="none" w:sz="0" w:space="0" w:color="auto"/>
        <w:right w:val="none" w:sz="0" w:space="0" w:color="auto"/>
      </w:divBdr>
    </w:div>
    <w:div w:id="924151502">
      <w:bodyDiv w:val="1"/>
      <w:marLeft w:val="0"/>
      <w:marRight w:val="0"/>
      <w:marTop w:val="0"/>
      <w:marBottom w:val="0"/>
      <w:divBdr>
        <w:top w:val="none" w:sz="0" w:space="0" w:color="auto"/>
        <w:left w:val="none" w:sz="0" w:space="0" w:color="auto"/>
        <w:bottom w:val="none" w:sz="0" w:space="0" w:color="auto"/>
        <w:right w:val="none" w:sz="0" w:space="0" w:color="auto"/>
      </w:divBdr>
    </w:div>
    <w:div w:id="956105076">
      <w:bodyDiv w:val="1"/>
      <w:marLeft w:val="0"/>
      <w:marRight w:val="0"/>
      <w:marTop w:val="0"/>
      <w:marBottom w:val="0"/>
      <w:divBdr>
        <w:top w:val="none" w:sz="0" w:space="0" w:color="auto"/>
        <w:left w:val="none" w:sz="0" w:space="0" w:color="auto"/>
        <w:bottom w:val="none" w:sz="0" w:space="0" w:color="auto"/>
        <w:right w:val="none" w:sz="0" w:space="0" w:color="auto"/>
      </w:divBdr>
    </w:div>
    <w:div w:id="959149434">
      <w:bodyDiv w:val="1"/>
      <w:marLeft w:val="0"/>
      <w:marRight w:val="0"/>
      <w:marTop w:val="0"/>
      <w:marBottom w:val="0"/>
      <w:divBdr>
        <w:top w:val="none" w:sz="0" w:space="0" w:color="auto"/>
        <w:left w:val="none" w:sz="0" w:space="0" w:color="auto"/>
        <w:bottom w:val="none" w:sz="0" w:space="0" w:color="auto"/>
        <w:right w:val="none" w:sz="0" w:space="0" w:color="auto"/>
      </w:divBdr>
    </w:div>
    <w:div w:id="984704124">
      <w:bodyDiv w:val="1"/>
      <w:marLeft w:val="0"/>
      <w:marRight w:val="0"/>
      <w:marTop w:val="0"/>
      <w:marBottom w:val="0"/>
      <w:divBdr>
        <w:top w:val="none" w:sz="0" w:space="0" w:color="auto"/>
        <w:left w:val="none" w:sz="0" w:space="0" w:color="auto"/>
        <w:bottom w:val="none" w:sz="0" w:space="0" w:color="auto"/>
        <w:right w:val="none" w:sz="0" w:space="0" w:color="auto"/>
      </w:divBdr>
    </w:div>
    <w:div w:id="998070923">
      <w:bodyDiv w:val="1"/>
      <w:marLeft w:val="0"/>
      <w:marRight w:val="0"/>
      <w:marTop w:val="0"/>
      <w:marBottom w:val="0"/>
      <w:divBdr>
        <w:top w:val="none" w:sz="0" w:space="0" w:color="auto"/>
        <w:left w:val="none" w:sz="0" w:space="0" w:color="auto"/>
        <w:bottom w:val="none" w:sz="0" w:space="0" w:color="auto"/>
        <w:right w:val="none" w:sz="0" w:space="0" w:color="auto"/>
      </w:divBdr>
    </w:div>
    <w:div w:id="1006789976">
      <w:bodyDiv w:val="1"/>
      <w:marLeft w:val="0"/>
      <w:marRight w:val="0"/>
      <w:marTop w:val="0"/>
      <w:marBottom w:val="0"/>
      <w:divBdr>
        <w:top w:val="none" w:sz="0" w:space="0" w:color="auto"/>
        <w:left w:val="none" w:sz="0" w:space="0" w:color="auto"/>
        <w:bottom w:val="none" w:sz="0" w:space="0" w:color="auto"/>
        <w:right w:val="none" w:sz="0" w:space="0" w:color="auto"/>
      </w:divBdr>
    </w:div>
    <w:div w:id="1057701954">
      <w:bodyDiv w:val="1"/>
      <w:marLeft w:val="0"/>
      <w:marRight w:val="0"/>
      <w:marTop w:val="0"/>
      <w:marBottom w:val="0"/>
      <w:divBdr>
        <w:top w:val="none" w:sz="0" w:space="0" w:color="auto"/>
        <w:left w:val="none" w:sz="0" w:space="0" w:color="auto"/>
        <w:bottom w:val="none" w:sz="0" w:space="0" w:color="auto"/>
        <w:right w:val="none" w:sz="0" w:space="0" w:color="auto"/>
      </w:divBdr>
    </w:div>
    <w:div w:id="1068989896">
      <w:bodyDiv w:val="1"/>
      <w:marLeft w:val="0"/>
      <w:marRight w:val="0"/>
      <w:marTop w:val="0"/>
      <w:marBottom w:val="0"/>
      <w:divBdr>
        <w:top w:val="none" w:sz="0" w:space="0" w:color="auto"/>
        <w:left w:val="none" w:sz="0" w:space="0" w:color="auto"/>
        <w:bottom w:val="none" w:sz="0" w:space="0" w:color="auto"/>
        <w:right w:val="none" w:sz="0" w:space="0" w:color="auto"/>
      </w:divBdr>
    </w:div>
    <w:div w:id="1081755707">
      <w:bodyDiv w:val="1"/>
      <w:marLeft w:val="0"/>
      <w:marRight w:val="0"/>
      <w:marTop w:val="0"/>
      <w:marBottom w:val="0"/>
      <w:divBdr>
        <w:top w:val="none" w:sz="0" w:space="0" w:color="auto"/>
        <w:left w:val="none" w:sz="0" w:space="0" w:color="auto"/>
        <w:bottom w:val="none" w:sz="0" w:space="0" w:color="auto"/>
        <w:right w:val="none" w:sz="0" w:space="0" w:color="auto"/>
      </w:divBdr>
    </w:div>
    <w:div w:id="1099374253">
      <w:bodyDiv w:val="1"/>
      <w:marLeft w:val="0"/>
      <w:marRight w:val="0"/>
      <w:marTop w:val="0"/>
      <w:marBottom w:val="0"/>
      <w:divBdr>
        <w:top w:val="none" w:sz="0" w:space="0" w:color="auto"/>
        <w:left w:val="none" w:sz="0" w:space="0" w:color="auto"/>
        <w:bottom w:val="none" w:sz="0" w:space="0" w:color="auto"/>
        <w:right w:val="none" w:sz="0" w:space="0" w:color="auto"/>
      </w:divBdr>
    </w:div>
    <w:div w:id="1111364728">
      <w:bodyDiv w:val="1"/>
      <w:marLeft w:val="0"/>
      <w:marRight w:val="0"/>
      <w:marTop w:val="0"/>
      <w:marBottom w:val="0"/>
      <w:divBdr>
        <w:top w:val="none" w:sz="0" w:space="0" w:color="auto"/>
        <w:left w:val="none" w:sz="0" w:space="0" w:color="auto"/>
        <w:bottom w:val="none" w:sz="0" w:space="0" w:color="auto"/>
        <w:right w:val="none" w:sz="0" w:space="0" w:color="auto"/>
      </w:divBdr>
    </w:div>
    <w:div w:id="1154681462">
      <w:bodyDiv w:val="1"/>
      <w:marLeft w:val="0"/>
      <w:marRight w:val="0"/>
      <w:marTop w:val="0"/>
      <w:marBottom w:val="0"/>
      <w:divBdr>
        <w:top w:val="none" w:sz="0" w:space="0" w:color="auto"/>
        <w:left w:val="none" w:sz="0" w:space="0" w:color="auto"/>
        <w:bottom w:val="none" w:sz="0" w:space="0" w:color="auto"/>
        <w:right w:val="none" w:sz="0" w:space="0" w:color="auto"/>
      </w:divBdr>
    </w:div>
    <w:div w:id="1158693307">
      <w:bodyDiv w:val="1"/>
      <w:marLeft w:val="0"/>
      <w:marRight w:val="0"/>
      <w:marTop w:val="0"/>
      <w:marBottom w:val="0"/>
      <w:divBdr>
        <w:top w:val="none" w:sz="0" w:space="0" w:color="auto"/>
        <w:left w:val="none" w:sz="0" w:space="0" w:color="auto"/>
        <w:bottom w:val="none" w:sz="0" w:space="0" w:color="auto"/>
        <w:right w:val="none" w:sz="0" w:space="0" w:color="auto"/>
      </w:divBdr>
    </w:div>
    <w:div w:id="1159081464">
      <w:bodyDiv w:val="1"/>
      <w:marLeft w:val="0"/>
      <w:marRight w:val="0"/>
      <w:marTop w:val="0"/>
      <w:marBottom w:val="0"/>
      <w:divBdr>
        <w:top w:val="none" w:sz="0" w:space="0" w:color="auto"/>
        <w:left w:val="none" w:sz="0" w:space="0" w:color="auto"/>
        <w:bottom w:val="none" w:sz="0" w:space="0" w:color="auto"/>
        <w:right w:val="none" w:sz="0" w:space="0" w:color="auto"/>
      </w:divBdr>
    </w:div>
    <w:div w:id="1171683481">
      <w:bodyDiv w:val="1"/>
      <w:marLeft w:val="0"/>
      <w:marRight w:val="0"/>
      <w:marTop w:val="0"/>
      <w:marBottom w:val="0"/>
      <w:divBdr>
        <w:top w:val="none" w:sz="0" w:space="0" w:color="auto"/>
        <w:left w:val="none" w:sz="0" w:space="0" w:color="auto"/>
        <w:bottom w:val="none" w:sz="0" w:space="0" w:color="auto"/>
        <w:right w:val="none" w:sz="0" w:space="0" w:color="auto"/>
      </w:divBdr>
    </w:div>
    <w:div w:id="1191918842">
      <w:bodyDiv w:val="1"/>
      <w:marLeft w:val="0"/>
      <w:marRight w:val="0"/>
      <w:marTop w:val="0"/>
      <w:marBottom w:val="0"/>
      <w:divBdr>
        <w:top w:val="none" w:sz="0" w:space="0" w:color="auto"/>
        <w:left w:val="none" w:sz="0" w:space="0" w:color="auto"/>
        <w:bottom w:val="none" w:sz="0" w:space="0" w:color="auto"/>
        <w:right w:val="none" w:sz="0" w:space="0" w:color="auto"/>
      </w:divBdr>
    </w:div>
    <w:div w:id="1192182842">
      <w:bodyDiv w:val="1"/>
      <w:marLeft w:val="0"/>
      <w:marRight w:val="0"/>
      <w:marTop w:val="0"/>
      <w:marBottom w:val="0"/>
      <w:divBdr>
        <w:top w:val="none" w:sz="0" w:space="0" w:color="auto"/>
        <w:left w:val="none" w:sz="0" w:space="0" w:color="auto"/>
        <w:bottom w:val="none" w:sz="0" w:space="0" w:color="auto"/>
        <w:right w:val="none" w:sz="0" w:space="0" w:color="auto"/>
      </w:divBdr>
    </w:div>
    <w:div w:id="1229653200">
      <w:bodyDiv w:val="1"/>
      <w:marLeft w:val="0"/>
      <w:marRight w:val="0"/>
      <w:marTop w:val="0"/>
      <w:marBottom w:val="0"/>
      <w:divBdr>
        <w:top w:val="none" w:sz="0" w:space="0" w:color="auto"/>
        <w:left w:val="none" w:sz="0" w:space="0" w:color="auto"/>
        <w:bottom w:val="none" w:sz="0" w:space="0" w:color="auto"/>
        <w:right w:val="none" w:sz="0" w:space="0" w:color="auto"/>
      </w:divBdr>
    </w:div>
    <w:div w:id="1242565830">
      <w:bodyDiv w:val="1"/>
      <w:marLeft w:val="0"/>
      <w:marRight w:val="0"/>
      <w:marTop w:val="0"/>
      <w:marBottom w:val="0"/>
      <w:divBdr>
        <w:top w:val="none" w:sz="0" w:space="0" w:color="auto"/>
        <w:left w:val="none" w:sz="0" w:space="0" w:color="auto"/>
        <w:bottom w:val="none" w:sz="0" w:space="0" w:color="auto"/>
        <w:right w:val="none" w:sz="0" w:space="0" w:color="auto"/>
      </w:divBdr>
    </w:div>
    <w:div w:id="1249578736">
      <w:bodyDiv w:val="1"/>
      <w:marLeft w:val="0"/>
      <w:marRight w:val="0"/>
      <w:marTop w:val="0"/>
      <w:marBottom w:val="0"/>
      <w:divBdr>
        <w:top w:val="none" w:sz="0" w:space="0" w:color="auto"/>
        <w:left w:val="none" w:sz="0" w:space="0" w:color="auto"/>
        <w:bottom w:val="none" w:sz="0" w:space="0" w:color="auto"/>
        <w:right w:val="none" w:sz="0" w:space="0" w:color="auto"/>
      </w:divBdr>
    </w:div>
    <w:div w:id="1264267089">
      <w:bodyDiv w:val="1"/>
      <w:marLeft w:val="0"/>
      <w:marRight w:val="0"/>
      <w:marTop w:val="0"/>
      <w:marBottom w:val="0"/>
      <w:divBdr>
        <w:top w:val="none" w:sz="0" w:space="0" w:color="auto"/>
        <w:left w:val="none" w:sz="0" w:space="0" w:color="auto"/>
        <w:bottom w:val="none" w:sz="0" w:space="0" w:color="auto"/>
        <w:right w:val="none" w:sz="0" w:space="0" w:color="auto"/>
      </w:divBdr>
    </w:div>
    <w:div w:id="1270434100">
      <w:bodyDiv w:val="1"/>
      <w:marLeft w:val="0"/>
      <w:marRight w:val="0"/>
      <w:marTop w:val="0"/>
      <w:marBottom w:val="0"/>
      <w:divBdr>
        <w:top w:val="none" w:sz="0" w:space="0" w:color="auto"/>
        <w:left w:val="none" w:sz="0" w:space="0" w:color="auto"/>
        <w:bottom w:val="none" w:sz="0" w:space="0" w:color="auto"/>
        <w:right w:val="none" w:sz="0" w:space="0" w:color="auto"/>
      </w:divBdr>
    </w:div>
    <w:div w:id="1270699225">
      <w:bodyDiv w:val="1"/>
      <w:marLeft w:val="0"/>
      <w:marRight w:val="0"/>
      <w:marTop w:val="0"/>
      <w:marBottom w:val="0"/>
      <w:divBdr>
        <w:top w:val="none" w:sz="0" w:space="0" w:color="auto"/>
        <w:left w:val="none" w:sz="0" w:space="0" w:color="auto"/>
        <w:bottom w:val="none" w:sz="0" w:space="0" w:color="auto"/>
        <w:right w:val="none" w:sz="0" w:space="0" w:color="auto"/>
      </w:divBdr>
    </w:div>
    <w:div w:id="1316109921">
      <w:bodyDiv w:val="1"/>
      <w:marLeft w:val="0"/>
      <w:marRight w:val="0"/>
      <w:marTop w:val="0"/>
      <w:marBottom w:val="0"/>
      <w:divBdr>
        <w:top w:val="none" w:sz="0" w:space="0" w:color="auto"/>
        <w:left w:val="none" w:sz="0" w:space="0" w:color="auto"/>
        <w:bottom w:val="none" w:sz="0" w:space="0" w:color="auto"/>
        <w:right w:val="none" w:sz="0" w:space="0" w:color="auto"/>
      </w:divBdr>
    </w:div>
    <w:div w:id="1323851604">
      <w:bodyDiv w:val="1"/>
      <w:marLeft w:val="0"/>
      <w:marRight w:val="0"/>
      <w:marTop w:val="0"/>
      <w:marBottom w:val="0"/>
      <w:divBdr>
        <w:top w:val="none" w:sz="0" w:space="0" w:color="auto"/>
        <w:left w:val="none" w:sz="0" w:space="0" w:color="auto"/>
        <w:bottom w:val="none" w:sz="0" w:space="0" w:color="auto"/>
        <w:right w:val="none" w:sz="0" w:space="0" w:color="auto"/>
      </w:divBdr>
    </w:div>
    <w:div w:id="1331832092">
      <w:bodyDiv w:val="1"/>
      <w:marLeft w:val="0"/>
      <w:marRight w:val="0"/>
      <w:marTop w:val="0"/>
      <w:marBottom w:val="0"/>
      <w:divBdr>
        <w:top w:val="none" w:sz="0" w:space="0" w:color="auto"/>
        <w:left w:val="none" w:sz="0" w:space="0" w:color="auto"/>
        <w:bottom w:val="none" w:sz="0" w:space="0" w:color="auto"/>
        <w:right w:val="none" w:sz="0" w:space="0" w:color="auto"/>
      </w:divBdr>
    </w:div>
    <w:div w:id="1372418778">
      <w:bodyDiv w:val="1"/>
      <w:marLeft w:val="0"/>
      <w:marRight w:val="0"/>
      <w:marTop w:val="0"/>
      <w:marBottom w:val="0"/>
      <w:divBdr>
        <w:top w:val="none" w:sz="0" w:space="0" w:color="auto"/>
        <w:left w:val="none" w:sz="0" w:space="0" w:color="auto"/>
        <w:bottom w:val="none" w:sz="0" w:space="0" w:color="auto"/>
        <w:right w:val="none" w:sz="0" w:space="0" w:color="auto"/>
      </w:divBdr>
    </w:div>
    <w:div w:id="1380204111">
      <w:bodyDiv w:val="1"/>
      <w:marLeft w:val="0"/>
      <w:marRight w:val="0"/>
      <w:marTop w:val="0"/>
      <w:marBottom w:val="0"/>
      <w:divBdr>
        <w:top w:val="none" w:sz="0" w:space="0" w:color="auto"/>
        <w:left w:val="none" w:sz="0" w:space="0" w:color="auto"/>
        <w:bottom w:val="none" w:sz="0" w:space="0" w:color="auto"/>
        <w:right w:val="none" w:sz="0" w:space="0" w:color="auto"/>
      </w:divBdr>
    </w:div>
    <w:div w:id="1395859768">
      <w:bodyDiv w:val="1"/>
      <w:marLeft w:val="0"/>
      <w:marRight w:val="0"/>
      <w:marTop w:val="0"/>
      <w:marBottom w:val="0"/>
      <w:divBdr>
        <w:top w:val="none" w:sz="0" w:space="0" w:color="auto"/>
        <w:left w:val="none" w:sz="0" w:space="0" w:color="auto"/>
        <w:bottom w:val="none" w:sz="0" w:space="0" w:color="auto"/>
        <w:right w:val="none" w:sz="0" w:space="0" w:color="auto"/>
      </w:divBdr>
    </w:div>
    <w:div w:id="1417021604">
      <w:bodyDiv w:val="1"/>
      <w:marLeft w:val="0"/>
      <w:marRight w:val="0"/>
      <w:marTop w:val="0"/>
      <w:marBottom w:val="0"/>
      <w:divBdr>
        <w:top w:val="none" w:sz="0" w:space="0" w:color="auto"/>
        <w:left w:val="none" w:sz="0" w:space="0" w:color="auto"/>
        <w:bottom w:val="none" w:sz="0" w:space="0" w:color="auto"/>
        <w:right w:val="none" w:sz="0" w:space="0" w:color="auto"/>
      </w:divBdr>
    </w:div>
    <w:div w:id="1419136843">
      <w:bodyDiv w:val="1"/>
      <w:marLeft w:val="0"/>
      <w:marRight w:val="0"/>
      <w:marTop w:val="0"/>
      <w:marBottom w:val="0"/>
      <w:divBdr>
        <w:top w:val="none" w:sz="0" w:space="0" w:color="auto"/>
        <w:left w:val="none" w:sz="0" w:space="0" w:color="auto"/>
        <w:bottom w:val="none" w:sz="0" w:space="0" w:color="auto"/>
        <w:right w:val="none" w:sz="0" w:space="0" w:color="auto"/>
      </w:divBdr>
    </w:div>
    <w:div w:id="1419673077">
      <w:bodyDiv w:val="1"/>
      <w:marLeft w:val="0"/>
      <w:marRight w:val="0"/>
      <w:marTop w:val="0"/>
      <w:marBottom w:val="0"/>
      <w:divBdr>
        <w:top w:val="none" w:sz="0" w:space="0" w:color="auto"/>
        <w:left w:val="none" w:sz="0" w:space="0" w:color="auto"/>
        <w:bottom w:val="none" w:sz="0" w:space="0" w:color="auto"/>
        <w:right w:val="none" w:sz="0" w:space="0" w:color="auto"/>
      </w:divBdr>
    </w:div>
    <w:div w:id="1433746590">
      <w:bodyDiv w:val="1"/>
      <w:marLeft w:val="0"/>
      <w:marRight w:val="0"/>
      <w:marTop w:val="0"/>
      <w:marBottom w:val="0"/>
      <w:divBdr>
        <w:top w:val="none" w:sz="0" w:space="0" w:color="auto"/>
        <w:left w:val="none" w:sz="0" w:space="0" w:color="auto"/>
        <w:bottom w:val="none" w:sz="0" w:space="0" w:color="auto"/>
        <w:right w:val="none" w:sz="0" w:space="0" w:color="auto"/>
      </w:divBdr>
    </w:div>
    <w:div w:id="1436361966">
      <w:bodyDiv w:val="1"/>
      <w:marLeft w:val="0"/>
      <w:marRight w:val="0"/>
      <w:marTop w:val="0"/>
      <w:marBottom w:val="0"/>
      <w:divBdr>
        <w:top w:val="none" w:sz="0" w:space="0" w:color="auto"/>
        <w:left w:val="none" w:sz="0" w:space="0" w:color="auto"/>
        <w:bottom w:val="none" w:sz="0" w:space="0" w:color="auto"/>
        <w:right w:val="none" w:sz="0" w:space="0" w:color="auto"/>
      </w:divBdr>
    </w:div>
    <w:div w:id="1443189616">
      <w:bodyDiv w:val="1"/>
      <w:marLeft w:val="0"/>
      <w:marRight w:val="0"/>
      <w:marTop w:val="0"/>
      <w:marBottom w:val="0"/>
      <w:divBdr>
        <w:top w:val="none" w:sz="0" w:space="0" w:color="auto"/>
        <w:left w:val="none" w:sz="0" w:space="0" w:color="auto"/>
        <w:bottom w:val="none" w:sz="0" w:space="0" w:color="auto"/>
        <w:right w:val="none" w:sz="0" w:space="0" w:color="auto"/>
      </w:divBdr>
    </w:div>
    <w:div w:id="1459255915">
      <w:bodyDiv w:val="1"/>
      <w:marLeft w:val="0"/>
      <w:marRight w:val="0"/>
      <w:marTop w:val="0"/>
      <w:marBottom w:val="0"/>
      <w:divBdr>
        <w:top w:val="none" w:sz="0" w:space="0" w:color="auto"/>
        <w:left w:val="none" w:sz="0" w:space="0" w:color="auto"/>
        <w:bottom w:val="none" w:sz="0" w:space="0" w:color="auto"/>
        <w:right w:val="none" w:sz="0" w:space="0" w:color="auto"/>
      </w:divBdr>
    </w:div>
    <w:div w:id="1468939490">
      <w:bodyDiv w:val="1"/>
      <w:marLeft w:val="0"/>
      <w:marRight w:val="0"/>
      <w:marTop w:val="0"/>
      <w:marBottom w:val="0"/>
      <w:divBdr>
        <w:top w:val="none" w:sz="0" w:space="0" w:color="auto"/>
        <w:left w:val="none" w:sz="0" w:space="0" w:color="auto"/>
        <w:bottom w:val="none" w:sz="0" w:space="0" w:color="auto"/>
        <w:right w:val="none" w:sz="0" w:space="0" w:color="auto"/>
      </w:divBdr>
    </w:div>
    <w:div w:id="1480001065">
      <w:bodyDiv w:val="1"/>
      <w:marLeft w:val="0"/>
      <w:marRight w:val="0"/>
      <w:marTop w:val="0"/>
      <w:marBottom w:val="0"/>
      <w:divBdr>
        <w:top w:val="none" w:sz="0" w:space="0" w:color="auto"/>
        <w:left w:val="none" w:sz="0" w:space="0" w:color="auto"/>
        <w:bottom w:val="none" w:sz="0" w:space="0" w:color="auto"/>
        <w:right w:val="none" w:sz="0" w:space="0" w:color="auto"/>
      </w:divBdr>
    </w:div>
    <w:div w:id="1494636477">
      <w:bodyDiv w:val="1"/>
      <w:marLeft w:val="0"/>
      <w:marRight w:val="0"/>
      <w:marTop w:val="0"/>
      <w:marBottom w:val="0"/>
      <w:divBdr>
        <w:top w:val="none" w:sz="0" w:space="0" w:color="auto"/>
        <w:left w:val="none" w:sz="0" w:space="0" w:color="auto"/>
        <w:bottom w:val="none" w:sz="0" w:space="0" w:color="auto"/>
        <w:right w:val="none" w:sz="0" w:space="0" w:color="auto"/>
      </w:divBdr>
    </w:div>
    <w:div w:id="1501388638">
      <w:bodyDiv w:val="1"/>
      <w:marLeft w:val="0"/>
      <w:marRight w:val="0"/>
      <w:marTop w:val="0"/>
      <w:marBottom w:val="0"/>
      <w:divBdr>
        <w:top w:val="none" w:sz="0" w:space="0" w:color="auto"/>
        <w:left w:val="none" w:sz="0" w:space="0" w:color="auto"/>
        <w:bottom w:val="none" w:sz="0" w:space="0" w:color="auto"/>
        <w:right w:val="none" w:sz="0" w:space="0" w:color="auto"/>
      </w:divBdr>
    </w:div>
    <w:div w:id="1512136401">
      <w:bodyDiv w:val="1"/>
      <w:marLeft w:val="0"/>
      <w:marRight w:val="0"/>
      <w:marTop w:val="0"/>
      <w:marBottom w:val="0"/>
      <w:divBdr>
        <w:top w:val="none" w:sz="0" w:space="0" w:color="auto"/>
        <w:left w:val="none" w:sz="0" w:space="0" w:color="auto"/>
        <w:bottom w:val="none" w:sz="0" w:space="0" w:color="auto"/>
        <w:right w:val="none" w:sz="0" w:space="0" w:color="auto"/>
      </w:divBdr>
    </w:div>
    <w:div w:id="1514345515">
      <w:bodyDiv w:val="1"/>
      <w:marLeft w:val="0"/>
      <w:marRight w:val="0"/>
      <w:marTop w:val="0"/>
      <w:marBottom w:val="0"/>
      <w:divBdr>
        <w:top w:val="none" w:sz="0" w:space="0" w:color="auto"/>
        <w:left w:val="none" w:sz="0" w:space="0" w:color="auto"/>
        <w:bottom w:val="none" w:sz="0" w:space="0" w:color="auto"/>
        <w:right w:val="none" w:sz="0" w:space="0" w:color="auto"/>
      </w:divBdr>
    </w:div>
    <w:div w:id="1590381491">
      <w:bodyDiv w:val="1"/>
      <w:marLeft w:val="0"/>
      <w:marRight w:val="0"/>
      <w:marTop w:val="0"/>
      <w:marBottom w:val="0"/>
      <w:divBdr>
        <w:top w:val="none" w:sz="0" w:space="0" w:color="auto"/>
        <w:left w:val="none" w:sz="0" w:space="0" w:color="auto"/>
        <w:bottom w:val="none" w:sz="0" w:space="0" w:color="auto"/>
        <w:right w:val="none" w:sz="0" w:space="0" w:color="auto"/>
      </w:divBdr>
    </w:div>
    <w:div w:id="1599294137">
      <w:bodyDiv w:val="1"/>
      <w:marLeft w:val="0"/>
      <w:marRight w:val="0"/>
      <w:marTop w:val="0"/>
      <w:marBottom w:val="0"/>
      <w:divBdr>
        <w:top w:val="none" w:sz="0" w:space="0" w:color="auto"/>
        <w:left w:val="none" w:sz="0" w:space="0" w:color="auto"/>
        <w:bottom w:val="none" w:sz="0" w:space="0" w:color="auto"/>
        <w:right w:val="none" w:sz="0" w:space="0" w:color="auto"/>
      </w:divBdr>
    </w:div>
    <w:div w:id="1600328374">
      <w:bodyDiv w:val="1"/>
      <w:marLeft w:val="0"/>
      <w:marRight w:val="0"/>
      <w:marTop w:val="0"/>
      <w:marBottom w:val="0"/>
      <w:divBdr>
        <w:top w:val="none" w:sz="0" w:space="0" w:color="auto"/>
        <w:left w:val="none" w:sz="0" w:space="0" w:color="auto"/>
        <w:bottom w:val="none" w:sz="0" w:space="0" w:color="auto"/>
        <w:right w:val="none" w:sz="0" w:space="0" w:color="auto"/>
      </w:divBdr>
    </w:div>
    <w:div w:id="1618683774">
      <w:bodyDiv w:val="1"/>
      <w:marLeft w:val="0"/>
      <w:marRight w:val="0"/>
      <w:marTop w:val="0"/>
      <w:marBottom w:val="0"/>
      <w:divBdr>
        <w:top w:val="none" w:sz="0" w:space="0" w:color="auto"/>
        <w:left w:val="none" w:sz="0" w:space="0" w:color="auto"/>
        <w:bottom w:val="none" w:sz="0" w:space="0" w:color="auto"/>
        <w:right w:val="none" w:sz="0" w:space="0" w:color="auto"/>
      </w:divBdr>
    </w:div>
    <w:div w:id="1624387477">
      <w:bodyDiv w:val="1"/>
      <w:marLeft w:val="0"/>
      <w:marRight w:val="0"/>
      <w:marTop w:val="0"/>
      <w:marBottom w:val="0"/>
      <w:divBdr>
        <w:top w:val="none" w:sz="0" w:space="0" w:color="auto"/>
        <w:left w:val="none" w:sz="0" w:space="0" w:color="auto"/>
        <w:bottom w:val="none" w:sz="0" w:space="0" w:color="auto"/>
        <w:right w:val="none" w:sz="0" w:space="0" w:color="auto"/>
      </w:divBdr>
    </w:div>
    <w:div w:id="1632709324">
      <w:bodyDiv w:val="1"/>
      <w:marLeft w:val="0"/>
      <w:marRight w:val="0"/>
      <w:marTop w:val="0"/>
      <w:marBottom w:val="0"/>
      <w:divBdr>
        <w:top w:val="none" w:sz="0" w:space="0" w:color="auto"/>
        <w:left w:val="none" w:sz="0" w:space="0" w:color="auto"/>
        <w:bottom w:val="none" w:sz="0" w:space="0" w:color="auto"/>
        <w:right w:val="none" w:sz="0" w:space="0" w:color="auto"/>
      </w:divBdr>
    </w:div>
    <w:div w:id="1642225683">
      <w:bodyDiv w:val="1"/>
      <w:marLeft w:val="0"/>
      <w:marRight w:val="0"/>
      <w:marTop w:val="0"/>
      <w:marBottom w:val="0"/>
      <w:divBdr>
        <w:top w:val="none" w:sz="0" w:space="0" w:color="auto"/>
        <w:left w:val="none" w:sz="0" w:space="0" w:color="auto"/>
        <w:bottom w:val="none" w:sz="0" w:space="0" w:color="auto"/>
        <w:right w:val="none" w:sz="0" w:space="0" w:color="auto"/>
      </w:divBdr>
    </w:div>
    <w:div w:id="1658847295">
      <w:bodyDiv w:val="1"/>
      <w:marLeft w:val="0"/>
      <w:marRight w:val="0"/>
      <w:marTop w:val="0"/>
      <w:marBottom w:val="0"/>
      <w:divBdr>
        <w:top w:val="none" w:sz="0" w:space="0" w:color="auto"/>
        <w:left w:val="none" w:sz="0" w:space="0" w:color="auto"/>
        <w:bottom w:val="none" w:sz="0" w:space="0" w:color="auto"/>
        <w:right w:val="none" w:sz="0" w:space="0" w:color="auto"/>
      </w:divBdr>
    </w:div>
    <w:div w:id="1665815387">
      <w:bodyDiv w:val="1"/>
      <w:marLeft w:val="0"/>
      <w:marRight w:val="0"/>
      <w:marTop w:val="0"/>
      <w:marBottom w:val="0"/>
      <w:divBdr>
        <w:top w:val="none" w:sz="0" w:space="0" w:color="auto"/>
        <w:left w:val="none" w:sz="0" w:space="0" w:color="auto"/>
        <w:bottom w:val="none" w:sz="0" w:space="0" w:color="auto"/>
        <w:right w:val="none" w:sz="0" w:space="0" w:color="auto"/>
      </w:divBdr>
    </w:div>
    <w:div w:id="1689406817">
      <w:bodyDiv w:val="1"/>
      <w:marLeft w:val="0"/>
      <w:marRight w:val="0"/>
      <w:marTop w:val="0"/>
      <w:marBottom w:val="0"/>
      <w:divBdr>
        <w:top w:val="none" w:sz="0" w:space="0" w:color="auto"/>
        <w:left w:val="none" w:sz="0" w:space="0" w:color="auto"/>
        <w:bottom w:val="none" w:sz="0" w:space="0" w:color="auto"/>
        <w:right w:val="none" w:sz="0" w:space="0" w:color="auto"/>
      </w:divBdr>
    </w:div>
    <w:div w:id="1693262428">
      <w:bodyDiv w:val="1"/>
      <w:marLeft w:val="0"/>
      <w:marRight w:val="0"/>
      <w:marTop w:val="0"/>
      <w:marBottom w:val="0"/>
      <w:divBdr>
        <w:top w:val="none" w:sz="0" w:space="0" w:color="auto"/>
        <w:left w:val="none" w:sz="0" w:space="0" w:color="auto"/>
        <w:bottom w:val="none" w:sz="0" w:space="0" w:color="auto"/>
        <w:right w:val="none" w:sz="0" w:space="0" w:color="auto"/>
      </w:divBdr>
    </w:div>
    <w:div w:id="1701734761">
      <w:bodyDiv w:val="1"/>
      <w:marLeft w:val="0"/>
      <w:marRight w:val="0"/>
      <w:marTop w:val="0"/>
      <w:marBottom w:val="0"/>
      <w:divBdr>
        <w:top w:val="none" w:sz="0" w:space="0" w:color="auto"/>
        <w:left w:val="none" w:sz="0" w:space="0" w:color="auto"/>
        <w:bottom w:val="none" w:sz="0" w:space="0" w:color="auto"/>
        <w:right w:val="none" w:sz="0" w:space="0" w:color="auto"/>
      </w:divBdr>
    </w:div>
    <w:div w:id="1701976680">
      <w:bodyDiv w:val="1"/>
      <w:marLeft w:val="0"/>
      <w:marRight w:val="0"/>
      <w:marTop w:val="0"/>
      <w:marBottom w:val="0"/>
      <w:divBdr>
        <w:top w:val="none" w:sz="0" w:space="0" w:color="auto"/>
        <w:left w:val="none" w:sz="0" w:space="0" w:color="auto"/>
        <w:bottom w:val="none" w:sz="0" w:space="0" w:color="auto"/>
        <w:right w:val="none" w:sz="0" w:space="0" w:color="auto"/>
      </w:divBdr>
    </w:div>
    <w:div w:id="1739981280">
      <w:bodyDiv w:val="1"/>
      <w:marLeft w:val="0"/>
      <w:marRight w:val="0"/>
      <w:marTop w:val="0"/>
      <w:marBottom w:val="0"/>
      <w:divBdr>
        <w:top w:val="none" w:sz="0" w:space="0" w:color="auto"/>
        <w:left w:val="none" w:sz="0" w:space="0" w:color="auto"/>
        <w:bottom w:val="none" w:sz="0" w:space="0" w:color="auto"/>
        <w:right w:val="none" w:sz="0" w:space="0" w:color="auto"/>
      </w:divBdr>
    </w:div>
    <w:div w:id="1827552952">
      <w:bodyDiv w:val="1"/>
      <w:marLeft w:val="0"/>
      <w:marRight w:val="0"/>
      <w:marTop w:val="0"/>
      <w:marBottom w:val="0"/>
      <w:divBdr>
        <w:top w:val="none" w:sz="0" w:space="0" w:color="auto"/>
        <w:left w:val="none" w:sz="0" w:space="0" w:color="auto"/>
        <w:bottom w:val="none" w:sz="0" w:space="0" w:color="auto"/>
        <w:right w:val="none" w:sz="0" w:space="0" w:color="auto"/>
      </w:divBdr>
    </w:div>
    <w:div w:id="1830516933">
      <w:bodyDiv w:val="1"/>
      <w:marLeft w:val="0"/>
      <w:marRight w:val="0"/>
      <w:marTop w:val="0"/>
      <w:marBottom w:val="0"/>
      <w:divBdr>
        <w:top w:val="none" w:sz="0" w:space="0" w:color="auto"/>
        <w:left w:val="none" w:sz="0" w:space="0" w:color="auto"/>
        <w:bottom w:val="none" w:sz="0" w:space="0" w:color="auto"/>
        <w:right w:val="none" w:sz="0" w:space="0" w:color="auto"/>
      </w:divBdr>
    </w:div>
    <w:div w:id="1836723865">
      <w:bodyDiv w:val="1"/>
      <w:marLeft w:val="0"/>
      <w:marRight w:val="0"/>
      <w:marTop w:val="0"/>
      <w:marBottom w:val="0"/>
      <w:divBdr>
        <w:top w:val="none" w:sz="0" w:space="0" w:color="auto"/>
        <w:left w:val="none" w:sz="0" w:space="0" w:color="auto"/>
        <w:bottom w:val="none" w:sz="0" w:space="0" w:color="auto"/>
        <w:right w:val="none" w:sz="0" w:space="0" w:color="auto"/>
      </w:divBdr>
    </w:div>
    <w:div w:id="1848330304">
      <w:bodyDiv w:val="1"/>
      <w:marLeft w:val="0"/>
      <w:marRight w:val="0"/>
      <w:marTop w:val="0"/>
      <w:marBottom w:val="0"/>
      <w:divBdr>
        <w:top w:val="none" w:sz="0" w:space="0" w:color="auto"/>
        <w:left w:val="none" w:sz="0" w:space="0" w:color="auto"/>
        <w:bottom w:val="none" w:sz="0" w:space="0" w:color="auto"/>
        <w:right w:val="none" w:sz="0" w:space="0" w:color="auto"/>
      </w:divBdr>
    </w:div>
    <w:div w:id="1849173449">
      <w:bodyDiv w:val="1"/>
      <w:marLeft w:val="0"/>
      <w:marRight w:val="0"/>
      <w:marTop w:val="0"/>
      <w:marBottom w:val="0"/>
      <w:divBdr>
        <w:top w:val="none" w:sz="0" w:space="0" w:color="auto"/>
        <w:left w:val="none" w:sz="0" w:space="0" w:color="auto"/>
        <w:bottom w:val="none" w:sz="0" w:space="0" w:color="auto"/>
        <w:right w:val="none" w:sz="0" w:space="0" w:color="auto"/>
      </w:divBdr>
    </w:div>
    <w:div w:id="1867911238">
      <w:bodyDiv w:val="1"/>
      <w:marLeft w:val="0"/>
      <w:marRight w:val="0"/>
      <w:marTop w:val="0"/>
      <w:marBottom w:val="0"/>
      <w:divBdr>
        <w:top w:val="none" w:sz="0" w:space="0" w:color="auto"/>
        <w:left w:val="none" w:sz="0" w:space="0" w:color="auto"/>
        <w:bottom w:val="none" w:sz="0" w:space="0" w:color="auto"/>
        <w:right w:val="none" w:sz="0" w:space="0" w:color="auto"/>
      </w:divBdr>
    </w:div>
    <w:div w:id="1883441322">
      <w:bodyDiv w:val="1"/>
      <w:marLeft w:val="0"/>
      <w:marRight w:val="0"/>
      <w:marTop w:val="0"/>
      <w:marBottom w:val="0"/>
      <w:divBdr>
        <w:top w:val="none" w:sz="0" w:space="0" w:color="auto"/>
        <w:left w:val="none" w:sz="0" w:space="0" w:color="auto"/>
        <w:bottom w:val="none" w:sz="0" w:space="0" w:color="auto"/>
        <w:right w:val="none" w:sz="0" w:space="0" w:color="auto"/>
      </w:divBdr>
    </w:div>
    <w:div w:id="1889949478">
      <w:bodyDiv w:val="1"/>
      <w:marLeft w:val="0"/>
      <w:marRight w:val="0"/>
      <w:marTop w:val="0"/>
      <w:marBottom w:val="0"/>
      <w:divBdr>
        <w:top w:val="none" w:sz="0" w:space="0" w:color="auto"/>
        <w:left w:val="none" w:sz="0" w:space="0" w:color="auto"/>
        <w:bottom w:val="none" w:sz="0" w:space="0" w:color="auto"/>
        <w:right w:val="none" w:sz="0" w:space="0" w:color="auto"/>
      </w:divBdr>
    </w:div>
    <w:div w:id="1895197846">
      <w:bodyDiv w:val="1"/>
      <w:marLeft w:val="0"/>
      <w:marRight w:val="0"/>
      <w:marTop w:val="0"/>
      <w:marBottom w:val="0"/>
      <w:divBdr>
        <w:top w:val="none" w:sz="0" w:space="0" w:color="auto"/>
        <w:left w:val="none" w:sz="0" w:space="0" w:color="auto"/>
        <w:bottom w:val="none" w:sz="0" w:space="0" w:color="auto"/>
        <w:right w:val="none" w:sz="0" w:space="0" w:color="auto"/>
      </w:divBdr>
    </w:div>
    <w:div w:id="1896549392">
      <w:bodyDiv w:val="1"/>
      <w:marLeft w:val="0"/>
      <w:marRight w:val="0"/>
      <w:marTop w:val="0"/>
      <w:marBottom w:val="0"/>
      <w:divBdr>
        <w:top w:val="none" w:sz="0" w:space="0" w:color="auto"/>
        <w:left w:val="none" w:sz="0" w:space="0" w:color="auto"/>
        <w:bottom w:val="none" w:sz="0" w:space="0" w:color="auto"/>
        <w:right w:val="none" w:sz="0" w:space="0" w:color="auto"/>
      </w:divBdr>
    </w:div>
    <w:div w:id="1911040428">
      <w:bodyDiv w:val="1"/>
      <w:marLeft w:val="0"/>
      <w:marRight w:val="0"/>
      <w:marTop w:val="0"/>
      <w:marBottom w:val="0"/>
      <w:divBdr>
        <w:top w:val="none" w:sz="0" w:space="0" w:color="auto"/>
        <w:left w:val="none" w:sz="0" w:space="0" w:color="auto"/>
        <w:bottom w:val="none" w:sz="0" w:space="0" w:color="auto"/>
        <w:right w:val="none" w:sz="0" w:space="0" w:color="auto"/>
      </w:divBdr>
    </w:div>
    <w:div w:id="1924492646">
      <w:bodyDiv w:val="1"/>
      <w:marLeft w:val="0"/>
      <w:marRight w:val="0"/>
      <w:marTop w:val="0"/>
      <w:marBottom w:val="0"/>
      <w:divBdr>
        <w:top w:val="none" w:sz="0" w:space="0" w:color="auto"/>
        <w:left w:val="none" w:sz="0" w:space="0" w:color="auto"/>
        <w:bottom w:val="none" w:sz="0" w:space="0" w:color="auto"/>
        <w:right w:val="none" w:sz="0" w:space="0" w:color="auto"/>
      </w:divBdr>
    </w:div>
    <w:div w:id="1933464571">
      <w:bodyDiv w:val="1"/>
      <w:marLeft w:val="0"/>
      <w:marRight w:val="0"/>
      <w:marTop w:val="0"/>
      <w:marBottom w:val="0"/>
      <w:divBdr>
        <w:top w:val="none" w:sz="0" w:space="0" w:color="auto"/>
        <w:left w:val="none" w:sz="0" w:space="0" w:color="auto"/>
        <w:bottom w:val="none" w:sz="0" w:space="0" w:color="auto"/>
        <w:right w:val="none" w:sz="0" w:space="0" w:color="auto"/>
      </w:divBdr>
    </w:div>
    <w:div w:id="1954286552">
      <w:bodyDiv w:val="1"/>
      <w:marLeft w:val="0"/>
      <w:marRight w:val="0"/>
      <w:marTop w:val="0"/>
      <w:marBottom w:val="0"/>
      <w:divBdr>
        <w:top w:val="none" w:sz="0" w:space="0" w:color="auto"/>
        <w:left w:val="none" w:sz="0" w:space="0" w:color="auto"/>
        <w:bottom w:val="none" w:sz="0" w:space="0" w:color="auto"/>
        <w:right w:val="none" w:sz="0" w:space="0" w:color="auto"/>
      </w:divBdr>
    </w:div>
    <w:div w:id="1956711367">
      <w:bodyDiv w:val="1"/>
      <w:marLeft w:val="0"/>
      <w:marRight w:val="0"/>
      <w:marTop w:val="0"/>
      <w:marBottom w:val="0"/>
      <w:divBdr>
        <w:top w:val="none" w:sz="0" w:space="0" w:color="auto"/>
        <w:left w:val="none" w:sz="0" w:space="0" w:color="auto"/>
        <w:bottom w:val="none" w:sz="0" w:space="0" w:color="auto"/>
        <w:right w:val="none" w:sz="0" w:space="0" w:color="auto"/>
      </w:divBdr>
    </w:div>
    <w:div w:id="1986274173">
      <w:bodyDiv w:val="1"/>
      <w:marLeft w:val="0"/>
      <w:marRight w:val="0"/>
      <w:marTop w:val="0"/>
      <w:marBottom w:val="0"/>
      <w:divBdr>
        <w:top w:val="none" w:sz="0" w:space="0" w:color="auto"/>
        <w:left w:val="none" w:sz="0" w:space="0" w:color="auto"/>
        <w:bottom w:val="none" w:sz="0" w:space="0" w:color="auto"/>
        <w:right w:val="none" w:sz="0" w:space="0" w:color="auto"/>
      </w:divBdr>
    </w:div>
    <w:div w:id="1989162747">
      <w:bodyDiv w:val="1"/>
      <w:marLeft w:val="0"/>
      <w:marRight w:val="0"/>
      <w:marTop w:val="0"/>
      <w:marBottom w:val="0"/>
      <w:divBdr>
        <w:top w:val="none" w:sz="0" w:space="0" w:color="auto"/>
        <w:left w:val="none" w:sz="0" w:space="0" w:color="auto"/>
        <w:bottom w:val="none" w:sz="0" w:space="0" w:color="auto"/>
        <w:right w:val="none" w:sz="0" w:space="0" w:color="auto"/>
      </w:divBdr>
    </w:div>
    <w:div w:id="2002653299">
      <w:bodyDiv w:val="1"/>
      <w:marLeft w:val="0"/>
      <w:marRight w:val="0"/>
      <w:marTop w:val="0"/>
      <w:marBottom w:val="0"/>
      <w:divBdr>
        <w:top w:val="none" w:sz="0" w:space="0" w:color="auto"/>
        <w:left w:val="none" w:sz="0" w:space="0" w:color="auto"/>
        <w:bottom w:val="none" w:sz="0" w:space="0" w:color="auto"/>
        <w:right w:val="none" w:sz="0" w:space="0" w:color="auto"/>
      </w:divBdr>
    </w:div>
    <w:div w:id="2027519059">
      <w:bodyDiv w:val="1"/>
      <w:marLeft w:val="0"/>
      <w:marRight w:val="0"/>
      <w:marTop w:val="0"/>
      <w:marBottom w:val="0"/>
      <w:divBdr>
        <w:top w:val="none" w:sz="0" w:space="0" w:color="auto"/>
        <w:left w:val="none" w:sz="0" w:space="0" w:color="auto"/>
        <w:bottom w:val="none" w:sz="0" w:space="0" w:color="auto"/>
        <w:right w:val="none" w:sz="0" w:space="0" w:color="auto"/>
      </w:divBdr>
    </w:div>
    <w:div w:id="2063672423">
      <w:bodyDiv w:val="1"/>
      <w:marLeft w:val="0"/>
      <w:marRight w:val="0"/>
      <w:marTop w:val="0"/>
      <w:marBottom w:val="0"/>
      <w:divBdr>
        <w:top w:val="none" w:sz="0" w:space="0" w:color="auto"/>
        <w:left w:val="none" w:sz="0" w:space="0" w:color="auto"/>
        <w:bottom w:val="none" w:sz="0" w:space="0" w:color="auto"/>
        <w:right w:val="none" w:sz="0" w:space="0" w:color="auto"/>
      </w:divBdr>
    </w:div>
    <w:div w:id="2068526477">
      <w:bodyDiv w:val="1"/>
      <w:marLeft w:val="0"/>
      <w:marRight w:val="0"/>
      <w:marTop w:val="0"/>
      <w:marBottom w:val="0"/>
      <w:divBdr>
        <w:top w:val="none" w:sz="0" w:space="0" w:color="auto"/>
        <w:left w:val="none" w:sz="0" w:space="0" w:color="auto"/>
        <w:bottom w:val="none" w:sz="0" w:space="0" w:color="auto"/>
        <w:right w:val="none" w:sz="0" w:space="0" w:color="auto"/>
      </w:divBdr>
    </w:div>
    <w:div w:id="2070496505">
      <w:bodyDiv w:val="1"/>
      <w:marLeft w:val="0"/>
      <w:marRight w:val="0"/>
      <w:marTop w:val="0"/>
      <w:marBottom w:val="0"/>
      <w:divBdr>
        <w:top w:val="none" w:sz="0" w:space="0" w:color="auto"/>
        <w:left w:val="none" w:sz="0" w:space="0" w:color="auto"/>
        <w:bottom w:val="none" w:sz="0" w:space="0" w:color="auto"/>
        <w:right w:val="none" w:sz="0" w:space="0" w:color="auto"/>
      </w:divBdr>
    </w:div>
    <w:div w:id="2084332923">
      <w:bodyDiv w:val="1"/>
      <w:marLeft w:val="0"/>
      <w:marRight w:val="0"/>
      <w:marTop w:val="0"/>
      <w:marBottom w:val="0"/>
      <w:divBdr>
        <w:top w:val="none" w:sz="0" w:space="0" w:color="auto"/>
        <w:left w:val="none" w:sz="0" w:space="0" w:color="auto"/>
        <w:bottom w:val="none" w:sz="0" w:space="0" w:color="auto"/>
        <w:right w:val="none" w:sz="0" w:space="0" w:color="auto"/>
      </w:divBdr>
    </w:div>
    <w:div w:id="2092314898">
      <w:bodyDiv w:val="1"/>
      <w:marLeft w:val="0"/>
      <w:marRight w:val="0"/>
      <w:marTop w:val="0"/>
      <w:marBottom w:val="0"/>
      <w:divBdr>
        <w:top w:val="none" w:sz="0" w:space="0" w:color="auto"/>
        <w:left w:val="none" w:sz="0" w:space="0" w:color="auto"/>
        <w:bottom w:val="none" w:sz="0" w:space="0" w:color="auto"/>
        <w:right w:val="none" w:sz="0" w:space="0" w:color="auto"/>
      </w:divBdr>
    </w:div>
    <w:div w:id="2098792175">
      <w:bodyDiv w:val="1"/>
      <w:marLeft w:val="0"/>
      <w:marRight w:val="0"/>
      <w:marTop w:val="0"/>
      <w:marBottom w:val="0"/>
      <w:divBdr>
        <w:top w:val="none" w:sz="0" w:space="0" w:color="auto"/>
        <w:left w:val="none" w:sz="0" w:space="0" w:color="auto"/>
        <w:bottom w:val="none" w:sz="0" w:space="0" w:color="auto"/>
        <w:right w:val="none" w:sz="0" w:space="0" w:color="auto"/>
      </w:divBdr>
    </w:div>
    <w:div w:id="2124835302">
      <w:bodyDiv w:val="1"/>
      <w:marLeft w:val="0"/>
      <w:marRight w:val="0"/>
      <w:marTop w:val="0"/>
      <w:marBottom w:val="0"/>
      <w:divBdr>
        <w:top w:val="none" w:sz="0" w:space="0" w:color="auto"/>
        <w:left w:val="none" w:sz="0" w:space="0" w:color="auto"/>
        <w:bottom w:val="none" w:sz="0" w:space="0" w:color="auto"/>
        <w:right w:val="none" w:sz="0" w:space="0" w:color="auto"/>
      </w:divBdr>
    </w:div>
    <w:div w:id="21402995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hub.com/serodriguez68/designing-ml-systems-summary/blob/main/09-continual-learning-and-test-in-production.md"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gif"/><Relationship Id="rId11" Type="http://schemas.openxmlformats.org/officeDocument/2006/relationships/image" Target="media/image2.gi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hyperlink" Target="https://tek4.vn/khoa-hoc/machine-learning-co-ban/thuat-toan-adagrad-va-van-de-hieu-chinh-learning-rate" TargetMode="External"/><Relationship Id="rId66" Type="http://schemas.openxmlformats.org/officeDocument/2006/relationships/hyperlink" Target="https://d2l.aivivn.com/chapter_optimization/adam_vn.html" TargetMode="External"/><Relationship Id="rId5" Type="http://schemas.openxmlformats.org/officeDocument/2006/relationships/webSettings" Target="webSettings.xml"/><Relationship Id="rId61" Type="http://schemas.openxmlformats.org/officeDocument/2006/relationships/hyperlink" Target="https://tek4.vn/khoa-hoc/machine-learning-co-ban/momentum" TargetMode="External"/><Relationship Id="rId19" Type="http://schemas.openxmlformats.org/officeDocument/2006/relationships/image" Target="media/image10.gi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gif"/><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machinelearningcoban.com/2017/01/12/gradientdescent/" TargetMode="External"/><Relationship Id="rId64" Type="http://schemas.openxmlformats.org/officeDocument/2006/relationships/hyperlink" Target="https://d2l.aivivn.com/chapter_optimization/adagrad_vn.html"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tek4.vn/khoa-hoc/machine-learning-co-ban/thuat-toan-rmsprop" TargetMode="External"/><Relationship Id="rId67" Type="http://schemas.openxmlformats.org/officeDocument/2006/relationships/header" Target="header3.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hyperlink" Target="https://www.youtube.com/watch?v=94afCm4igH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machinelearningcoban.com/2017/01/16/gradientdescent2/" TargetMode="External"/><Relationship Id="rId10" Type="http://schemas.openxmlformats.org/officeDocument/2006/relationships/header" Target="header2.xml"/><Relationship Id="rId31" Type="http://schemas.openxmlformats.org/officeDocument/2006/relationships/image" Target="media/image22.gif"/><Relationship Id="rId44" Type="http://schemas.openxmlformats.org/officeDocument/2006/relationships/image" Target="media/image35.png"/><Relationship Id="rId52" Type="http://schemas.openxmlformats.org/officeDocument/2006/relationships/hyperlink" Target="https://github.com/serodriguez68/designing-ml-systems-summary/blob/main/04-training-data.md" TargetMode="External"/><Relationship Id="rId60" Type="http://schemas.openxmlformats.org/officeDocument/2006/relationships/hyperlink" Target="https://tek4.vn/khoa-hoc/machine-learning-co-ban/thuat-toan-toi-uu-adam" TargetMode="External"/><Relationship Id="rId65" Type="http://schemas.openxmlformats.org/officeDocument/2006/relationships/hyperlink" Target="https://d2l.aivivn.com/chapter_optimization/rmsprop_vn.html"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gif"/><Relationship Id="rId39" Type="http://schemas.openxmlformats.org/officeDocument/2006/relationships/image" Target="media/image30.png"/><Relationship Id="rId34" Type="http://schemas.openxmlformats.org/officeDocument/2006/relationships/image" Target="media/image25.gif"/><Relationship Id="rId50" Type="http://schemas.openxmlformats.org/officeDocument/2006/relationships/image" Target="media/image41.png"/><Relationship Id="rId55" Type="http://schemas.openxmlformats.org/officeDocument/2006/relationships/hyperlink" Target="https://viblo.asia/p/optimizer-hieu-sau-ve-cac-thuat-toan-toi-uu-gdsgdadam-Qbq5QQ9E5D8"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r%20Huy\AppData\Local\Temp\Rar$DIa15080.40772\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1779</TotalTime>
  <Pages>66</Pages>
  <Words>9642</Words>
  <Characters>54964</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 Huy</dc:creator>
  <cp:keywords/>
  <dc:description/>
  <cp:lastModifiedBy>Nhan Luong</cp:lastModifiedBy>
  <cp:revision>31</cp:revision>
  <dcterms:created xsi:type="dcterms:W3CDTF">2023-10-22T07:59:00Z</dcterms:created>
  <dcterms:modified xsi:type="dcterms:W3CDTF">2023-12-21T11:44:00Z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400A04955BFA41B0B97872208D7D614D</vt:lpwstr>
  </property>
  <property fmtid="{D5CDD505-2E9C-101B-9397-08002B2CF9AE}" pid="3" name="KSOProductBuildVer">
    <vt:lpwstr>1033-11.2.0.11536</vt:lpwstr>
  </property>
</Properties>
</file>